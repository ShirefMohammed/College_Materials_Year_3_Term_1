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4D1B3" w14:textId="75585B69" w:rsidR="00073B59" w:rsidRDefault="002D0DF7" w:rsidP="00C72B02">
      <w:pPr>
        <w:jc w:val="center"/>
      </w:pPr>
      <w:r w:rsidRPr="00FA24D9">
        <w:rPr>
          <w:b w:val="0"/>
          <w:bCs/>
          <w:noProof/>
        </w:rPr>
        <mc:AlternateContent>
          <mc:Choice Requires="wps">
            <w:drawing>
              <wp:anchor distT="45720" distB="45720" distL="114300" distR="114300" simplePos="0" relativeHeight="251659264" behindDoc="0" locked="0" layoutInCell="1" allowOverlap="1" wp14:anchorId="526E63F9" wp14:editId="0D4CFD63">
                <wp:simplePos x="0" y="0"/>
                <wp:positionH relativeFrom="margin">
                  <wp:align>left</wp:align>
                </wp:positionH>
                <wp:positionV relativeFrom="paragraph">
                  <wp:posOffset>245745</wp:posOffset>
                </wp:positionV>
                <wp:extent cx="6257925" cy="78105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781050"/>
                        </a:xfrm>
                        <a:prstGeom prst="rect">
                          <a:avLst/>
                        </a:prstGeom>
                        <a:noFill/>
                        <a:ln w="9525">
                          <a:noFill/>
                          <a:miter lim="800000"/>
                          <a:headEnd/>
                          <a:tailEnd/>
                        </a:ln>
                      </wps:spPr>
                      <wps:txbx>
                        <w:txbxContent>
                          <w:p w14:paraId="2E6BF905" w14:textId="6AAD3AE1" w:rsidR="00482ACE" w:rsidRPr="00427402" w:rsidRDefault="00587385" w:rsidP="00427402">
                            <w:pPr>
                              <w:pStyle w:val="Content"/>
                              <w:jc w:val="center"/>
                              <w:rPr>
                                <w:rFonts w:asciiTheme="majorBidi" w:hAnsiTheme="majorBidi" w:cstheme="majorBidi"/>
                                <w:b/>
                                <w:bCs/>
                                <w:color w:val="auto"/>
                                <w:sz w:val="48"/>
                                <w:szCs w:val="48"/>
                              </w:rPr>
                            </w:pPr>
                            <w:r w:rsidRPr="00427402">
                              <w:rPr>
                                <w:rFonts w:asciiTheme="majorBidi" w:hAnsiTheme="majorBidi" w:cstheme="majorBidi"/>
                                <w:b/>
                                <w:bCs/>
                                <w:color w:val="auto"/>
                                <w:sz w:val="48"/>
                                <w:szCs w:val="48"/>
                              </w:rPr>
                              <w:t xml:space="preserve">SRS for </w:t>
                            </w:r>
                            <w:r w:rsidR="00C72B02" w:rsidRPr="00427402">
                              <w:rPr>
                                <w:rFonts w:asciiTheme="majorBidi" w:hAnsiTheme="majorBidi" w:cstheme="majorBidi"/>
                                <w:b/>
                                <w:bCs/>
                                <w:color w:val="auto"/>
                                <w:sz w:val="48"/>
                                <w:szCs w:val="48"/>
                              </w:rPr>
                              <w:t>your project title…..?</w:t>
                            </w:r>
                          </w:p>
                          <w:p w14:paraId="236CA048" w14:textId="5148734D" w:rsidR="00482ACE" w:rsidRDefault="00482ACE" w:rsidP="00076B56">
                            <w:pPr>
                              <w:pStyle w:val="HTMLPreformatted"/>
                              <w:shd w:val="clear" w:color="auto" w:fill="FFFFFF"/>
                              <w:jc w:val="center"/>
                              <w:rPr>
                                <w:rFonts w:ascii="Times New Roman" w:hAnsi="Times New Roman" w:cs="Times New Roman"/>
                                <w:color w:val="212121"/>
                                <w:sz w:val="56"/>
                                <w:szCs w:val="56"/>
                              </w:rPr>
                            </w:pPr>
                          </w:p>
                          <w:p w14:paraId="637C3453" w14:textId="2EF04ED0" w:rsidR="00C72B02" w:rsidRDefault="00C72B02" w:rsidP="00076B56">
                            <w:pPr>
                              <w:pStyle w:val="HTMLPreformatted"/>
                              <w:shd w:val="clear" w:color="auto" w:fill="FFFFFF"/>
                              <w:jc w:val="center"/>
                              <w:rPr>
                                <w:rFonts w:ascii="Times New Roman" w:hAnsi="Times New Roman" w:cs="Times New Roman"/>
                                <w:color w:val="212121"/>
                                <w:sz w:val="56"/>
                                <w:szCs w:val="56"/>
                              </w:rPr>
                            </w:pPr>
                          </w:p>
                          <w:p w14:paraId="540C424D" w14:textId="77777777" w:rsidR="00C72B02" w:rsidRPr="00F914AD" w:rsidRDefault="00C72B02" w:rsidP="00076B56">
                            <w:pPr>
                              <w:pStyle w:val="HTMLPreformatted"/>
                              <w:shd w:val="clear" w:color="auto" w:fill="FFFFFF"/>
                              <w:jc w:val="center"/>
                              <w:rPr>
                                <w:rFonts w:ascii="Times New Roman" w:hAnsi="Times New Roman" w:cs="Times New Roman"/>
                                <w:color w:val="212121"/>
                                <w:sz w:val="56"/>
                                <w:szCs w:val="56"/>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6E63F9" id="_x0000_t202" coordsize="21600,21600" o:spt="202" path="m,l,21600r21600,l21600,xe">
                <v:stroke joinstyle="miter"/>
                <v:path gradientshapeok="t" o:connecttype="rect"/>
              </v:shapetype>
              <v:shape id="Text Box 2" o:spid="_x0000_s1026" type="#_x0000_t202" style="position:absolute;left:0;text-align:left;margin-left:0;margin-top:19.35pt;width:492.75pt;height:61.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" filled="f" stroked="f">
                <v:textbox>
                  <w:txbxContent>
                    <w:p w14:paraId="2E6BF905" w14:textId="6AAD3AE1" w:rsidR="00482ACE" w:rsidRPr="00427402" w:rsidRDefault="00587385" w:rsidP="00427402">
                      <w:pPr>
                        <w:pStyle w:val="Content"/>
                        <w:jc w:val="center"/>
                        <w:rPr>
                          <w:rFonts w:asciiTheme="majorBidi" w:hAnsiTheme="majorBidi" w:cstheme="majorBidi"/>
                          <w:b/>
                          <w:bCs/>
                          <w:color w:val="auto"/>
                          <w:sz w:val="48"/>
                          <w:szCs w:val="48"/>
                        </w:rPr>
                      </w:pPr>
                      <w:r w:rsidRPr="00427402">
                        <w:rPr>
                          <w:rFonts w:asciiTheme="majorBidi" w:hAnsiTheme="majorBidi" w:cstheme="majorBidi"/>
                          <w:b/>
                          <w:bCs/>
                          <w:color w:val="auto"/>
                          <w:sz w:val="48"/>
                          <w:szCs w:val="48"/>
                        </w:rPr>
                        <w:t xml:space="preserve">SRS for </w:t>
                      </w:r>
                      <w:r w:rsidR="00C72B02" w:rsidRPr="00427402">
                        <w:rPr>
                          <w:rFonts w:asciiTheme="majorBidi" w:hAnsiTheme="majorBidi" w:cstheme="majorBidi"/>
                          <w:b/>
                          <w:bCs/>
                          <w:color w:val="auto"/>
                          <w:sz w:val="48"/>
                          <w:szCs w:val="48"/>
                        </w:rPr>
                        <w:t>your project title…..?</w:t>
                      </w:r>
                    </w:p>
                    <w:p w14:paraId="236CA048" w14:textId="5148734D" w:rsidR="00482ACE" w:rsidRDefault="00482ACE" w:rsidP="00076B56">
                      <w:pPr>
                        <w:pStyle w:val="HTMLPreformatted"/>
                        <w:shd w:val="clear" w:color="auto" w:fill="FFFFFF"/>
                        <w:jc w:val="center"/>
                        <w:rPr>
                          <w:rFonts w:ascii="Times New Roman" w:hAnsi="Times New Roman" w:cs="Times New Roman"/>
                          <w:color w:val="212121"/>
                          <w:sz w:val="56"/>
                          <w:szCs w:val="56"/>
                        </w:rPr>
                      </w:pPr>
                    </w:p>
                    <w:p w14:paraId="637C3453" w14:textId="2EF04ED0" w:rsidR="00C72B02" w:rsidRDefault="00C72B02" w:rsidP="00076B56">
                      <w:pPr>
                        <w:pStyle w:val="HTMLPreformatted"/>
                        <w:shd w:val="clear" w:color="auto" w:fill="FFFFFF"/>
                        <w:jc w:val="center"/>
                        <w:rPr>
                          <w:rFonts w:ascii="Times New Roman" w:hAnsi="Times New Roman" w:cs="Times New Roman"/>
                          <w:color w:val="212121"/>
                          <w:sz w:val="56"/>
                          <w:szCs w:val="56"/>
                        </w:rPr>
                      </w:pPr>
                    </w:p>
                    <w:p w14:paraId="540C424D" w14:textId="77777777" w:rsidR="00C72B02" w:rsidRPr="00F914AD" w:rsidRDefault="00C72B02" w:rsidP="00076B56">
                      <w:pPr>
                        <w:pStyle w:val="HTMLPreformatted"/>
                        <w:shd w:val="clear" w:color="auto" w:fill="FFFFFF"/>
                        <w:jc w:val="center"/>
                        <w:rPr>
                          <w:rFonts w:ascii="Times New Roman" w:hAnsi="Times New Roman" w:cs="Times New Roman"/>
                          <w:color w:val="212121"/>
                          <w:sz w:val="56"/>
                          <w:szCs w:val="56"/>
                          <w:rtl/>
                        </w:rPr>
                      </w:pPr>
                    </w:p>
                  </w:txbxContent>
                </v:textbox>
                <w10:wrap type="square" anchorx="margin"/>
              </v:shape>
            </w:pict>
          </mc:Fallback>
        </mc:AlternateContent>
      </w:r>
      <w:r w:rsidR="00C72B02" w:rsidRPr="00C72B02">
        <w:rPr>
          <w:noProof/>
        </w:rPr>
        <w:drawing>
          <wp:inline distT="0" distB="0" distL="0" distR="0" wp14:anchorId="7AC0B09C" wp14:editId="20044D69">
            <wp:extent cx="2926080" cy="2721804"/>
            <wp:effectExtent l="0" t="0" r="7620" b="2540"/>
            <wp:docPr id="16" name="Picture 15" descr="Diagram&#10;&#10;Description automatically generated">
              <a:extLst xmlns:a="http://schemas.openxmlformats.org/drawingml/2006/main">
                <a:ext uri="{FF2B5EF4-FFF2-40B4-BE49-F238E27FC236}">
                  <a16:creationId xmlns:a16="http://schemas.microsoft.com/office/drawing/2014/main" id="{EBBF6721-4E61-77B1-5C08-1C0992E013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Diagram&#10;&#10;Description automatically generated">
                      <a:extLst>
                        <a:ext uri="{FF2B5EF4-FFF2-40B4-BE49-F238E27FC236}">
                          <a16:creationId xmlns:a16="http://schemas.microsoft.com/office/drawing/2014/main" id="{EBBF6721-4E61-77B1-5C08-1C0992E013CE}"/>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51025" cy="2745008"/>
                    </a:xfrm>
                    <a:prstGeom prst="rect">
                      <a:avLst/>
                    </a:prstGeom>
                  </pic:spPr>
                </pic:pic>
              </a:graphicData>
            </a:graphic>
          </wp:inline>
        </w:drawing>
      </w:r>
    </w:p>
    <w:p w14:paraId="59B7CA5F" w14:textId="7ADB88D5" w:rsidR="00C72B02" w:rsidRDefault="00C72B02" w:rsidP="00C72B02">
      <w:pPr>
        <w:jc w:val="center"/>
      </w:pPr>
    </w:p>
    <w:p w14:paraId="07923E5B" w14:textId="77777777" w:rsidR="00F914AD" w:rsidRDefault="00F914AD" w:rsidP="002D0DF7">
      <w:pPr>
        <w:jc w:val="center"/>
      </w:pPr>
    </w:p>
    <w:tbl>
      <w:tblPr>
        <w:tblStyle w:val="TableGrid"/>
        <w:bidiVisual/>
        <w:tblW w:w="0" w:type="auto"/>
        <w:tblLook w:val="04A0" w:firstRow="1" w:lastRow="0" w:firstColumn="1" w:lastColumn="0" w:noHBand="0" w:noVBand="1"/>
      </w:tblPr>
      <w:tblGrid>
        <w:gridCol w:w="5975"/>
        <w:gridCol w:w="3951"/>
      </w:tblGrid>
      <w:tr w:rsidR="00C72B02" w:rsidRPr="00C72B02" w14:paraId="5CD63D71" w14:textId="77777777" w:rsidTr="00C72B02">
        <w:trPr>
          <w:trHeight w:val="512"/>
        </w:trPr>
        <w:tc>
          <w:tcPr>
            <w:tcW w:w="5975" w:type="dxa"/>
          </w:tcPr>
          <w:p w14:paraId="37127BD9" w14:textId="2F114B6F" w:rsidR="00C72B02" w:rsidRPr="00C72B02" w:rsidRDefault="00C72B02" w:rsidP="00C72B02">
            <w:pPr>
              <w:jc w:val="center"/>
              <w:rPr>
                <w:rFonts w:asciiTheme="majorBidi" w:hAnsiTheme="majorBidi" w:cstheme="majorBidi"/>
                <w:color w:val="auto"/>
                <w:sz w:val="32"/>
                <w:szCs w:val="32"/>
                <w:rtl/>
                <w:lang w:bidi="ar-EG"/>
              </w:rPr>
            </w:pPr>
            <w:r w:rsidRPr="00C72B02">
              <w:rPr>
                <w:rFonts w:asciiTheme="majorBidi" w:hAnsiTheme="majorBidi" w:cstheme="majorBidi"/>
                <w:bCs/>
                <w:color w:val="auto"/>
                <w:sz w:val="32"/>
                <w:szCs w:val="32"/>
                <w:lang w:bidi="ar-EG"/>
              </w:rPr>
              <w:t>System Analysis</w:t>
            </w:r>
          </w:p>
        </w:tc>
        <w:tc>
          <w:tcPr>
            <w:tcW w:w="3951" w:type="dxa"/>
          </w:tcPr>
          <w:p w14:paraId="5B26068D" w14:textId="4587B64B" w:rsidR="00C72B02" w:rsidRPr="00C72B02" w:rsidRDefault="00C72B02" w:rsidP="00C72B02">
            <w:pPr>
              <w:jc w:val="center"/>
              <w:rPr>
                <w:rFonts w:asciiTheme="majorBidi" w:hAnsiTheme="majorBidi" w:cstheme="majorBidi"/>
                <w:color w:val="auto"/>
                <w:sz w:val="32"/>
                <w:szCs w:val="32"/>
                <w:lang w:bidi="ar-EG"/>
              </w:rPr>
            </w:pPr>
            <w:r w:rsidRPr="00C72B02">
              <w:rPr>
                <w:rFonts w:asciiTheme="majorBidi" w:hAnsiTheme="majorBidi" w:cstheme="majorBidi"/>
                <w:color w:val="auto"/>
                <w:sz w:val="32"/>
                <w:szCs w:val="32"/>
                <w:lang w:bidi="ar-EG"/>
              </w:rPr>
              <w:t>Course Name:</w:t>
            </w:r>
          </w:p>
        </w:tc>
      </w:tr>
      <w:tr w:rsidR="00C72B02" w:rsidRPr="00C72B02" w14:paraId="3490DF6B" w14:textId="77777777" w:rsidTr="00C72B02">
        <w:trPr>
          <w:trHeight w:val="440"/>
        </w:trPr>
        <w:tc>
          <w:tcPr>
            <w:tcW w:w="5975" w:type="dxa"/>
          </w:tcPr>
          <w:p w14:paraId="4A564551" w14:textId="2157B20F" w:rsidR="00076B56" w:rsidRPr="00C72B02" w:rsidRDefault="00076B56" w:rsidP="00076B56">
            <w:pPr>
              <w:jc w:val="center"/>
              <w:rPr>
                <w:rFonts w:asciiTheme="majorBidi" w:hAnsiTheme="majorBidi" w:cstheme="majorBidi"/>
                <w:color w:val="auto"/>
                <w:sz w:val="32"/>
                <w:szCs w:val="32"/>
                <w:rtl/>
                <w:lang w:bidi="ar-EG"/>
              </w:rPr>
            </w:pPr>
          </w:p>
        </w:tc>
        <w:tc>
          <w:tcPr>
            <w:tcW w:w="3951" w:type="dxa"/>
          </w:tcPr>
          <w:p w14:paraId="6AAE1CB9" w14:textId="6B7E8E43" w:rsidR="00076B56" w:rsidRPr="00C72B02" w:rsidRDefault="00A53A18" w:rsidP="00587385">
            <w:pPr>
              <w:jc w:val="center"/>
              <w:rPr>
                <w:rFonts w:asciiTheme="majorBidi" w:hAnsiTheme="majorBidi" w:cstheme="majorBidi"/>
                <w:color w:val="auto"/>
                <w:sz w:val="32"/>
                <w:szCs w:val="32"/>
                <w:lang w:bidi="ar-EG"/>
              </w:rPr>
            </w:pPr>
            <w:r w:rsidRPr="00C72B02">
              <w:rPr>
                <w:rFonts w:asciiTheme="majorBidi" w:hAnsiTheme="majorBidi" w:cstheme="majorBidi"/>
                <w:color w:val="auto"/>
                <w:sz w:val="32"/>
                <w:szCs w:val="32"/>
                <w:lang w:bidi="ar-EG"/>
              </w:rPr>
              <w:t>Instructor</w:t>
            </w:r>
            <w:r w:rsidR="00C72B02" w:rsidRPr="00C72B02">
              <w:rPr>
                <w:rFonts w:asciiTheme="majorBidi" w:hAnsiTheme="majorBidi" w:cstheme="majorBidi"/>
                <w:color w:val="auto"/>
                <w:sz w:val="32"/>
                <w:szCs w:val="32"/>
                <w:lang w:bidi="ar-EG"/>
              </w:rPr>
              <w:t xml:space="preserve"> Name</w:t>
            </w:r>
            <w:r w:rsidRPr="00C72B02">
              <w:rPr>
                <w:rFonts w:asciiTheme="majorBidi" w:hAnsiTheme="majorBidi" w:cstheme="majorBidi"/>
                <w:color w:val="auto"/>
                <w:sz w:val="32"/>
                <w:szCs w:val="32"/>
                <w:lang w:bidi="ar-EG"/>
              </w:rPr>
              <w:t>:</w:t>
            </w:r>
          </w:p>
        </w:tc>
      </w:tr>
    </w:tbl>
    <w:p w14:paraId="554D1A10" w14:textId="1FF34485" w:rsidR="00076B56" w:rsidRPr="00C72B02" w:rsidRDefault="00076B56" w:rsidP="001156E3">
      <w:pPr>
        <w:tabs>
          <w:tab w:val="left" w:pos="9105"/>
        </w:tabs>
        <w:rPr>
          <w:rFonts w:asciiTheme="majorBidi" w:hAnsiTheme="majorBidi" w:cstheme="majorBidi"/>
          <w:color w:val="auto"/>
          <w:sz w:val="24"/>
          <w:szCs w:val="20"/>
          <w:lang w:bidi="ar-EG"/>
        </w:rPr>
      </w:pPr>
    </w:p>
    <w:tbl>
      <w:tblPr>
        <w:tblStyle w:val="TableGrid"/>
        <w:bidiVisual/>
        <w:tblW w:w="0" w:type="auto"/>
        <w:tblLook w:val="04A0" w:firstRow="1" w:lastRow="0" w:firstColumn="1" w:lastColumn="0" w:noHBand="0" w:noVBand="1"/>
      </w:tblPr>
      <w:tblGrid>
        <w:gridCol w:w="2195"/>
        <w:gridCol w:w="5931"/>
        <w:gridCol w:w="1800"/>
      </w:tblGrid>
      <w:tr w:rsidR="00C72B02" w:rsidRPr="00C72B02" w14:paraId="5A4B4B13" w14:textId="77777777" w:rsidTr="000C0A69">
        <w:tc>
          <w:tcPr>
            <w:tcW w:w="2195" w:type="dxa"/>
          </w:tcPr>
          <w:p w14:paraId="34D83753" w14:textId="77777777" w:rsidR="00C72B02" w:rsidRPr="00C72B02" w:rsidRDefault="00C72B02" w:rsidP="000C0A69">
            <w:pPr>
              <w:jc w:val="center"/>
              <w:rPr>
                <w:rFonts w:asciiTheme="majorBidi" w:hAnsiTheme="majorBidi" w:cstheme="majorBidi"/>
                <w:color w:val="auto"/>
                <w:szCs w:val="28"/>
                <w:rtl/>
                <w:lang w:bidi="ar-EG"/>
              </w:rPr>
            </w:pPr>
            <w:r w:rsidRPr="00C72B02">
              <w:rPr>
                <w:rFonts w:asciiTheme="majorBidi" w:hAnsiTheme="majorBidi" w:cstheme="majorBidi"/>
                <w:color w:val="auto"/>
                <w:szCs w:val="28"/>
                <w:lang w:bidi="ar-EG"/>
              </w:rPr>
              <w:t>Section no.</w:t>
            </w:r>
          </w:p>
        </w:tc>
        <w:tc>
          <w:tcPr>
            <w:tcW w:w="5931" w:type="dxa"/>
          </w:tcPr>
          <w:p w14:paraId="65CF4E0E" w14:textId="77777777" w:rsidR="00C72B02" w:rsidRPr="00C72B02" w:rsidRDefault="00C72B02" w:rsidP="000C0A69">
            <w:pPr>
              <w:jc w:val="center"/>
              <w:rPr>
                <w:rFonts w:asciiTheme="majorBidi" w:hAnsiTheme="majorBidi" w:cstheme="majorBidi"/>
                <w:color w:val="auto"/>
                <w:szCs w:val="28"/>
                <w:lang w:bidi="ar-EG"/>
              </w:rPr>
            </w:pPr>
            <w:r w:rsidRPr="00C72B02">
              <w:rPr>
                <w:rFonts w:asciiTheme="majorBidi" w:hAnsiTheme="majorBidi" w:cstheme="majorBidi"/>
                <w:color w:val="auto"/>
                <w:szCs w:val="28"/>
                <w:lang w:bidi="ar-EG"/>
              </w:rPr>
              <w:t>Students Name (Arabic)</w:t>
            </w:r>
          </w:p>
        </w:tc>
        <w:tc>
          <w:tcPr>
            <w:tcW w:w="1800" w:type="dxa"/>
          </w:tcPr>
          <w:p w14:paraId="5CF2664C" w14:textId="77777777" w:rsidR="00C72B02" w:rsidRPr="00C72B02" w:rsidRDefault="00C72B02" w:rsidP="000C0A69">
            <w:pPr>
              <w:jc w:val="center"/>
              <w:rPr>
                <w:rFonts w:asciiTheme="majorBidi" w:hAnsiTheme="majorBidi" w:cstheme="majorBidi"/>
                <w:color w:val="auto"/>
                <w:szCs w:val="28"/>
                <w:rtl/>
                <w:lang w:bidi="ar-EG"/>
              </w:rPr>
            </w:pPr>
            <w:r w:rsidRPr="00C72B02">
              <w:rPr>
                <w:rFonts w:asciiTheme="majorBidi" w:hAnsiTheme="majorBidi" w:cstheme="majorBidi"/>
                <w:color w:val="auto"/>
                <w:szCs w:val="28"/>
                <w:lang w:bidi="ar-EG"/>
              </w:rPr>
              <w:t>Student no.</w:t>
            </w:r>
          </w:p>
        </w:tc>
      </w:tr>
      <w:tr w:rsidR="00C72B02" w:rsidRPr="00C72B02" w14:paraId="71E3F7BD" w14:textId="77777777" w:rsidTr="000C0A69">
        <w:tc>
          <w:tcPr>
            <w:tcW w:w="2195" w:type="dxa"/>
          </w:tcPr>
          <w:p w14:paraId="158BED19" w14:textId="77777777" w:rsidR="00C72B02" w:rsidRPr="00C72B02" w:rsidRDefault="00C72B02" w:rsidP="000C0A69">
            <w:pPr>
              <w:jc w:val="center"/>
              <w:rPr>
                <w:rFonts w:asciiTheme="majorBidi" w:hAnsiTheme="majorBidi" w:cstheme="majorBidi"/>
                <w:color w:val="auto"/>
                <w:szCs w:val="28"/>
                <w:rtl/>
                <w:lang w:bidi="ar-EG"/>
              </w:rPr>
            </w:pPr>
          </w:p>
        </w:tc>
        <w:tc>
          <w:tcPr>
            <w:tcW w:w="5931" w:type="dxa"/>
          </w:tcPr>
          <w:p w14:paraId="34139FB7" w14:textId="77777777" w:rsidR="00C72B02" w:rsidRPr="00C72B02" w:rsidRDefault="00C72B02" w:rsidP="000C0A69">
            <w:pPr>
              <w:jc w:val="center"/>
              <w:rPr>
                <w:rFonts w:asciiTheme="majorBidi" w:hAnsiTheme="majorBidi" w:cstheme="majorBidi"/>
                <w:color w:val="auto"/>
                <w:szCs w:val="28"/>
                <w:rtl/>
                <w:lang w:bidi="ar-EG"/>
              </w:rPr>
            </w:pPr>
          </w:p>
        </w:tc>
        <w:tc>
          <w:tcPr>
            <w:tcW w:w="1800" w:type="dxa"/>
          </w:tcPr>
          <w:p w14:paraId="6FE2FBD4" w14:textId="77777777" w:rsidR="00C72B02" w:rsidRPr="00C72B02" w:rsidRDefault="00C72B02" w:rsidP="000C0A69">
            <w:pPr>
              <w:jc w:val="center"/>
              <w:rPr>
                <w:rFonts w:asciiTheme="majorBidi" w:hAnsiTheme="majorBidi" w:cstheme="majorBidi"/>
                <w:color w:val="auto"/>
                <w:szCs w:val="28"/>
                <w:rtl/>
                <w:lang w:bidi="ar-EG"/>
              </w:rPr>
            </w:pPr>
            <w:r w:rsidRPr="00C72B02">
              <w:rPr>
                <w:rFonts w:asciiTheme="majorBidi" w:hAnsiTheme="majorBidi" w:cstheme="majorBidi"/>
                <w:color w:val="auto"/>
                <w:szCs w:val="28"/>
                <w:lang w:bidi="ar-EG"/>
              </w:rPr>
              <w:t>1</w:t>
            </w:r>
          </w:p>
        </w:tc>
      </w:tr>
      <w:tr w:rsidR="00C72B02" w:rsidRPr="00C72B02" w14:paraId="6217CD0E" w14:textId="77777777" w:rsidTr="000C0A69">
        <w:tc>
          <w:tcPr>
            <w:tcW w:w="2195" w:type="dxa"/>
          </w:tcPr>
          <w:p w14:paraId="51A3F416" w14:textId="77777777" w:rsidR="00C72B02" w:rsidRPr="00C72B02" w:rsidRDefault="00C72B02" w:rsidP="000C0A69">
            <w:pPr>
              <w:jc w:val="center"/>
              <w:rPr>
                <w:rFonts w:asciiTheme="majorBidi" w:hAnsiTheme="majorBidi" w:cstheme="majorBidi"/>
                <w:color w:val="auto"/>
                <w:szCs w:val="28"/>
                <w:rtl/>
                <w:lang w:bidi="ar-EG"/>
              </w:rPr>
            </w:pPr>
          </w:p>
        </w:tc>
        <w:tc>
          <w:tcPr>
            <w:tcW w:w="5931" w:type="dxa"/>
          </w:tcPr>
          <w:p w14:paraId="19D7D586" w14:textId="77777777" w:rsidR="00C72B02" w:rsidRPr="00C72B02" w:rsidRDefault="00C72B02" w:rsidP="000C0A69">
            <w:pPr>
              <w:jc w:val="center"/>
              <w:rPr>
                <w:rFonts w:asciiTheme="majorBidi" w:hAnsiTheme="majorBidi" w:cstheme="majorBidi"/>
                <w:color w:val="auto"/>
                <w:szCs w:val="28"/>
                <w:rtl/>
                <w:lang w:bidi="ar-EG"/>
              </w:rPr>
            </w:pPr>
          </w:p>
        </w:tc>
        <w:tc>
          <w:tcPr>
            <w:tcW w:w="1800" w:type="dxa"/>
          </w:tcPr>
          <w:p w14:paraId="08272DE1" w14:textId="77777777" w:rsidR="00C72B02" w:rsidRPr="00C72B02" w:rsidRDefault="00C72B02" w:rsidP="000C0A69">
            <w:pPr>
              <w:jc w:val="center"/>
              <w:rPr>
                <w:rFonts w:asciiTheme="majorBidi" w:hAnsiTheme="majorBidi" w:cstheme="majorBidi"/>
                <w:color w:val="auto"/>
                <w:szCs w:val="28"/>
                <w:rtl/>
                <w:lang w:bidi="ar-EG"/>
              </w:rPr>
            </w:pPr>
            <w:r w:rsidRPr="00C72B02">
              <w:rPr>
                <w:rFonts w:asciiTheme="majorBidi" w:hAnsiTheme="majorBidi" w:cstheme="majorBidi"/>
                <w:color w:val="auto"/>
                <w:szCs w:val="28"/>
                <w:lang w:bidi="ar-EG"/>
              </w:rPr>
              <w:t>2</w:t>
            </w:r>
          </w:p>
        </w:tc>
      </w:tr>
      <w:tr w:rsidR="00C72B02" w:rsidRPr="00C72B02" w14:paraId="1E30E625" w14:textId="77777777" w:rsidTr="000C0A69">
        <w:tc>
          <w:tcPr>
            <w:tcW w:w="2195" w:type="dxa"/>
          </w:tcPr>
          <w:p w14:paraId="46227464" w14:textId="77777777" w:rsidR="00C72B02" w:rsidRPr="00C72B02" w:rsidRDefault="00C72B02" w:rsidP="000C0A69">
            <w:pPr>
              <w:jc w:val="center"/>
              <w:rPr>
                <w:rFonts w:asciiTheme="majorBidi" w:hAnsiTheme="majorBidi" w:cstheme="majorBidi"/>
                <w:color w:val="auto"/>
                <w:szCs w:val="28"/>
                <w:rtl/>
                <w:lang w:bidi="ar-EG"/>
              </w:rPr>
            </w:pPr>
          </w:p>
        </w:tc>
        <w:tc>
          <w:tcPr>
            <w:tcW w:w="5931" w:type="dxa"/>
          </w:tcPr>
          <w:p w14:paraId="32D80628" w14:textId="77777777" w:rsidR="00C72B02" w:rsidRPr="00C72B02" w:rsidRDefault="00C72B02" w:rsidP="000C0A69">
            <w:pPr>
              <w:jc w:val="center"/>
              <w:rPr>
                <w:rFonts w:asciiTheme="majorBidi" w:hAnsiTheme="majorBidi" w:cstheme="majorBidi"/>
                <w:color w:val="auto"/>
                <w:szCs w:val="28"/>
                <w:rtl/>
                <w:lang w:bidi="ar-EG"/>
              </w:rPr>
            </w:pPr>
          </w:p>
        </w:tc>
        <w:tc>
          <w:tcPr>
            <w:tcW w:w="1800" w:type="dxa"/>
          </w:tcPr>
          <w:p w14:paraId="2471009A" w14:textId="77777777" w:rsidR="00C72B02" w:rsidRPr="00C72B02" w:rsidRDefault="00C72B02" w:rsidP="000C0A69">
            <w:pPr>
              <w:jc w:val="center"/>
              <w:rPr>
                <w:rFonts w:asciiTheme="majorBidi" w:hAnsiTheme="majorBidi" w:cstheme="majorBidi"/>
                <w:color w:val="auto"/>
                <w:szCs w:val="28"/>
                <w:rtl/>
                <w:lang w:bidi="ar-EG"/>
              </w:rPr>
            </w:pPr>
            <w:r w:rsidRPr="00C72B02">
              <w:rPr>
                <w:rFonts w:asciiTheme="majorBidi" w:hAnsiTheme="majorBidi" w:cstheme="majorBidi"/>
                <w:color w:val="auto"/>
                <w:szCs w:val="28"/>
                <w:lang w:bidi="ar-EG"/>
              </w:rPr>
              <w:t>3</w:t>
            </w:r>
          </w:p>
        </w:tc>
      </w:tr>
      <w:tr w:rsidR="00C72B02" w:rsidRPr="00C72B02" w14:paraId="477C7F28" w14:textId="77777777" w:rsidTr="000C0A69">
        <w:tc>
          <w:tcPr>
            <w:tcW w:w="2195" w:type="dxa"/>
          </w:tcPr>
          <w:p w14:paraId="54F9D6E2" w14:textId="77777777" w:rsidR="00C72B02" w:rsidRPr="00C72B02" w:rsidRDefault="00C72B02" w:rsidP="000C0A69">
            <w:pPr>
              <w:jc w:val="center"/>
              <w:rPr>
                <w:rFonts w:asciiTheme="majorBidi" w:hAnsiTheme="majorBidi" w:cstheme="majorBidi"/>
                <w:color w:val="auto"/>
                <w:szCs w:val="28"/>
                <w:rtl/>
                <w:lang w:bidi="ar-EG"/>
              </w:rPr>
            </w:pPr>
          </w:p>
        </w:tc>
        <w:tc>
          <w:tcPr>
            <w:tcW w:w="5931" w:type="dxa"/>
          </w:tcPr>
          <w:p w14:paraId="0FB573D9" w14:textId="77777777" w:rsidR="00C72B02" w:rsidRPr="00C72B02" w:rsidRDefault="00C72B02" w:rsidP="000C0A69">
            <w:pPr>
              <w:jc w:val="center"/>
              <w:rPr>
                <w:rFonts w:asciiTheme="majorBidi" w:hAnsiTheme="majorBidi" w:cstheme="majorBidi"/>
                <w:color w:val="auto"/>
                <w:szCs w:val="28"/>
                <w:rtl/>
                <w:lang w:bidi="ar-EG"/>
              </w:rPr>
            </w:pPr>
          </w:p>
        </w:tc>
        <w:tc>
          <w:tcPr>
            <w:tcW w:w="1800" w:type="dxa"/>
          </w:tcPr>
          <w:p w14:paraId="3F29F3D8" w14:textId="77777777" w:rsidR="00C72B02" w:rsidRPr="00C72B02" w:rsidRDefault="00C72B02" w:rsidP="000C0A69">
            <w:pPr>
              <w:jc w:val="center"/>
              <w:rPr>
                <w:rFonts w:asciiTheme="majorBidi" w:hAnsiTheme="majorBidi" w:cstheme="majorBidi"/>
                <w:color w:val="auto"/>
                <w:szCs w:val="28"/>
                <w:lang w:bidi="ar-EG"/>
              </w:rPr>
            </w:pPr>
            <w:r w:rsidRPr="00C72B02">
              <w:rPr>
                <w:rFonts w:asciiTheme="majorBidi" w:hAnsiTheme="majorBidi" w:cstheme="majorBidi"/>
                <w:color w:val="auto"/>
                <w:szCs w:val="28"/>
                <w:lang w:bidi="ar-EG"/>
              </w:rPr>
              <w:t>4</w:t>
            </w:r>
          </w:p>
        </w:tc>
      </w:tr>
      <w:tr w:rsidR="00C72B02" w:rsidRPr="00C72B02" w14:paraId="004F5876" w14:textId="77777777" w:rsidTr="000C0A69">
        <w:tc>
          <w:tcPr>
            <w:tcW w:w="2195" w:type="dxa"/>
          </w:tcPr>
          <w:p w14:paraId="0E270BA2" w14:textId="77777777" w:rsidR="00C72B02" w:rsidRPr="00C72B02" w:rsidRDefault="00C72B02" w:rsidP="000C0A69">
            <w:pPr>
              <w:jc w:val="center"/>
              <w:rPr>
                <w:rFonts w:asciiTheme="majorBidi" w:hAnsiTheme="majorBidi" w:cstheme="majorBidi"/>
                <w:color w:val="auto"/>
                <w:szCs w:val="28"/>
                <w:rtl/>
                <w:lang w:bidi="ar-EG"/>
              </w:rPr>
            </w:pPr>
          </w:p>
        </w:tc>
        <w:tc>
          <w:tcPr>
            <w:tcW w:w="5931" w:type="dxa"/>
          </w:tcPr>
          <w:p w14:paraId="0AF60120" w14:textId="77777777" w:rsidR="00C72B02" w:rsidRPr="00C72B02" w:rsidRDefault="00C72B02" w:rsidP="000C0A69">
            <w:pPr>
              <w:jc w:val="center"/>
              <w:rPr>
                <w:rFonts w:asciiTheme="majorBidi" w:hAnsiTheme="majorBidi" w:cstheme="majorBidi"/>
                <w:color w:val="auto"/>
                <w:szCs w:val="28"/>
                <w:rtl/>
                <w:lang w:bidi="ar-EG"/>
              </w:rPr>
            </w:pPr>
          </w:p>
        </w:tc>
        <w:tc>
          <w:tcPr>
            <w:tcW w:w="1800" w:type="dxa"/>
          </w:tcPr>
          <w:p w14:paraId="1A95CFBD" w14:textId="77777777" w:rsidR="00C72B02" w:rsidRPr="00C72B02" w:rsidRDefault="00C72B02" w:rsidP="000C0A69">
            <w:pPr>
              <w:jc w:val="center"/>
              <w:rPr>
                <w:rFonts w:asciiTheme="majorBidi" w:hAnsiTheme="majorBidi" w:cstheme="majorBidi"/>
                <w:color w:val="auto"/>
                <w:szCs w:val="28"/>
                <w:lang w:bidi="ar-EG"/>
              </w:rPr>
            </w:pPr>
            <w:r w:rsidRPr="00C72B02">
              <w:rPr>
                <w:rFonts w:asciiTheme="majorBidi" w:hAnsiTheme="majorBidi" w:cstheme="majorBidi"/>
                <w:color w:val="auto"/>
                <w:szCs w:val="28"/>
                <w:lang w:bidi="ar-EG"/>
              </w:rPr>
              <w:t>5</w:t>
            </w:r>
          </w:p>
        </w:tc>
      </w:tr>
      <w:tr w:rsidR="001003DE" w:rsidRPr="00C72B02" w14:paraId="2210BDFC" w14:textId="77777777" w:rsidTr="000C0A69">
        <w:tc>
          <w:tcPr>
            <w:tcW w:w="2195" w:type="dxa"/>
          </w:tcPr>
          <w:p w14:paraId="6F91E8DF" w14:textId="77777777" w:rsidR="001003DE" w:rsidRPr="00C72B02" w:rsidRDefault="001003DE" w:rsidP="000C0A69">
            <w:pPr>
              <w:jc w:val="center"/>
              <w:rPr>
                <w:rFonts w:asciiTheme="majorBidi" w:hAnsiTheme="majorBidi" w:cstheme="majorBidi"/>
                <w:color w:val="auto"/>
                <w:szCs w:val="28"/>
                <w:rtl/>
                <w:lang w:bidi="ar-EG"/>
              </w:rPr>
            </w:pPr>
          </w:p>
        </w:tc>
        <w:tc>
          <w:tcPr>
            <w:tcW w:w="5931" w:type="dxa"/>
          </w:tcPr>
          <w:p w14:paraId="4B9FA2BB" w14:textId="77777777" w:rsidR="001003DE" w:rsidRPr="00C72B02" w:rsidRDefault="001003DE" w:rsidP="000C0A69">
            <w:pPr>
              <w:jc w:val="center"/>
              <w:rPr>
                <w:rFonts w:asciiTheme="majorBidi" w:hAnsiTheme="majorBidi" w:cstheme="majorBidi"/>
                <w:color w:val="auto"/>
                <w:szCs w:val="28"/>
                <w:rtl/>
                <w:lang w:bidi="ar-EG"/>
              </w:rPr>
            </w:pPr>
          </w:p>
        </w:tc>
        <w:tc>
          <w:tcPr>
            <w:tcW w:w="1800" w:type="dxa"/>
          </w:tcPr>
          <w:p w14:paraId="4632B32E" w14:textId="3A73FEFD" w:rsidR="001003DE" w:rsidRPr="00C72B02" w:rsidRDefault="001003DE" w:rsidP="000C0A69">
            <w:pPr>
              <w:jc w:val="center"/>
              <w:rPr>
                <w:rFonts w:asciiTheme="majorBidi" w:hAnsiTheme="majorBidi" w:cstheme="majorBidi"/>
                <w:color w:val="auto"/>
                <w:szCs w:val="28"/>
                <w:lang w:bidi="ar-EG"/>
              </w:rPr>
            </w:pPr>
            <w:r>
              <w:rPr>
                <w:rFonts w:asciiTheme="majorBidi" w:hAnsiTheme="majorBidi" w:cstheme="majorBidi"/>
                <w:color w:val="auto"/>
                <w:szCs w:val="28"/>
                <w:lang w:bidi="ar-EG"/>
              </w:rPr>
              <w:t>6</w:t>
            </w:r>
          </w:p>
        </w:tc>
      </w:tr>
      <w:tr w:rsidR="001003DE" w:rsidRPr="00C72B02" w14:paraId="422C598B" w14:textId="77777777" w:rsidTr="000C0A69">
        <w:tc>
          <w:tcPr>
            <w:tcW w:w="2195" w:type="dxa"/>
          </w:tcPr>
          <w:p w14:paraId="775530F4" w14:textId="77777777" w:rsidR="001003DE" w:rsidRPr="00C72B02" w:rsidRDefault="001003DE" w:rsidP="000C0A69">
            <w:pPr>
              <w:jc w:val="center"/>
              <w:rPr>
                <w:rFonts w:asciiTheme="majorBidi" w:hAnsiTheme="majorBidi" w:cstheme="majorBidi"/>
                <w:color w:val="auto"/>
                <w:szCs w:val="28"/>
                <w:rtl/>
                <w:lang w:bidi="ar-EG"/>
              </w:rPr>
            </w:pPr>
          </w:p>
        </w:tc>
        <w:tc>
          <w:tcPr>
            <w:tcW w:w="5931" w:type="dxa"/>
          </w:tcPr>
          <w:p w14:paraId="1A43FAA0" w14:textId="77777777" w:rsidR="001003DE" w:rsidRPr="00C72B02" w:rsidRDefault="001003DE" w:rsidP="000C0A69">
            <w:pPr>
              <w:jc w:val="center"/>
              <w:rPr>
                <w:rFonts w:asciiTheme="majorBidi" w:hAnsiTheme="majorBidi" w:cstheme="majorBidi"/>
                <w:color w:val="auto"/>
                <w:szCs w:val="28"/>
                <w:rtl/>
                <w:lang w:bidi="ar-EG"/>
              </w:rPr>
            </w:pPr>
          </w:p>
        </w:tc>
        <w:tc>
          <w:tcPr>
            <w:tcW w:w="1800" w:type="dxa"/>
          </w:tcPr>
          <w:p w14:paraId="3CF29AE0" w14:textId="0F0A136B" w:rsidR="001003DE" w:rsidRPr="00C72B02" w:rsidRDefault="001003DE" w:rsidP="000C0A69">
            <w:pPr>
              <w:jc w:val="center"/>
              <w:rPr>
                <w:rFonts w:asciiTheme="majorBidi" w:hAnsiTheme="majorBidi" w:cstheme="majorBidi"/>
                <w:color w:val="auto"/>
                <w:szCs w:val="28"/>
                <w:lang w:bidi="ar-EG"/>
              </w:rPr>
            </w:pPr>
            <w:r>
              <w:rPr>
                <w:rFonts w:asciiTheme="majorBidi" w:hAnsiTheme="majorBidi" w:cstheme="majorBidi"/>
                <w:color w:val="auto"/>
                <w:szCs w:val="28"/>
                <w:lang w:bidi="ar-EG"/>
              </w:rPr>
              <w:t>7</w:t>
            </w:r>
          </w:p>
        </w:tc>
      </w:tr>
    </w:tbl>
    <w:p w14:paraId="5730518B" w14:textId="73B5346F" w:rsidR="00C72B02" w:rsidRDefault="00C72B02" w:rsidP="001156E3">
      <w:pPr>
        <w:tabs>
          <w:tab w:val="left" w:pos="9105"/>
        </w:tabs>
        <w:rPr>
          <w:rFonts w:asciiTheme="majorBidi" w:hAnsiTheme="majorBidi" w:cstheme="majorBidi"/>
          <w:color w:val="FF0000"/>
          <w:sz w:val="24"/>
          <w:szCs w:val="20"/>
          <w:lang w:bidi="ar-EG"/>
        </w:rPr>
      </w:pPr>
    </w:p>
    <w:sdt>
      <w:sdtPr>
        <w:rPr>
          <w:rFonts w:asciiTheme="majorBidi" w:eastAsiaTheme="minorHAnsi" w:hAnsiTheme="majorBidi" w:cstheme="minorBidi"/>
          <w:b/>
          <w:color w:val="auto"/>
          <w:sz w:val="28"/>
          <w:szCs w:val="28"/>
        </w:rPr>
        <w:id w:val="-1535110675"/>
        <w:docPartObj>
          <w:docPartGallery w:val="Table of Contents"/>
          <w:docPartUnique/>
        </w:docPartObj>
      </w:sdtPr>
      <w:sdtEndPr>
        <w:rPr>
          <w:rFonts w:asciiTheme="minorHAnsi" w:eastAsiaTheme="minorEastAsia" w:hAnsiTheme="minorHAnsi"/>
          <w:bCs/>
          <w:noProof/>
          <w:color w:val="082A75" w:themeColor="text2"/>
          <w:szCs w:val="22"/>
        </w:rPr>
      </w:sdtEndPr>
      <w:sdtContent>
        <w:p w14:paraId="03988521" w14:textId="0061DC97" w:rsidR="008930FB" w:rsidRPr="009F4D17" w:rsidRDefault="008930FB" w:rsidP="009F4D17">
          <w:pPr>
            <w:pStyle w:val="TOCHeading"/>
            <w:spacing w:line="360" w:lineRule="auto"/>
            <w:rPr>
              <w:rFonts w:asciiTheme="majorBidi" w:hAnsiTheme="majorBidi"/>
              <w:sz w:val="28"/>
              <w:szCs w:val="28"/>
            </w:rPr>
          </w:pPr>
          <w:r w:rsidRPr="006805A5">
            <w:rPr>
              <w:rFonts w:asciiTheme="majorBidi" w:hAnsiTheme="majorBidi"/>
              <w:sz w:val="28"/>
              <w:szCs w:val="28"/>
            </w:rPr>
            <w:t>Table of Contents</w:t>
          </w:r>
          <w:r w:rsidRPr="009F4D17">
            <w:rPr>
              <w:rFonts w:ascii="Times New Roman" w:hAnsi="Times New Roman" w:cs="Times New Roman"/>
              <w:color w:val="auto"/>
              <w:szCs w:val="28"/>
            </w:rPr>
            <w:fldChar w:fldCharType="begin"/>
          </w:r>
          <w:r w:rsidRPr="009F4D17">
            <w:rPr>
              <w:rFonts w:ascii="Times New Roman" w:hAnsi="Times New Roman" w:cs="Times New Roman"/>
              <w:color w:val="auto"/>
              <w:szCs w:val="28"/>
            </w:rPr>
            <w:instrText xml:space="preserve"> TOC \o "1-3" \h \z \u </w:instrText>
          </w:r>
          <w:r w:rsidRPr="009F4D17">
            <w:rPr>
              <w:rFonts w:ascii="Times New Roman" w:hAnsi="Times New Roman" w:cs="Times New Roman"/>
              <w:color w:val="auto"/>
              <w:szCs w:val="28"/>
            </w:rPr>
            <w:fldChar w:fldCharType="separate"/>
          </w:r>
          <w:hyperlink w:anchor="_Toc530428385" w:history="1"/>
        </w:p>
        <w:p w14:paraId="35843596" w14:textId="4AD403C5" w:rsidR="008930FB" w:rsidRPr="009F4D17" w:rsidRDefault="008930FB" w:rsidP="000419D8">
          <w:pPr>
            <w:pStyle w:val="TOC1"/>
            <w:tabs>
              <w:tab w:val="left" w:pos="440"/>
              <w:tab w:val="right" w:leader="dot" w:pos="9350"/>
            </w:tabs>
            <w:rPr>
              <w:rFonts w:ascii="Times New Roman" w:hAnsi="Times New Roman" w:cs="Times New Roman"/>
              <w:noProof/>
              <w:color w:val="auto"/>
              <w:szCs w:val="28"/>
            </w:rPr>
          </w:pPr>
          <w:hyperlink w:anchor="_Toc530428387" w:history="1">
            <w:r w:rsidRPr="009F4D17">
              <w:rPr>
                <w:rStyle w:val="Hyperlink"/>
                <w:rFonts w:ascii="Times New Roman" w:hAnsi="Times New Roman" w:cs="Times New Roman"/>
                <w:noProof/>
                <w:color w:val="auto"/>
                <w:szCs w:val="28"/>
              </w:rPr>
              <w:t>1.</w:t>
            </w:r>
            <w:r w:rsidRPr="009F4D17">
              <w:rPr>
                <w:rFonts w:ascii="Times New Roman" w:hAnsi="Times New Roman" w:cs="Times New Roman"/>
                <w:noProof/>
                <w:color w:val="auto"/>
                <w:szCs w:val="28"/>
              </w:rPr>
              <w:tab/>
            </w:r>
            <w:r w:rsidRPr="009F4D17">
              <w:rPr>
                <w:rStyle w:val="Hyperlink"/>
                <w:rFonts w:ascii="Times New Roman" w:hAnsi="Times New Roman" w:cs="Times New Roman"/>
                <w:noProof/>
                <w:color w:val="auto"/>
                <w:szCs w:val="28"/>
              </w:rPr>
              <w:t>Introduction</w:t>
            </w:r>
            <w:r w:rsidRPr="009F4D17">
              <w:rPr>
                <w:rFonts w:ascii="Times New Roman" w:hAnsi="Times New Roman" w:cs="Times New Roman"/>
                <w:noProof/>
                <w:webHidden/>
                <w:color w:val="auto"/>
                <w:szCs w:val="28"/>
              </w:rPr>
              <w:tab/>
            </w:r>
          </w:hyperlink>
          <w:r w:rsidR="009F4D17">
            <w:rPr>
              <w:rFonts w:ascii="Times New Roman" w:hAnsi="Times New Roman" w:cs="Times New Roman"/>
              <w:noProof/>
              <w:color w:val="auto"/>
              <w:szCs w:val="28"/>
            </w:rPr>
            <w:t>1</w:t>
          </w:r>
        </w:p>
        <w:p w14:paraId="2C088F6A" w14:textId="46CF8AE2" w:rsidR="008930FB" w:rsidRPr="009F4D17" w:rsidRDefault="008930FB" w:rsidP="009F4D17">
          <w:pPr>
            <w:pStyle w:val="TOC1"/>
            <w:tabs>
              <w:tab w:val="right" w:leader="dot" w:pos="9350"/>
            </w:tabs>
            <w:ind w:left="720"/>
            <w:rPr>
              <w:rFonts w:ascii="Times New Roman" w:hAnsi="Times New Roman" w:cs="Times New Roman"/>
              <w:noProof/>
              <w:color w:val="auto"/>
              <w:szCs w:val="28"/>
            </w:rPr>
          </w:pPr>
          <w:hyperlink w:anchor="_Toc530428388" w:history="1">
            <w:r w:rsidRPr="009F4D17">
              <w:rPr>
                <w:rStyle w:val="Hyperlink"/>
                <w:rFonts w:ascii="Times New Roman" w:hAnsi="Times New Roman" w:cs="Times New Roman"/>
                <w:noProof/>
                <w:color w:val="auto"/>
                <w:szCs w:val="28"/>
              </w:rPr>
              <w:t>1.1</w:t>
            </w:r>
            <w:r w:rsidR="009F4D17" w:rsidRPr="009F4D17">
              <w:rPr>
                <w:rFonts w:ascii="Times New Roman" w:hAnsi="Times New Roman" w:cs="Times New Roman"/>
                <w:noProof/>
                <w:color w:val="auto"/>
                <w:szCs w:val="28"/>
              </w:rPr>
              <w:t xml:space="preserve"> </w:t>
            </w:r>
            <w:r w:rsidRPr="009F4D17">
              <w:rPr>
                <w:rStyle w:val="Hyperlink"/>
                <w:rFonts w:ascii="Times New Roman" w:hAnsi="Times New Roman" w:cs="Times New Roman"/>
                <w:noProof/>
                <w:color w:val="auto"/>
                <w:szCs w:val="28"/>
              </w:rPr>
              <w:t>Purpose</w:t>
            </w:r>
            <w:r w:rsidRPr="009F4D17">
              <w:rPr>
                <w:rFonts w:ascii="Times New Roman" w:hAnsi="Times New Roman" w:cs="Times New Roman"/>
                <w:noProof/>
                <w:webHidden/>
                <w:color w:val="auto"/>
                <w:szCs w:val="28"/>
              </w:rPr>
              <w:tab/>
            </w:r>
          </w:hyperlink>
          <w:r w:rsidR="009F4D17">
            <w:rPr>
              <w:rFonts w:ascii="Times New Roman" w:hAnsi="Times New Roman" w:cs="Times New Roman"/>
              <w:noProof/>
              <w:color w:val="auto"/>
              <w:szCs w:val="28"/>
            </w:rPr>
            <w:t>1</w:t>
          </w:r>
        </w:p>
        <w:p w14:paraId="5F7299C4" w14:textId="3508A31E" w:rsidR="008930FB" w:rsidRPr="009F4D17" w:rsidRDefault="008930FB" w:rsidP="009F4D17">
          <w:pPr>
            <w:pStyle w:val="TOC1"/>
            <w:tabs>
              <w:tab w:val="right" w:leader="dot" w:pos="9350"/>
            </w:tabs>
            <w:ind w:left="720"/>
            <w:rPr>
              <w:rFonts w:ascii="Times New Roman" w:hAnsi="Times New Roman" w:cs="Times New Roman"/>
              <w:noProof/>
              <w:color w:val="auto"/>
              <w:szCs w:val="28"/>
            </w:rPr>
          </w:pPr>
          <w:hyperlink w:anchor="_Toc530428389" w:history="1">
            <w:r w:rsidRPr="009F4D17">
              <w:rPr>
                <w:rStyle w:val="Hyperlink"/>
                <w:rFonts w:ascii="Times New Roman" w:hAnsi="Times New Roman" w:cs="Times New Roman"/>
                <w:noProof/>
                <w:color w:val="auto"/>
                <w:szCs w:val="28"/>
              </w:rPr>
              <w:t>1.2</w:t>
            </w:r>
            <w:r w:rsidR="009F4D17" w:rsidRPr="009F4D17">
              <w:rPr>
                <w:rFonts w:ascii="Times New Roman" w:hAnsi="Times New Roman" w:cs="Times New Roman"/>
                <w:noProof/>
                <w:color w:val="auto"/>
                <w:szCs w:val="28"/>
              </w:rPr>
              <w:t xml:space="preserve"> </w:t>
            </w:r>
            <w:r w:rsidRPr="009F4D17">
              <w:rPr>
                <w:rStyle w:val="Hyperlink"/>
                <w:rFonts w:ascii="Times New Roman" w:hAnsi="Times New Roman" w:cs="Times New Roman"/>
                <w:noProof/>
                <w:color w:val="auto"/>
                <w:szCs w:val="28"/>
              </w:rPr>
              <w:t>Scope</w:t>
            </w:r>
            <w:r w:rsidRPr="009F4D17">
              <w:rPr>
                <w:rFonts w:ascii="Times New Roman" w:hAnsi="Times New Roman" w:cs="Times New Roman"/>
                <w:noProof/>
                <w:webHidden/>
                <w:color w:val="auto"/>
                <w:szCs w:val="28"/>
              </w:rPr>
              <w:tab/>
            </w:r>
          </w:hyperlink>
          <w:r w:rsidR="009F4D17" w:rsidRPr="009F4D17">
            <w:rPr>
              <w:rFonts w:ascii="Times New Roman" w:hAnsi="Times New Roman" w:cs="Times New Roman"/>
              <w:noProof/>
              <w:color w:val="auto"/>
              <w:szCs w:val="28"/>
            </w:rPr>
            <w:t>1</w:t>
          </w:r>
        </w:p>
        <w:p w14:paraId="4A81E040" w14:textId="21B3F938" w:rsidR="008930FB" w:rsidRPr="009F4D17" w:rsidRDefault="008930FB" w:rsidP="009F4D17">
          <w:pPr>
            <w:pStyle w:val="TOC1"/>
            <w:tabs>
              <w:tab w:val="right" w:leader="dot" w:pos="9350"/>
            </w:tabs>
            <w:ind w:left="720"/>
            <w:rPr>
              <w:rFonts w:ascii="Times New Roman" w:hAnsi="Times New Roman" w:cs="Times New Roman"/>
              <w:noProof/>
              <w:color w:val="auto"/>
              <w:szCs w:val="28"/>
            </w:rPr>
          </w:pPr>
          <w:hyperlink w:anchor="_Toc530428390" w:history="1">
            <w:r w:rsidRPr="009F4D17">
              <w:rPr>
                <w:rStyle w:val="Hyperlink"/>
                <w:rFonts w:ascii="Times New Roman" w:hAnsi="Times New Roman" w:cs="Times New Roman"/>
                <w:noProof/>
                <w:color w:val="auto"/>
                <w:szCs w:val="28"/>
                <w:lang w:bidi="ar-EG"/>
              </w:rPr>
              <w:t>1.</w:t>
            </w:r>
            <w:r w:rsidR="009F4D17" w:rsidRPr="009F4D17">
              <w:rPr>
                <w:rStyle w:val="Hyperlink"/>
                <w:rFonts w:ascii="Times New Roman" w:hAnsi="Times New Roman" w:cs="Times New Roman"/>
                <w:noProof/>
                <w:color w:val="auto"/>
                <w:szCs w:val="28"/>
                <w:lang w:bidi="ar-EG"/>
              </w:rPr>
              <w:t>3</w:t>
            </w:r>
            <w:r w:rsidRPr="009F4D17">
              <w:rPr>
                <w:rStyle w:val="Hyperlink"/>
                <w:rFonts w:ascii="Times New Roman" w:hAnsi="Times New Roman" w:cs="Times New Roman"/>
                <w:noProof/>
                <w:color w:val="auto"/>
                <w:szCs w:val="28"/>
                <w:lang w:bidi="ar-EG"/>
              </w:rPr>
              <w:t xml:space="preserve"> </w:t>
            </w:r>
            <w:r w:rsidRPr="009F4D17">
              <w:rPr>
                <w:rStyle w:val="Hyperlink"/>
                <w:rFonts w:ascii="Times New Roman" w:hAnsi="Times New Roman" w:cs="Times New Roman"/>
                <w:noProof/>
                <w:color w:val="auto"/>
                <w:szCs w:val="28"/>
              </w:rPr>
              <w:t>Overview</w:t>
            </w:r>
            <w:r w:rsidRPr="009F4D17">
              <w:rPr>
                <w:rFonts w:ascii="Times New Roman" w:hAnsi="Times New Roman" w:cs="Times New Roman"/>
                <w:noProof/>
                <w:webHidden/>
                <w:color w:val="auto"/>
                <w:szCs w:val="28"/>
              </w:rPr>
              <w:tab/>
            </w:r>
          </w:hyperlink>
          <w:r w:rsidR="009F4D17">
            <w:rPr>
              <w:rFonts w:ascii="Times New Roman" w:hAnsi="Times New Roman" w:cs="Times New Roman"/>
              <w:noProof/>
              <w:color w:val="auto"/>
              <w:szCs w:val="28"/>
            </w:rPr>
            <w:t>1</w:t>
          </w:r>
        </w:p>
        <w:p w14:paraId="47C06158" w14:textId="2B09F899" w:rsidR="008930FB" w:rsidRDefault="009F4D17" w:rsidP="00E96730">
          <w:pPr>
            <w:pStyle w:val="TOC1"/>
            <w:tabs>
              <w:tab w:val="right" w:leader="dot" w:pos="9350"/>
            </w:tabs>
            <w:rPr>
              <w:rFonts w:ascii="Times New Roman" w:hAnsi="Times New Roman" w:cs="Times New Roman"/>
              <w:noProof/>
              <w:color w:val="auto"/>
              <w:szCs w:val="28"/>
            </w:rPr>
          </w:pPr>
          <w:hyperlink w:anchor="_Toc530428394" w:history="1">
            <w:r w:rsidRPr="009F4D17">
              <w:rPr>
                <w:rStyle w:val="Hyperlink"/>
                <w:rFonts w:ascii="Times New Roman" w:hAnsi="Times New Roman" w:cs="Times New Roman"/>
                <w:noProof/>
                <w:color w:val="auto"/>
                <w:szCs w:val="28"/>
              </w:rPr>
              <w:t>2</w:t>
            </w:r>
            <w:r w:rsidR="008930FB" w:rsidRPr="009F4D17">
              <w:rPr>
                <w:rStyle w:val="Hyperlink"/>
                <w:rFonts w:ascii="Times New Roman" w:hAnsi="Times New Roman" w:cs="Times New Roman"/>
                <w:noProof/>
                <w:color w:val="auto"/>
                <w:szCs w:val="28"/>
              </w:rPr>
              <w:t>. Specific Requirements</w:t>
            </w:r>
            <w:r w:rsidR="008930FB" w:rsidRPr="009F4D17">
              <w:rPr>
                <w:rFonts w:ascii="Times New Roman" w:hAnsi="Times New Roman" w:cs="Times New Roman"/>
                <w:noProof/>
                <w:webHidden/>
                <w:color w:val="auto"/>
                <w:szCs w:val="28"/>
              </w:rPr>
              <w:tab/>
            </w:r>
          </w:hyperlink>
          <w:r>
            <w:rPr>
              <w:rFonts w:ascii="Times New Roman" w:hAnsi="Times New Roman" w:cs="Times New Roman"/>
              <w:noProof/>
              <w:color w:val="auto"/>
              <w:szCs w:val="28"/>
            </w:rPr>
            <w:t>1</w:t>
          </w:r>
        </w:p>
        <w:p w14:paraId="7C389A55" w14:textId="62BD8343" w:rsidR="00DA6A6B" w:rsidRPr="009F4D17" w:rsidRDefault="00DA6A6B" w:rsidP="00DA6A6B">
          <w:pPr>
            <w:pStyle w:val="TOC1"/>
            <w:tabs>
              <w:tab w:val="right" w:leader="dot" w:pos="9350"/>
            </w:tabs>
            <w:ind w:left="720"/>
            <w:rPr>
              <w:rFonts w:ascii="Times New Roman" w:hAnsi="Times New Roman" w:cs="Times New Roman"/>
              <w:noProof/>
              <w:color w:val="auto"/>
              <w:szCs w:val="28"/>
            </w:rPr>
          </w:pPr>
          <w:hyperlink w:anchor="_Toc530428408" w:history="1">
            <w:r>
              <w:rPr>
                <w:rStyle w:val="Hyperlink"/>
                <w:rFonts w:ascii="Times New Roman" w:hAnsi="Times New Roman" w:cs="Times New Roman"/>
                <w:noProof/>
                <w:color w:val="auto"/>
                <w:szCs w:val="28"/>
              </w:rPr>
              <w:t>2</w:t>
            </w:r>
            <w:r w:rsidRPr="009F4D17">
              <w:rPr>
                <w:rStyle w:val="Hyperlink"/>
                <w:rFonts w:ascii="Times New Roman" w:hAnsi="Times New Roman" w:cs="Times New Roman"/>
                <w:noProof/>
                <w:color w:val="auto"/>
                <w:szCs w:val="28"/>
              </w:rPr>
              <w:t xml:space="preserve">.1. </w:t>
            </w:r>
            <w:r>
              <w:rPr>
                <w:rStyle w:val="Hyperlink"/>
                <w:rFonts w:ascii="Times New Roman" w:hAnsi="Times New Roman" w:cs="Times New Roman"/>
                <w:noProof/>
                <w:color w:val="auto"/>
                <w:szCs w:val="28"/>
              </w:rPr>
              <w:t>Swot Analysis</w:t>
            </w:r>
            <w:r w:rsidRPr="009F4D17">
              <w:rPr>
                <w:rFonts w:ascii="Times New Roman" w:hAnsi="Times New Roman" w:cs="Times New Roman"/>
                <w:noProof/>
                <w:webHidden/>
                <w:color w:val="auto"/>
                <w:szCs w:val="28"/>
              </w:rPr>
              <w:tab/>
            </w:r>
          </w:hyperlink>
          <w:r>
            <w:rPr>
              <w:rFonts w:ascii="Times New Roman" w:hAnsi="Times New Roman" w:cs="Times New Roman"/>
              <w:noProof/>
              <w:color w:val="auto"/>
              <w:szCs w:val="28"/>
            </w:rPr>
            <w:t>1</w:t>
          </w:r>
        </w:p>
        <w:p w14:paraId="22859E4D" w14:textId="5DA31D44" w:rsidR="00DA6A6B" w:rsidRPr="009F4D17" w:rsidRDefault="00DA6A6B" w:rsidP="00DA6A6B">
          <w:pPr>
            <w:pStyle w:val="TOC1"/>
            <w:tabs>
              <w:tab w:val="right" w:leader="dot" w:pos="9350"/>
            </w:tabs>
            <w:ind w:left="720"/>
            <w:rPr>
              <w:rFonts w:ascii="Times New Roman" w:hAnsi="Times New Roman" w:cs="Times New Roman"/>
              <w:noProof/>
              <w:color w:val="auto"/>
              <w:szCs w:val="28"/>
            </w:rPr>
          </w:pPr>
          <w:hyperlink w:anchor="_Toc530428408" w:history="1">
            <w:r>
              <w:rPr>
                <w:rStyle w:val="Hyperlink"/>
                <w:rFonts w:ascii="Times New Roman" w:hAnsi="Times New Roman" w:cs="Times New Roman"/>
                <w:noProof/>
                <w:color w:val="auto"/>
                <w:szCs w:val="28"/>
              </w:rPr>
              <w:t>2</w:t>
            </w:r>
            <w:r w:rsidRPr="009F4D17">
              <w:rPr>
                <w:rStyle w:val="Hyperlink"/>
                <w:rFonts w:ascii="Times New Roman" w:hAnsi="Times New Roman" w:cs="Times New Roman"/>
                <w:noProof/>
                <w:color w:val="auto"/>
                <w:szCs w:val="28"/>
              </w:rPr>
              <w:t>.</w:t>
            </w:r>
            <w:r>
              <w:rPr>
                <w:rStyle w:val="Hyperlink"/>
                <w:rFonts w:ascii="Times New Roman" w:hAnsi="Times New Roman" w:cs="Times New Roman"/>
                <w:noProof/>
                <w:color w:val="auto"/>
                <w:szCs w:val="28"/>
              </w:rPr>
              <w:t>2</w:t>
            </w:r>
            <w:r w:rsidRPr="009F4D17">
              <w:rPr>
                <w:rStyle w:val="Hyperlink"/>
                <w:rFonts w:ascii="Times New Roman" w:hAnsi="Times New Roman" w:cs="Times New Roman"/>
                <w:noProof/>
                <w:color w:val="auto"/>
                <w:szCs w:val="28"/>
              </w:rPr>
              <w:t xml:space="preserve">. </w:t>
            </w:r>
            <w:r>
              <w:rPr>
                <w:rStyle w:val="Hyperlink"/>
                <w:rFonts w:ascii="Times New Roman" w:hAnsi="Times New Roman" w:cs="Times New Roman"/>
                <w:noProof/>
                <w:color w:val="auto"/>
                <w:szCs w:val="28"/>
              </w:rPr>
              <w:t>Business</w:t>
            </w:r>
            <w:r w:rsidRPr="009F4D17">
              <w:rPr>
                <w:rStyle w:val="Hyperlink"/>
                <w:rFonts w:ascii="Times New Roman" w:hAnsi="Times New Roman" w:cs="Times New Roman"/>
                <w:noProof/>
                <w:color w:val="auto"/>
                <w:szCs w:val="28"/>
              </w:rPr>
              <w:t xml:space="preserve"> Model</w:t>
            </w:r>
            <w:r w:rsidRPr="009F4D17">
              <w:rPr>
                <w:rFonts w:ascii="Times New Roman" w:hAnsi="Times New Roman" w:cs="Times New Roman"/>
                <w:noProof/>
                <w:webHidden/>
                <w:color w:val="auto"/>
                <w:szCs w:val="28"/>
              </w:rPr>
              <w:tab/>
            </w:r>
          </w:hyperlink>
          <w:r>
            <w:rPr>
              <w:rFonts w:ascii="Times New Roman" w:hAnsi="Times New Roman" w:cs="Times New Roman"/>
              <w:noProof/>
              <w:color w:val="auto"/>
              <w:szCs w:val="28"/>
            </w:rPr>
            <w:t>1</w:t>
          </w:r>
        </w:p>
        <w:p w14:paraId="0168D83A" w14:textId="3FAB597D" w:rsidR="008930FB" w:rsidRPr="009F4D17" w:rsidRDefault="009F4D17" w:rsidP="00E96730">
          <w:pPr>
            <w:pStyle w:val="TOC1"/>
            <w:tabs>
              <w:tab w:val="right" w:leader="dot" w:pos="9350"/>
            </w:tabs>
            <w:rPr>
              <w:rFonts w:ascii="Times New Roman" w:hAnsi="Times New Roman" w:cs="Times New Roman"/>
              <w:noProof/>
              <w:color w:val="auto"/>
              <w:szCs w:val="28"/>
            </w:rPr>
          </w:pPr>
          <w:hyperlink w:anchor="_Toc530428403" w:history="1">
            <w:r w:rsidRPr="009F4D17">
              <w:rPr>
                <w:rStyle w:val="Hyperlink"/>
                <w:rFonts w:ascii="Times New Roman" w:hAnsi="Times New Roman" w:cs="Times New Roman"/>
                <w:noProof/>
                <w:color w:val="auto"/>
                <w:szCs w:val="28"/>
              </w:rPr>
              <w:t>3</w:t>
            </w:r>
            <w:r w:rsidR="008930FB" w:rsidRPr="009F4D17">
              <w:rPr>
                <w:rStyle w:val="Hyperlink"/>
                <w:rFonts w:ascii="Times New Roman" w:hAnsi="Times New Roman" w:cs="Times New Roman"/>
                <w:noProof/>
                <w:color w:val="auto"/>
                <w:szCs w:val="28"/>
              </w:rPr>
              <w:t>. System interfaces</w:t>
            </w:r>
            <w:r w:rsidR="008930FB" w:rsidRPr="009F4D17">
              <w:rPr>
                <w:rFonts w:ascii="Times New Roman" w:hAnsi="Times New Roman" w:cs="Times New Roman"/>
                <w:noProof/>
                <w:webHidden/>
                <w:color w:val="auto"/>
                <w:szCs w:val="28"/>
              </w:rPr>
              <w:tab/>
            </w:r>
          </w:hyperlink>
          <w:r>
            <w:rPr>
              <w:rFonts w:ascii="Times New Roman" w:hAnsi="Times New Roman" w:cs="Times New Roman"/>
              <w:noProof/>
              <w:color w:val="auto"/>
              <w:szCs w:val="28"/>
            </w:rPr>
            <w:t>1</w:t>
          </w:r>
        </w:p>
        <w:p w14:paraId="7E05DF44" w14:textId="0D2A510F" w:rsidR="009F4D17" w:rsidRPr="009F4D17" w:rsidRDefault="009F4D17" w:rsidP="009F4D17">
          <w:pPr>
            <w:pStyle w:val="TOC1"/>
            <w:tabs>
              <w:tab w:val="right" w:leader="dot" w:pos="9350"/>
            </w:tabs>
            <w:rPr>
              <w:rFonts w:ascii="Times New Roman" w:hAnsi="Times New Roman" w:cs="Times New Roman"/>
              <w:noProof/>
              <w:color w:val="auto"/>
              <w:szCs w:val="28"/>
            </w:rPr>
          </w:pPr>
          <w:hyperlink w:anchor="_Toc530428408" w:history="1">
            <w:r w:rsidRPr="009F4D17">
              <w:rPr>
                <w:rStyle w:val="Hyperlink"/>
                <w:rFonts w:ascii="Times New Roman" w:hAnsi="Times New Roman" w:cs="Times New Roman"/>
                <w:noProof/>
                <w:color w:val="auto"/>
                <w:szCs w:val="28"/>
              </w:rPr>
              <w:t>4. Model</w:t>
            </w:r>
            <w:r w:rsidRPr="009F4D17">
              <w:rPr>
                <w:rFonts w:ascii="Times New Roman" w:hAnsi="Times New Roman" w:cs="Times New Roman"/>
                <w:noProof/>
                <w:webHidden/>
                <w:color w:val="auto"/>
                <w:szCs w:val="28"/>
              </w:rPr>
              <w:tab/>
            </w:r>
          </w:hyperlink>
          <w:r>
            <w:rPr>
              <w:rFonts w:ascii="Times New Roman" w:hAnsi="Times New Roman" w:cs="Times New Roman"/>
              <w:noProof/>
              <w:color w:val="auto"/>
              <w:szCs w:val="28"/>
            </w:rPr>
            <w:t>1</w:t>
          </w:r>
        </w:p>
        <w:p w14:paraId="3E851322" w14:textId="2D767768" w:rsidR="009F4D17" w:rsidRPr="009F4D17" w:rsidRDefault="009F4D17" w:rsidP="009F4D17">
          <w:pPr>
            <w:pStyle w:val="TOC1"/>
            <w:tabs>
              <w:tab w:val="right" w:leader="dot" w:pos="9350"/>
            </w:tabs>
            <w:ind w:left="720"/>
            <w:rPr>
              <w:rFonts w:ascii="Times New Roman" w:hAnsi="Times New Roman" w:cs="Times New Roman"/>
              <w:noProof/>
              <w:color w:val="auto"/>
              <w:szCs w:val="28"/>
            </w:rPr>
          </w:pPr>
          <w:hyperlink w:anchor="_Toc530428408" w:history="1">
            <w:r w:rsidRPr="009F4D17">
              <w:rPr>
                <w:rStyle w:val="Hyperlink"/>
                <w:rFonts w:ascii="Times New Roman" w:hAnsi="Times New Roman" w:cs="Times New Roman"/>
                <w:noProof/>
                <w:color w:val="auto"/>
                <w:szCs w:val="28"/>
              </w:rPr>
              <w:t>4.1. Structured analysis Models</w:t>
            </w:r>
            <w:r w:rsidRPr="009F4D17">
              <w:rPr>
                <w:rFonts w:ascii="Times New Roman" w:hAnsi="Times New Roman" w:cs="Times New Roman"/>
                <w:noProof/>
                <w:webHidden/>
                <w:color w:val="auto"/>
                <w:szCs w:val="28"/>
              </w:rPr>
              <w:tab/>
            </w:r>
          </w:hyperlink>
          <w:r>
            <w:rPr>
              <w:rFonts w:ascii="Times New Roman" w:hAnsi="Times New Roman" w:cs="Times New Roman"/>
              <w:noProof/>
              <w:color w:val="auto"/>
              <w:szCs w:val="28"/>
            </w:rPr>
            <w:t>1</w:t>
          </w:r>
        </w:p>
        <w:p w14:paraId="123BD539" w14:textId="19A4178C" w:rsidR="009F4D17" w:rsidRPr="009F4D17" w:rsidRDefault="009F4D17" w:rsidP="009F4D17">
          <w:pPr>
            <w:pStyle w:val="TOC1"/>
            <w:tabs>
              <w:tab w:val="right" w:leader="dot" w:pos="9350"/>
            </w:tabs>
            <w:ind w:left="1440"/>
            <w:rPr>
              <w:rFonts w:ascii="Times New Roman" w:hAnsi="Times New Roman" w:cs="Times New Roman"/>
              <w:noProof/>
              <w:color w:val="auto"/>
              <w:szCs w:val="28"/>
            </w:rPr>
          </w:pPr>
          <w:hyperlink w:anchor="_Toc530428408" w:history="1">
            <w:r w:rsidRPr="009F4D17">
              <w:rPr>
                <w:rStyle w:val="Hyperlink"/>
                <w:rFonts w:ascii="Times New Roman" w:hAnsi="Times New Roman" w:cs="Times New Roman"/>
                <w:noProof/>
                <w:color w:val="auto"/>
                <w:szCs w:val="28"/>
              </w:rPr>
              <w:t>4.1.1 DFD Model</w:t>
            </w:r>
            <w:r w:rsidRPr="009F4D17">
              <w:rPr>
                <w:rFonts w:ascii="Times New Roman" w:hAnsi="Times New Roman" w:cs="Times New Roman"/>
                <w:noProof/>
                <w:webHidden/>
                <w:color w:val="auto"/>
                <w:szCs w:val="28"/>
              </w:rPr>
              <w:tab/>
            </w:r>
          </w:hyperlink>
          <w:r>
            <w:rPr>
              <w:rFonts w:ascii="Times New Roman" w:hAnsi="Times New Roman" w:cs="Times New Roman"/>
              <w:noProof/>
              <w:color w:val="auto"/>
              <w:szCs w:val="28"/>
            </w:rPr>
            <w:t>1</w:t>
          </w:r>
        </w:p>
        <w:p w14:paraId="34A12E55" w14:textId="65B03D46" w:rsidR="009F4D17" w:rsidRPr="009F4D17" w:rsidRDefault="009F4D17" w:rsidP="009F4D17">
          <w:pPr>
            <w:pStyle w:val="TOC1"/>
            <w:tabs>
              <w:tab w:val="right" w:leader="dot" w:pos="9350"/>
            </w:tabs>
            <w:ind w:left="720"/>
            <w:rPr>
              <w:rFonts w:ascii="Times New Roman" w:hAnsi="Times New Roman" w:cs="Times New Roman"/>
              <w:noProof/>
              <w:color w:val="auto"/>
              <w:szCs w:val="28"/>
            </w:rPr>
          </w:pPr>
          <w:hyperlink w:anchor="_Toc530428409" w:history="1">
            <w:r w:rsidRPr="009F4D17">
              <w:rPr>
                <w:rStyle w:val="Hyperlink"/>
                <w:rFonts w:ascii="Times New Roman" w:hAnsi="Times New Roman" w:cs="Times New Roman"/>
                <w:noProof/>
                <w:color w:val="auto"/>
                <w:szCs w:val="28"/>
              </w:rPr>
              <w:t>4.2 UML Analysis Models</w:t>
            </w:r>
            <w:r w:rsidRPr="009F4D17">
              <w:rPr>
                <w:rFonts w:ascii="Times New Roman" w:hAnsi="Times New Roman" w:cs="Times New Roman"/>
                <w:noProof/>
                <w:webHidden/>
                <w:color w:val="auto"/>
                <w:szCs w:val="28"/>
              </w:rPr>
              <w:tab/>
            </w:r>
          </w:hyperlink>
          <w:r>
            <w:rPr>
              <w:rFonts w:ascii="Times New Roman" w:hAnsi="Times New Roman" w:cs="Times New Roman"/>
              <w:noProof/>
              <w:color w:val="auto"/>
              <w:szCs w:val="28"/>
            </w:rPr>
            <w:t>1</w:t>
          </w:r>
        </w:p>
        <w:p w14:paraId="495A00A8" w14:textId="65627502" w:rsidR="009F4D17" w:rsidRPr="009F4D17" w:rsidRDefault="009F4D17" w:rsidP="009F4D17">
          <w:pPr>
            <w:pStyle w:val="TOC1"/>
            <w:tabs>
              <w:tab w:val="right" w:leader="dot" w:pos="9350"/>
            </w:tabs>
            <w:ind w:left="1440"/>
            <w:rPr>
              <w:rFonts w:ascii="Times New Roman" w:hAnsi="Times New Roman" w:cs="Times New Roman"/>
              <w:noProof/>
              <w:color w:val="auto"/>
              <w:szCs w:val="28"/>
            </w:rPr>
          </w:pPr>
          <w:hyperlink w:anchor="_Toc530428409" w:history="1">
            <w:r w:rsidRPr="009F4D17">
              <w:rPr>
                <w:rStyle w:val="Hyperlink"/>
                <w:rFonts w:ascii="Times New Roman" w:hAnsi="Times New Roman" w:cs="Times New Roman"/>
                <w:noProof/>
                <w:color w:val="auto"/>
                <w:szCs w:val="28"/>
              </w:rPr>
              <w:t>4.2.1 Use Case diagrams</w:t>
            </w:r>
            <w:r w:rsidRPr="009F4D17">
              <w:rPr>
                <w:rFonts w:ascii="Times New Roman" w:hAnsi="Times New Roman" w:cs="Times New Roman"/>
                <w:noProof/>
                <w:webHidden/>
                <w:color w:val="auto"/>
                <w:szCs w:val="28"/>
              </w:rPr>
              <w:tab/>
            </w:r>
          </w:hyperlink>
          <w:r>
            <w:rPr>
              <w:rFonts w:ascii="Times New Roman" w:hAnsi="Times New Roman" w:cs="Times New Roman"/>
              <w:noProof/>
              <w:color w:val="auto"/>
              <w:szCs w:val="28"/>
            </w:rPr>
            <w:t>1</w:t>
          </w:r>
        </w:p>
        <w:p w14:paraId="1CD7F8DC" w14:textId="7858F60D" w:rsidR="009F4D17" w:rsidRPr="009F4D17" w:rsidRDefault="009F4D17" w:rsidP="009F4D17">
          <w:pPr>
            <w:pStyle w:val="TOC1"/>
            <w:tabs>
              <w:tab w:val="right" w:leader="dot" w:pos="9350"/>
            </w:tabs>
            <w:ind w:left="1440"/>
            <w:rPr>
              <w:rFonts w:ascii="Times New Roman" w:hAnsi="Times New Roman" w:cs="Times New Roman"/>
              <w:noProof/>
              <w:color w:val="auto"/>
              <w:szCs w:val="28"/>
            </w:rPr>
          </w:pPr>
          <w:hyperlink w:anchor="_Toc530428409" w:history="1">
            <w:r w:rsidRPr="009F4D17">
              <w:rPr>
                <w:rStyle w:val="Hyperlink"/>
                <w:rFonts w:ascii="Times New Roman" w:hAnsi="Times New Roman" w:cs="Times New Roman"/>
                <w:noProof/>
                <w:color w:val="auto"/>
                <w:szCs w:val="28"/>
              </w:rPr>
              <w:t>4.2.2 Sequence diagrams</w:t>
            </w:r>
            <w:r w:rsidRPr="009F4D17">
              <w:rPr>
                <w:rFonts w:ascii="Times New Roman" w:hAnsi="Times New Roman" w:cs="Times New Roman"/>
                <w:noProof/>
                <w:webHidden/>
                <w:color w:val="auto"/>
                <w:szCs w:val="28"/>
              </w:rPr>
              <w:tab/>
            </w:r>
          </w:hyperlink>
          <w:r>
            <w:rPr>
              <w:rFonts w:ascii="Times New Roman" w:hAnsi="Times New Roman" w:cs="Times New Roman"/>
              <w:noProof/>
              <w:color w:val="auto"/>
              <w:szCs w:val="28"/>
            </w:rPr>
            <w:t>1</w:t>
          </w:r>
        </w:p>
        <w:p w14:paraId="2472E2DF" w14:textId="5C82EB89" w:rsidR="009F4D17" w:rsidRPr="009F4D17" w:rsidRDefault="009F4D17" w:rsidP="009F4D17">
          <w:pPr>
            <w:pStyle w:val="TOC1"/>
            <w:tabs>
              <w:tab w:val="right" w:leader="dot" w:pos="9350"/>
            </w:tabs>
            <w:ind w:left="1440"/>
            <w:rPr>
              <w:rFonts w:ascii="Times New Roman" w:hAnsi="Times New Roman" w:cs="Times New Roman"/>
              <w:noProof/>
              <w:color w:val="auto"/>
              <w:szCs w:val="28"/>
            </w:rPr>
          </w:pPr>
          <w:hyperlink w:anchor="_Toc530428409" w:history="1">
            <w:r w:rsidRPr="009F4D17">
              <w:rPr>
                <w:rStyle w:val="Hyperlink"/>
                <w:rFonts w:ascii="Times New Roman" w:hAnsi="Times New Roman" w:cs="Times New Roman"/>
                <w:noProof/>
                <w:color w:val="auto"/>
                <w:szCs w:val="28"/>
              </w:rPr>
              <w:t>4.2.3 Activity diagrams</w:t>
            </w:r>
            <w:r w:rsidRPr="009F4D17">
              <w:rPr>
                <w:rFonts w:ascii="Times New Roman" w:hAnsi="Times New Roman" w:cs="Times New Roman"/>
                <w:noProof/>
                <w:webHidden/>
                <w:color w:val="auto"/>
                <w:szCs w:val="28"/>
              </w:rPr>
              <w:tab/>
            </w:r>
          </w:hyperlink>
          <w:r>
            <w:rPr>
              <w:rFonts w:ascii="Times New Roman" w:hAnsi="Times New Roman" w:cs="Times New Roman"/>
              <w:noProof/>
              <w:color w:val="auto"/>
              <w:szCs w:val="28"/>
            </w:rPr>
            <w:t>1</w:t>
          </w:r>
        </w:p>
        <w:p w14:paraId="6D64E81F" w14:textId="1A4C43E7" w:rsidR="008930FB" w:rsidRPr="009F4D17" w:rsidRDefault="008930FB" w:rsidP="00E96730">
          <w:pPr>
            <w:pStyle w:val="TOC1"/>
            <w:tabs>
              <w:tab w:val="right" w:leader="dot" w:pos="9350"/>
            </w:tabs>
            <w:rPr>
              <w:rFonts w:ascii="Times New Roman" w:hAnsi="Times New Roman" w:cs="Times New Roman"/>
              <w:noProof/>
              <w:color w:val="auto"/>
              <w:szCs w:val="28"/>
            </w:rPr>
          </w:pPr>
          <w:hyperlink w:anchor="_Toc530428418" w:history="1">
            <w:r w:rsidRPr="009F4D17">
              <w:rPr>
                <w:rStyle w:val="Hyperlink"/>
                <w:rFonts w:ascii="Times New Roman" w:hAnsi="Times New Roman" w:cs="Times New Roman"/>
                <w:noProof/>
                <w:color w:val="auto"/>
                <w:szCs w:val="28"/>
              </w:rPr>
              <w:t>References</w:t>
            </w:r>
            <w:r w:rsidRPr="009F4D17">
              <w:rPr>
                <w:rFonts w:ascii="Times New Roman" w:hAnsi="Times New Roman" w:cs="Times New Roman"/>
                <w:noProof/>
                <w:webHidden/>
                <w:color w:val="auto"/>
                <w:szCs w:val="28"/>
              </w:rPr>
              <w:tab/>
            </w:r>
          </w:hyperlink>
          <w:r w:rsidR="009F4D17">
            <w:rPr>
              <w:rFonts w:ascii="Times New Roman" w:hAnsi="Times New Roman" w:cs="Times New Roman"/>
              <w:noProof/>
              <w:color w:val="auto"/>
              <w:szCs w:val="28"/>
            </w:rPr>
            <w:t>1</w:t>
          </w:r>
        </w:p>
        <w:p w14:paraId="0C7AB053" w14:textId="1FEADCE1" w:rsidR="00F63922" w:rsidRPr="00AC1A5B" w:rsidRDefault="008930FB" w:rsidP="00AC1A5B">
          <w:pPr>
            <w:spacing w:line="360" w:lineRule="auto"/>
            <w:rPr>
              <w:b w:val="0"/>
              <w:bCs/>
              <w:noProof/>
              <w:rtl/>
            </w:rPr>
          </w:pPr>
          <w:r w:rsidRPr="009F4D17">
            <w:rPr>
              <w:rFonts w:ascii="Times New Roman" w:hAnsi="Times New Roman" w:cs="Times New Roman"/>
              <w:noProof/>
              <w:color w:val="auto"/>
              <w:szCs w:val="28"/>
            </w:rPr>
            <w:fldChar w:fldCharType="end"/>
          </w:r>
        </w:p>
      </w:sdtContent>
    </w:sdt>
    <w:p w14:paraId="70693CCD" w14:textId="77777777" w:rsidR="00AC1A5B" w:rsidRDefault="00AC1A5B" w:rsidP="00981FE9">
      <w:pPr>
        <w:pStyle w:val="NormalWeb"/>
        <w:shd w:val="clear" w:color="auto" w:fill="FFFFFF"/>
        <w:spacing w:before="0" w:beforeAutospacing="0" w:after="360" w:afterAutospacing="0" w:line="401" w:lineRule="atLeast"/>
        <w:jc w:val="both"/>
        <w:rPr>
          <w:b/>
          <w:bCs/>
          <w:color w:val="002060"/>
          <w:sz w:val="36"/>
          <w:szCs w:val="36"/>
        </w:rPr>
      </w:pPr>
    </w:p>
    <w:p w14:paraId="104E66A2" w14:textId="77777777" w:rsidR="00AC1A5B" w:rsidRDefault="00AC1A5B" w:rsidP="00981FE9">
      <w:pPr>
        <w:pStyle w:val="NormalWeb"/>
        <w:shd w:val="clear" w:color="auto" w:fill="FFFFFF"/>
        <w:spacing w:before="0" w:beforeAutospacing="0" w:after="360" w:afterAutospacing="0" w:line="401" w:lineRule="atLeast"/>
        <w:jc w:val="both"/>
        <w:rPr>
          <w:b/>
          <w:bCs/>
          <w:color w:val="002060"/>
          <w:sz w:val="36"/>
          <w:szCs w:val="36"/>
        </w:rPr>
      </w:pPr>
    </w:p>
    <w:p w14:paraId="2AC40688" w14:textId="77777777" w:rsidR="00AC1A5B" w:rsidRDefault="00AC1A5B" w:rsidP="00981FE9">
      <w:pPr>
        <w:pStyle w:val="NormalWeb"/>
        <w:shd w:val="clear" w:color="auto" w:fill="FFFFFF"/>
        <w:spacing w:before="0" w:beforeAutospacing="0" w:after="360" w:afterAutospacing="0" w:line="401" w:lineRule="atLeast"/>
        <w:jc w:val="both"/>
        <w:rPr>
          <w:b/>
          <w:bCs/>
          <w:color w:val="002060"/>
          <w:sz w:val="36"/>
          <w:szCs w:val="36"/>
        </w:rPr>
      </w:pPr>
    </w:p>
    <w:p w14:paraId="3D3B534B" w14:textId="77777777" w:rsidR="00AC1A5B" w:rsidRDefault="00AC1A5B" w:rsidP="00981FE9">
      <w:pPr>
        <w:pStyle w:val="NormalWeb"/>
        <w:shd w:val="clear" w:color="auto" w:fill="FFFFFF"/>
        <w:spacing w:before="0" w:beforeAutospacing="0" w:after="360" w:afterAutospacing="0" w:line="401" w:lineRule="atLeast"/>
        <w:jc w:val="both"/>
        <w:rPr>
          <w:b/>
          <w:bCs/>
          <w:color w:val="002060"/>
          <w:sz w:val="36"/>
          <w:szCs w:val="36"/>
        </w:rPr>
      </w:pPr>
    </w:p>
    <w:p w14:paraId="27F72D74" w14:textId="77777777" w:rsidR="00AC1A5B" w:rsidRDefault="00AC1A5B" w:rsidP="00981FE9">
      <w:pPr>
        <w:pStyle w:val="NormalWeb"/>
        <w:shd w:val="clear" w:color="auto" w:fill="FFFFFF"/>
        <w:spacing w:before="0" w:beforeAutospacing="0" w:after="360" w:afterAutospacing="0" w:line="401" w:lineRule="atLeast"/>
        <w:jc w:val="both"/>
        <w:rPr>
          <w:b/>
          <w:bCs/>
          <w:color w:val="002060"/>
          <w:sz w:val="36"/>
          <w:szCs w:val="36"/>
        </w:rPr>
      </w:pPr>
    </w:p>
    <w:p w14:paraId="65DF6C18" w14:textId="77777777" w:rsidR="009F4D17" w:rsidRDefault="009F4D17" w:rsidP="00F2033C">
      <w:pPr>
        <w:pStyle w:val="Content"/>
        <w:jc w:val="both"/>
        <w:rPr>
          <w:rFonts w:asciiTheme="majorBidi" w:hAnsiTheme="majorBidi"/>
          <w:b/>
          <w:bCs/>
          <w:color w:val="FF0000"/>
          <w:sz w:val="36"/>
          <w:szCs w:val="36"/>
        </w:rPr>
      </w:pPr>
    </w:p>
    <w:p w14:paraId="28435182" w14:textId="77777777" w:rsidR="00110C9C" w:rsidRPr="00110C9C" w:rsidRDefault="00110C9C" w:rsidP="00110C9C">
      <w:pPr>
        <w:pStyle w:val="Title"/>
        <w:rPr>
          <w:rFonts w:ascii="Times New Roman" w:hAnsi="Times New Roman"/>
          <w:color w:val="auto"/>
          <w:sz w:val="22"/>
          <w:szCs w:val="22"/>
        </w:rPr>
      </w:pPr>
      <w:r w:rsidRPr="00110C9C">
        <w:rPr>
          <w:color w:val="auto"/>
        </w:rPr>
        <w:fldChar w:fldCharType="begin"/>
      </w:r>
      <w:r w:rsidRPr="00110C9C">
        <w:rPr>
          <w:color w:val="auto"/>
        </w:rPr>
        <w:instrText xml:space="preserve"> TITLE  \* MERGEFORMAT </w:instrText>
      </w:r>
      <w:r w:rsidRPr="00110C9C">
        <w:rPr>
          <w:color w:val="auto"/>
        </w:rPr>
        <w:fldChar w:fldCharType="separate"/>
      </w:r>
      <w:r w:rsidRPr="00110C9C">
        <w:rPr>
          <w:rFonts w:ascii="Times New Roman" w:hAnsi="Times New Roman"/>
          <w:color w:val="auto"/>
          <w:sz w:val="22"/>
          <w:szCs w:val="22"/>
        </w:rPr>
        <w:t>Software Requirements Specification</w:t>
      </w:r>
      <w:r w:rsidRPr="00110C9C">
        <w:rPr>
          <w:color w:val="auto"/>
        </w:rPr>
        <w:fldChar w:fldCharType="end"/>
      </w:r>
      <w:r w:rsidRPr="00110C9C">
        <w:rPr>
          <w:rFonts w:ascii="Times New Roman" w:hAnsi="Times New Roman"/>
          <w:color w:val="auto"/>
          <w:sz w:val="22"/>
          <w:szCs w:val="22"/>
        </w:rPr>
        <w:t xml:space="preserve"> </w:t>
      </w:r>
    </w:p>
    <w:p w14:paraId="399A9FAD" w14:textId="77777777" w:rsidR="00110C9C" w:rsidRPr="00110C9C" w:rsidRDefault="00110C9C" w:rsidP="00110C9C">
      <w:pPr>
        <w:pStyle w:val="Heading1"/>
        <w:rPr>
          <w:rFonts w:ascii="Times New Roman" w:hAnsi="Times New Roman"/>
          <w:bCs/>
          <w:color w:val="auto"/>
          <w:sz w:val="24"/>
          <w:szCs w:val="24"/>
        </w:rPr>
      </w:pPr>
      <w:bookmarkStart w:id="0" w:name="_Toc101796467"/>
      <w:bookmarkStart w:id="1" w:name="_Toc102467733"/>
      <w:bookmarkStart w:id="2" w:name="_Toc102468118"/>
      <w:bookmarkStart w:id="3" w:name="_Toc290771220"/>
      <w:r w:rsidRPr="00110C9C">
        <w:rPr>
          <w:rFonts w:ascii="Times New Roman" w:hAnsi="Times New Roman"/>
          <w:bCs/>
          <w:color w:val="auto"/>
          <w:sz w:val="24"/>
          <w:szCs w:val="24"/>
        </w:rPr>
        <w:t>Introduction</w:t>
      </w:r>
      <w:bookmarkEnd w:id="0"/>
      <w:bookmarkEnd w:id="1"/>
      <w:bookmarkEnd w:id="2"/>
      <w:bookmarkEnd w:id="3"/>
    </w:p>
    <w:p w14:paraId="7BEC7334" w14:textId="77777777" w:rsidR="00110C9C" w:rsidRPr="004A3E53" w:rsidRDefault="00110C9C" w:rsidP="00110C9C">
      <w:pPr>
        <w:pStyle w:val="InfoBlue"/>
        <w:rPr>
          <w:rFonts w:asciiTheme="majorBidi" w:hAnsiTheme="majorBidi" w:cstheme="majorBidi"/>
          <w:color w:val="auto"/>
        </w:rPr>
      </w:pPr>
      <w:r w:rsidRPr="004A3E53">
        <w:rPr>
          <w:rFonts w:asciiTheme="majorBidi" w:hAnsiTheme="majorBidi" w:cstheme="majorBidi"/>
          <w:color w:val="auto"/>
        </w:rPr>
        <w:t xml:space="preserve">[The introduction of the </w:t>
      </w:r>
      <w:r w:rsidRPr="004A3E53">
        <w:rPr>
          <w:rFonts w:asciiTheme="majorBidi" w:hAnsiTheme="majorBidi" w:cstheme="majorBidi"/>
          <w:b/>
          <w:bCs/>
          <w:color w:val="auto"/>
        </w:rPr>
        <w:t xml:space="preserve">Software Requirements Specification (SRS) </w:t>
      </w:r>
      <w:r w:rsidRPr="004A3E53">
        <w:rPr>
          <w:rFonts w:asciiTheme="majorBidi" w:hAnsiTheme="majorBidi" w:cstheme="majorBidi"/>
          <w:color w:val="auto"/>
        </w:rPr>
        <w:t>provides an overview of the entire document. It includes the purpose, scope, definitions, acronyms, abbreviations, and references.]</w:t>
      </w:r>
    </w:p>
    <w:p w14:paraId="390C9D68" w14:textId="77777777" w:rsidR="00110C9C" w:rsidRPr="00110C9C" w:rsidRDefault="00110C9C" w:rsidP="00110C9C">
      <w:pPr>
        <w:pStyle w:val="Heading2"/>
        <w:rPr>
          <w:rFonts w:ascii="Times New Roman" w:hAnsi="Times New Roman"/>
          <w:b/>
          <w:bCs/>
          <w:color w:val="auto"/>
          <w:sz w:val="22"/>
          <w:szCs w:val="22"/>
        </w:rPr>
      </w:pPr>
      <w:bookmarkStart w:id="4" w:name="_Toc101796468"/>
      <w:bookmarkStart w:id="5" w:name="_Toc102467734"/>
      <w:bookmarkStart w:id="6" w:name="_Toc102468119"/>
      <w:bookmarkStart w:id="7" w:name="_Toc290771221"/>
      <w:r w:rsidRPr="00110C9C">
        <w:rPr>
          <w:rFonts w:ascii="Times New Roman" w:hAnsi="Times New Roman"/>
          <w:b/>
          <w:bCs/>
          <w:color w:val="auto"/>
          <w:sz w:val="24"/>
          <w:szCs w:val="24"/>
        </w:rPr>
        <w:t>Purpose</w:t>
      </w:r>
      <w:bookmarkEnd w:id="4"/>
      <w:bookmarkEnd w:id="5"/>
      <w:bookmarkEnd w:id="6"/>
      <w:bookmarkEnd w:id="7"/>
    </w:p>
    <w:p w14:paraId="33FF8103" w14:textId="77777777" w:rsidR="00110C9C" w:rsidRPr="004A3E53" w:rsidRDefault="00110C9C" w:rsidP="00110C9C">
      <w:pPr>
        <w:pStyle w:val="InfoBlue"/>
        <w:rPr>
          <w:rFonts w:asciiTheme="majorBidi" w:hAnsiTheme="majorBidi" w:cstheme="majorBidi"/>
          <w:color w:val="auto"/>
        </w:rPr>
      </w:pPr>
      <w:r w:rsidRPr="004A3E53">
        <w:rPr>
          <w:rFonts w:asciiTheme="majorBidi" w:hAnsiTheme="majorBidi" w:cstheme="majorBidi"/>
          <w:color w:val="auto"/>
        </w:rPr>
        <w:t xml:space="preserve">[Specify the purpose of this </w:t>
      </w:r>
      <w:r w:rsidRPr="004A3E53">
        <w:rPr>
          <w:rFonts w:asciiTheme="majorBidi" w:hAnsiTheme="majorBidi" w:cstheme="majorBidi"/>
          <w:b/>
          <w:bCs/>
          <w:color w:val="auto"/>
        </w:rPr>
        <w:t>Software Requirements Specification</w:t>
      </w:r>
      <w:r w:rsidRPr="004A3E53">
        <w:rPr>
          <w:rFonts w:asciiTheme="majorBidi" w:hAnsiTheme="majorBidi" w:cstheme="majorBidi"/>
          <w:color w:val="auto"/>
        </w:rPr>
        <w:t xml:space="preserve">. The </w:t>
      </w:r>
      <w:r w:rsidRPr="004A3E53">
        <w:rPr>
          <w:rFonts w:asciiTheme="majorBidi" w:hAnsiTheme="majorBidi" w:cstheme="majorBidi"/>
          <w:b/>
          <w:bCs/>
          <w:color w:val="auto"/>
        </w:rPr>
        <w:t xml:space="preserve">SRS </w:t>
      </w:r>
      <w:r w:rsidRPr="004A3E53">
        <w:rPr>
          <w:rFonts w:asciiTheme="majorBidi" w:hAnsiTheme="majorBidi" w:cstheme="majorBidi"/>
          <w:color w:val="auto"/>
        </w:rPr>
        <w:t>fully describes the external behavior of the application or subsystem identified. It also describes nonfunctional requirements, design constraints, and other factors necessary to provide a complete and comprehensive description of the requirements for the software.]</w:t>
      </w:r>
    </w:p>
    <w:p w14:paraId="6C052EF2" w14:textId="77777777" w:rsidR="00110C9C" w:rsidRPr="00110C9C" w:rsidRDefault="00110C9C" w:rsidP="00110C9C">
      <w:pPr>
        <w:pStyle w:val="Heading2"/>
        <w:rPr>
          <w:rFonts w:ascii="Times New Roman" w:hAnsi="Times New Roman"/>
          <w:b/>
          <w:bCs/>
          <w:color w:val="auto"/>
          <w:sz w:val="22"/>
          <w:szCs w:val="22"/>
        </w:rPr>
      </w:pPr>
      <w:bookmarkStart w:id="8" w:name="_Toc101796469"/>
      <w:bookmarkStart w:id="9" w:name="_Toc102467735"/>
      <w:bookmarkStart w:id="10" w:name="_Toc102468120"/>
      <w:bookmarkStart w:id="11" w:name="_Toc290771222"/>
      <w:r w:rsidRPr="00110C9C">
        <w:rPr>
          <w:rFonts w:ascii="Times New Roman" w:hAnsi="Times New Roman"/>
          <w:b/>
          <w:bCs/>
          <w:color w:val="auto"/>
          <w:sz w:val="24"/>
          <w:szCs w:val="24"/>
        </w:rPr>
        <w:t>Scope</w:t>
      </w:r>
      <w:bookmarkEnd w:id="8"/>
      <w:bookmarkEnd w:id="9"/>
      <w:bookmarkEnd w:id="10"/>
      <w:bookmarkEnd w:id="11"/>
    </w:p>
    <w:p w14:paraId="1DE6F878" w14:textId="77777777" w:rsidR="00110C9C" w:rsidRPr="004A3E53" w:rsidRDefault="00110C9C" w:rsidP="00110C9C">
      <w:pPr>
        <w:pStyle w:val="Comment"/>
        <w:rPr>
          <w:rFonts w:asciiTheme="majorBidi" w:hAnsiTheme="majorBidi" w:cstheme="majorBidi"/>
          <w:i/>
          <w:color w:val="auto"/>
          <w:sz w:val="20"/>
          <w:szCs w:val="20"/>
        </w:rPr>
      </w:pPr>
      <w:r w:rsidRPr="004A3E53">
        <w:rPr>
          <w:rFonts w:asciiTheme="majorBidi" w:hAnsiTheme="majorBidi" w:cstheme="majorBidi"/>
          <w:i/>
          <w:color w:val="auto"/>
          <w:sz w:val="20"/>
          <w:szCs w:val="20"/>
        </w:rPr>
        <w:t>[Identify SW product(s) to be produced by name. Describe the application of the software</w:t>
      </w:r>
      <w:r w:rsidRPr="004A3E53">
        <w:rPr>
          <w:rFonts w:asciiTheme="majorBidi" w:hAnsiTheme="majorBidi" w:cstheme="majorBidi"/>
          <w:color w:val="auto"/>
          <w:sz w:val="20"/>
          <w:szCs w:val="20"/>
        </w:rPr>
        <w:t xml:space="preserve"> </w:t>
      </w:r>
      <w:r w:rsidRPr="004A3E53">
        <w:rPr>
          <w:rFonts w:asciiTheme="majorBidi" w:hAnsiTheme="majorBidi" w:cstheme="majorBidi"/>
          <w:i/>
          <w:color w:val="auto"/>
          <w:sz w:val="20"/>
          <w:szCs w:val="20"/>
        </w:rPr>
        <w:t>being specified, including benefits, objectives, goals. What is the application domain? (e.g., embedded system for automotive systems, graphical modeling utility). Explain what your product will, and if necessary, will not do.]</w:t>
      </w:r>
    </w:p>
    <w:p w14:paraId="181AA235" w14:textId="77777777" w:rsidR="00110C9C" w:rsidRPr="00110C9C" w:rsidRDefault="00110C9C" w:rsidP="00110C9C">
      <w:pPr>
        <w:pStyle w:val="Heading2"/>
        <w:rPr>
          <w:rFonts w:ascii="Times New Roman" w:hAnsi="Times New Roman"/>
          <w:b/>
          <w:bCs/>
          <w:color w:val="auto"/>
          <w:sz w:val="22"/>
          <w:szCs w:val="22"/>
        </w:rPr>
      </w:pPr>
      <w:bookmarkStart w:id="12" w:name="_Toc101796473"/>
      <w:bookmarkStart w:id="13" w:name="_Toc102467737"/>
      <w:bookmarkStart w:id="14" w:name="_Toc102468122"/>
      <w:bookmarkStart w:id="15" w:name="_Toc290771225"/>
      <w:r w:rsidRPr="00110C9C">
        <w:rPr>
          <w:rFonts w:ascii="Times New Roman" w:hAnsi="Times New Roman"/>
          <w:b/>
          <w:bCs/>
          <w:color w:val="auto"/>
          <w:sz w:val="24"/>
          <w:szCs w:val="24"/>
        </w:rPr>
        <w:t>Overview</w:t>
      </w:r>
      <w:bookmarkEnd w:id="12"/>
      <w:bookmarkEnd w:id="13"/>
      <w:bookmarkEnd w:id="14"/>
      <w:bookmarkEnd w:id="15"/>
    </w:p>
    <w:p w14:paraId="50CD94AF" w14:textId="77777777" w:rsidR="00110C9C" w:rsidRPr="004A3E53" w:rsidRDefault="00110C9C" w:rsidP="00110C9C">
      <w:pPr>
        <w:pStyle w:val="InfoBlue"/>
        <w:rPr>
          <w:rFonts w:asciiTheme="majorBidi" w:hAnsiTheme="majorBidi" w:cstheme="majorBidi"/>
          <w:color w:val="auto"/>
        </w:rPr>
      </w:pPr>
      <w:r w:rsidRPr="004A3E53">
        <w:rPr>
          <w:rFonts w:asciiTheme="majorBidi" w:hAnsiTheme="majorBidi" w:cstheme="majorBidi"/>
          <w:color w:val="auto"/>
        </w:rPr>
        <w:t xml:space="preserve">[This subsection describes what the rest of the </w:t>
      </w:r>
      <w:r w:rsidRPr="004A3E53">
        <w:rPr>
          <w:rFonts w:asciiTheme="majorBidi" w:hAnsiTheme="majorBidi" w:cstheme="majorBidi"/>
          <w:b/>
          <w:bCs/>
          <w:color w:val="auto"/>
        </w:rPr>
        <w:t xml:space="preserve">SRS </w:t>
      </w:r>
      <w:r w:rsidRPr="004A3E53">
        <w:rPr>
          <w:rFonts w:asciiTheme="majorBidi" w:hAnsiTheme="majorBidi" w:cstheme="majorBidi"/>
          <w:color w:val="auto"/>
        </w:rPr>
        <w:t>contains and explains how the document is organized.]</w:t>
      </w:r>
    </w:p>
    <w:p w14:paraId="336CA1FB" w14:textId="666DC595" w:rsidR="00110C9C" w:rsidRPr="00110C9C" w:rsidRDefault="00110C9C" w:rsidP="00110C9C">
      <w:pPr>
        <w:pStyle w:val="Heading1"/>
        <w:rPr>
          <w:rFonts w:ascii="Times New Roman" w:hAnsi="Times New Roman"/>
          <w:bCs/>
          <w:color w:val="auto"/>
          <w:sz w:val="24"/>
          <w:szCs w:val="24"/>
        </w:rPr>
      </w:pPr>
      <w:bookmarkStart w:id="16" w:name="_Toc101796477"/>
      <w:bookmarkStart w:id="17" w:name="_Toc102467742"/>
      <w:bookmarkStart w:id="18" w:name="_Toc102468126"/>
      <w:bookmarkStart w:id="19" w:name="_Toc290771231"/>
      <w:r w:rsidRPr="00110C9C">
        <w:rPr>
          <w:rFonts w:ascii="Times New Roman" w:hAnsi="Times New Roman"/>
          <w:bCs/>
          <w:color w:val="auto"/>
          <w:sz w:val="24"/>
          <w:szCs w:val="24"/>
        </w:rPr>
        <w:t>Specific Requirements</w:t>
      </w:r>
      <w:bookmarkEnd w:id="16"/>
      <w:bookmarkEnd w:id="17"/>
      <w:bookmarkEnd w:id="18"/>
      <w:bookmarkEnd w:id="19"/>
      <w:r w:rsidRPr="00110C9C">
        <w:rPr>
          <w:rFonts w:ascii="Times New Roman" w:hAnsi="Times New Roman"/>
          <w:bCs/>
          <w:color w:val="auto"/>
          <w:sz w:val="24"/>
          <w:szCs w:val="24"/>
        </w:rPr>
        <w:t xml:space="preserve"> </w:t>
      </w:r>
    </w:p>
    <w:p w14:paraId="698EF18C" w14:textId="3730AB33" w:rsidR="00110C9C" w:rsidRDefault="00110C9C" w:rsidP="00110C9C">
      <w:pPr>
        <w:pStyle w:val="InfoBlue"/>
        <w:rPr>
          <w:rFonts w:asciiTheme="majorBidi" w:hAnsiTheme="majorBidi" w:cstheme="majorBidi"/>
          <w:color w:val="auto"/>
        </w:rPr>
      </w:pPr>
      <w:r w:rsidRPr="004A3E53">
        <w:rPr>
          <w:rFonts w:asciiTheme="majorBidi" w:hAnsiTheme="majorBidi" w:cstheme="majorBidi"/>
          <w:color w:val="auto"/>
        </w:rPr>
        <w:t>[This section contains all software requirements to a level of detail sufficient to enable designers to design a system to satisfy those requirements.  When using use-case modeling, these requirements are captured in the use cases and the supplementary use-case descriptions.]</w:t>
      </w:r>
    </w:p>
    <w:p w14:paraId="70CEDECD" w14:textId="7986C8AE" w:rsidR="00C174D7" w:rsidRPr="004A3E53" w:rsidRDefault="00C174D7" w:rsidP="00C174D7">
      <w:pPr>
        <w:pStyle w:val="ListParagraph"/>
        <w:numPr>
          <w:ilvl w:val="0"/>
          <w:numId w:val="37"/>
        </w:numPr>
        <w:rPr>
          <w:rFonts w:asciiTheme="majorBidi" w:hAnsiTheme="majorBidi" w:cstheme="majorBidi"/>
          <w:color w:val="auto"/>
          <w:sz w:val="20"/>
          <w:szCs w:val="20"/>
        </w:rPr>
      </w:pPr>
      <w:r>
        <w:rPr>
          <w:rFonts w:asciiTheme="majorBidi" w:hAnsiTheme="majorBidi" w:cstheme="majorBidi"/>
          <w:color w:val="auto"/>
          <w:sz w:val="20"/>
          <w:szCs w:val="20"/>
        </w:rPr>
        <w:t>Swot Analysis</w:t>
      </w:r>
    </w:p>
    <w:p w14:paraId="4B465CE0" w14:textId="66AB2BBF" w:rsidR="00C174D7" w:rsidRPr="004A3E53" w:rsidRDefault="00C174D7" w:rsidP="00C174D7">
      <w:pPr>
        <w:pStyle w:val="ListParagraph"/>
        <w:numPr>
          <w:ilvl w:val="0"/>
          <w:numId w:val="37"/>
        </w:numPr>
        <w:rPr>
          <w:rFonts w:asciiTheme="majorBidi" w:hAnsiTheme="majorBidi" w:cstheme="majorBidi"/>
          <w:color w:val="auto"/>
          <w:sz w:val="20"/>
          <w:szCs w:val="20"/>
        </w:rPr>
      </w:pPr>
      <w:r>
        <w:rPr>
          <w:rFonts w:asciiTheme="majorBidi" w:hAnsiTheme="majorBidi" w:cstheme="majorBidi"/>
          <w:color w:val="auto"/>
          <w:sz w:val="20"/>
          <w:szCs w:val="20"/>
        </w:rPr>
        <w:t>Business Model</w:t>
      </w:r>
    </w:p>
    <w:p w14:paraId="612491AD" w14:textId="77777777" w:rsidR="00C174D7" w:rsidRPr="00C174D7" w:rsidRDefault="00C174D7" w:rsidP="00C174D7">
      <w:pPr>
        <w:pStyle w:val="BodyText"/>
      </w:pPr>
    </w:p>
    <w:p w14:paraId="2443CE09" w14:textId="77777777" w:rsidR="00110C9C" w:rsidRPr="00110C9C" w:rsidRDefault="00110C9C" w:rsidP="00110C9C">
      <w:pPr>
        <w:pStyle w:val="Heading2"/>
        <w:ind w:hanging="11"/>
        <w:rPr>
          <w:rFonts w:ascii="Times New Roman" w:hAnsi="Times New Roman"/>
          <w:b/>
          <w:bCs/>
          <w:color w:val="auto"/>
          <w:sz w:val="24"/>
          <w:szCs w:val="24"/>
        </w:rPr>
      </w:pPr>
      <w:bookmarkStart w:id="20" w:name="_Toc492795838"/>
      <w:bookmarkStart w:id="21" w:name="_Toc255029319"/>
      <w:bookmarkStart w:id="22" w:name="_Toc290771235"/>
      <w:r w:rsidRPr="00110C9C">
        <w:rPr>
          <w:rFonts w:ascii="Times New Roman" w:hAnsi="Times New Roman"/>
          <w:b/>
          <w:bCs/>
          <w:color w:val="auto"/>
          <w:sz w:val="24"/>
          <w:szCs w:val="24"/>
        </w:rPr>
        <w:t>User Interfaces</w:t>
      </w:r>
      <w:bookmarkEnd w:id="20"/>
      <w:bookmarkEnd w:id="21"/>
      <w:bookmarkEnd w:id="22"/>
    </w:p>
    <w:p w14:paraId="5843ED75" w14:textId="3B55F670" w:rsidR="00110C9C" w:rsidRPr="004A3E53" w:rsidRDefault="00110C9C" w:rsidP="00110C9C">
      <w:pPr>
        <w:pStyle w:val="InfoBlue"/>
        <w:rPr>
          <w:rFonts w:asciiTheme="majorBidi" w:hAnsiTheme="majorBidi" w:cstheme="majorBidi"/>
          <w:color w:val="auto"/>
        </w:rPr>
      </w:pPr>
      <w:r w:rsidRPr="004A3E53">
        <w:rPr>
          <w:rFonts w:asciiTheme="majorBidi" w:hAnsiTheme="majorBidi" w:cstheme="majorBidi"/>
          <w:color w:val="auto"/>
        </w:rPr>
        <w:t>[Describe the user interfaces that are to be implemented by the software. You can add user interface  prototypes in this section]</w:t>
      </w:r>
    </w:p>
    <w:p w14:paraId="6BDBF669" w14:textId="4390402A" w:rsidR="00110C9C" w:rsidRPr="00110C9C" w:rsidRDefault="00110C9C" w:rsidP="00110C9C">
      <w:pPr>
        <w:pStyle w:val="Heading2"/>
        <w:ind w:hanging="11"/>
        <w:rPr>
          <w:rFonts w:ascii="Times New Roman" w:hAnsi="Times New Roman"/>
          <w:b/>
          <w:bCs/>
          <w:color w:val="auto"/>
          <w:sz w:val="24"/>
          <w:szCs w:val="24"/>
        </w:rPr>
      </w:pPr>
      <w:r w:rsidRPr="00110C9C">
        <w:rPr>
          <w:rFonts w:ascii="Times New Roman" w:hAnsi="Times New Roman"/>
          <w:b/>
          <w:bCs/>
          <w:color w:val="auto"/>
          <w:sz w:val="24"/>
          <w:szCs w:val="24"/>
        </w:rPr>
        <w:t>Structured analysis Models</w:t>
      </w:r>
    </w:p>
    <w:p w14:paraId="0FFA6BB2" w14:textId="6076FF9A" w:rsidR="00110C9C" w:rsidRPr="004A3E53" w:rsidRDefault="00110C9C" w:rsidP="00110C9C">
      <w:pPr>
        <w:pStyle w:val="ListParagraph"/>
        <w:numPr>
          <w:ilvl w:val="0"/>
          <w:numId w:val="39"/>
        </w:numPr>
        <w:rPr>
          <w:rFonts w:asciiTheme="majorBidi" w:hAnsiTheme="majorBidi" w:cstheme="majorBidi"/>
          <w:color w:val="auto"/>
          <w:sz w:val="20"/>
          <w:szCs w:val="20"/>
        </w:rPr>
      </w:pPr>
      <w:r w:rsidRPr="004A3E53">
        <w:rPr>
          <w:rFonts w:asciiTheme="majorBidi" w:hAnsiTheme="majorBidi" w:cstheme="majorBidi"/>
          <w:color w:val="auto"/>
          <w:sz w:val="20"/>
          <w:szCs w:val="20"/>
        </w:rPr>
        <w:t>DFD Model</w:t>
      </w:r>
    </w:p>
    <w:p w14:paraId="5BE79E80" w14:textId="550F84DB" w:rsidR="00110C9C" w:rsidRPr="00110C9C" w:rsidRDefault="00110C9C" w:rsidP="00110C9C">
      <w:pPr>
        <w:pStyle w:val="Heading2"/>
        <w:ind w:hanging="11"/>
        <w:rPr>
          <w:rFonts w:ascii="Times New Roman" w:hAnsi="Times New Roman"/>
          <w:b/>
          <w:bCs/>
          <w:color w:val="auto"/>
          <w:sz w:val="24"/>
          <w:szCs w:val="24"/>
        </w:rPr>
      </w:pPr>
      <w:r w:rsidRPr="00110C9C">
        <w:rPr>
          <w:rFonts w:ascii="Times New Roman" w:hAnsi="Times New Roman"/>
          <w:b/>
          <w:bCs/>
          <w:color w:val="auto"/>
          <w:sz w:val="24"/>
          <w:szCs w:val="24"/>
        </w:rPr>
        <w:t>UML Analysis Models</w:t>
      </w:r>
    </w:p>
    <w:p w14:paraId="4F68BA39" w14:textId="7645DB8A" w:rsidR="00110C9C" w:rsidRPr="004A3E53" w:rsidRDefault="00110C9C" w:rsidP="00110C9C">
      <w:pPr>
        <w:pStyle w:val="ListParagraph"/>
        <w:numPr>
          <w:ilvl w:val="0"/>
          <w:numId w:val="37"/>
        </w:numPr>
        <w:rPr>
          <w:rFonts w:asciiTheme="majorBidi" w:hAnsiTheme="majorBidi" w:cstheme="majorBidi"/>
          <w:color w:val="auto"/>
          <w:sz w:val="20"/>
          <w:szCs w:val="20"/>
        </w:rPr>
      </w:pPr>
      <w:r w:rsidRPr="004A3E53">
        <w:rPr>
          <w:rFonts w:asciiTheme="majorBidi" w:hAnsiTheme="majorBidi" w:cstheme="majorBidi"/>
          <w:color w:val="auto"/>
          <w:sz w:val="20"/>
          <w:szCs w:val="20"/>
        </w:rPr>
        <w:t>Use Case diagrams</w:t>
      </w:r>
    </w:p>
    <w:p w14:paraId="301D4C01" w14:textId="017EC2AE" w:rsidR="00110C9C" w:rsidRPr="004A3E53" w:rsidRDefault="00110C9C" w:rsidP="00110C9C">
      <w:pPr>
        <w:pStyle w:val="ListParagraph"/>
        <w:numPr>
          <w:ilvl w:val="0"/>
          <w:numId w:val="37"/>
        </w:numPr>
        <w:rPr>
          <w:rFonts w:asciiTheme="majorBidi" w:hAnsiTheme="majorBidi" w:cstheme="majorBidi"/>
          <w:color w:val="auto"/>
          <w:sz w:val="20"/>
          <w:szCs w:val="20"/>
        </w:rPr>
      </w:pPr>
      <w:r w:rsidRPr="004A3E53">
        <w:rPr>
          <w:rFonts w:asciiTheme="majorBidi" w:hAnsiTheme="majorBidi" w:cstheme="majorBidi"/>
          <w:color w:val="auto"/>
          <w:sz w:val="20"/>
          <w:szCs w:val="20"/>
        </w:rPr>
        <w:t>Sequence diagrams</w:t>
      </w:r>
    </w:p>
    <w:p w14:paraId="44CCB594" w14:textId="6ABE7CA1" w:rsidR="00110C9C" w:rsidRPr="004A3E53" w:rsidRDefault="00110C9C" w:rsidP="00110C9C">
      <w:pPr>
        <w:pStyle w:val="ListParagraph"/>
        <w:numPr>
          <w:ilvl w:val="0"/>
          <w:numId w:val="37"/>
        </w:numPr>
        <w:rPr>
          <w:rFonts w:asciiTheme="majorBidi" w:hAnsiTheme="majorBidi" w:cstheme="majorBidi"/>
          <w:color w:val="auto"/>
          <w:sz w:val="20"/>
          <w:szCs w:val="20"/>
        </w:rPr>
      </w:pPr>
      <w:r w:rsidRPr="00110C9C">
        <w:rPr>
          <w:rFonts w:asciiTheme="majorBidi" w:hAnsiTheme="majorBidi" w:cstheme="majorBidi"/>
          <w:color w:val="auto"/>
          <w:sz w:val="20"/>
          <w:szCs w:val="20"/>
        </w:rPr>
        <w:t xml:space="preserve">Activity diagram </w:t>
      </w:r>
    </w:p>
    <w:p w14:paraId="1227AB42" w14:textId="1157E147" w:rsidR="00110C9C" w:rsidRPr="00110C9C" w:rsidRDefault="00110C9C" w:rsidP="00110C9C">
      <w:pPr>
        <w:pStyle w:val="Heading2"/>
        <w:ind w:hanging="11"/>
        <w:rPr>
          <w:b/>
          <w:bCs/>
          <w:sz w:val="40"/>
          <w:szCs w:val="28"/>
        </w:rPr>
      </w:pPr>
      <w:r w:rsidRPr="00110C9C">
        <w:rPr>
          <w:rFonts w:ascii="Times New Roman" w:hAnsi="Times New Roman"/>
          <w:b/>
          <w:bCs/>
          <w:color w:val="auto"/>
          <w:sz w:val="24"/>
          <w:szCs w:val="24"/>
        </w:rPr>
        <w:t>References</w:t>
      </w:r>
    </w:p>
    <w:sectPr w:rsidR="00110C9C" w:rsidRPr="00110C9C" w:rsidSect="00427402">
      <w:headerReference w:type="default" r:id="rId9"/>
      <w:footerReference w:type="default" r:id="rId10"/>
      <w:headerReference w:type="first" r:id="rId11"/>
      <w:pgSz w:w="12240" w:h="15840"/>
      <w:pgMar w:top="720" w:right="1152" w:bottom="1260" w:left="1152" w:header="0" w:footer="288" w:gutter="0"/>
      <w:pgBorders w:offsetFrom="page">
        <w:top w:val="twistedLines1" w:sz="13" w:space="15" w:color="171717" w:themeColor="background2" w:themeShade="1A"/>
        <w:left w:val="twistedLines1" w:sz="13" w:space="15" w:color="171717" w:themeColor="background2" w:themeShade="1A"/>
        <w:bottom w:val="twistedLines1" w:sz="13" w:space="15" w:color="171717" w:themeColor="background2" w:themeShade="1A"/>
        <w:right w:val="twistedLines1" w:sz="13" w:space="15" w:color="171717" w:themeColor="background2" w:themeShade="1A"/>
      </w:pgBorders>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AFCF98" w14:textId="77777777" w:rsidR="00592010" w:rsidRDefault="00592010">
      <w:r>
        <w:separator/>
      </w:r>
    </w:p>
    <w:p w14:paraId="1BBBD76F" w14:textId="77777777" w:rsidR="00592010" w:rsidRDefault="00592010"/>
  </w:endnote>
  <w:endnote w:type="continuationSeparator" w:id="0">
    <w:p w14:paraId="2C6EBCBC" w14:textId="77777777" w:rsidR="00592010" w:rsidRDefault="00592010">
      <w:r>
        <w:continuationSeparator/>
      </w:r>
    </w:p>
    <w:p w14:paraId="2F4B3105" w14:textId="77777777" w:rsidR="00592010" w:rsidRDefault="005920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TE141B5D8T00">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2089188"/>
      <w:docPartObj>
        <w:docPartGallery w:val="Page Numbers (Bottom of Page)"/>
        <w:docPartUnique/>
      </w:docPartObj>
    </w:sdtPr>
    <w:sdtContent>
      <w:p w14:paraId="087E14F8" w14:textId="2CF78DE6" w:rsidR="00482ACE" w:rsidRDefault="00110C9C">
        <w:pPr>
          <w:pStyle w:val="Footer"/>
        </w:pPr>
        <w:r>
          <w:rPr>
            <w:noProof/>
          </w:rPr>
          <mc:AlternateContent>
            <mc:Choice Requires="wpg">
              <w:drawing>
                <wp:anchor distT="0" distB="0" distL="114300" distR="114300" simplePos="0" relativeHeight="251662336" behindDoc="0" locked="0" layoutInCell="0" allowOverlap="1" wp14:anchorId="253E581B" wp14:editId="188D06D2">
                  <wp:simplePos x="0" y="0"/>
                  <wp:positionH relativeFrom="margin">
                    <wp:posOffset>0</wp:posOffset>
                  </wp:positionH>
                  <wp:positionV relativeFrom="bottomMargin">
                    <wp:posOffset>98094</wp:posOffset>
                  </wp:positionV>
                  <wp:extent cx="419100" cy="321945"/>
                  <wp:effectExtent l="0" t="19050" r="0" b="4000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15"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6C8D1" w14:textId="77777777" w:rsidR="00110C9C" w:rsidRDefault="00110C9C">
                                <w:pPr>
                                  <w:spacing w:line="240" w:lineRule="auto"/>
                                  <w:jc w:val="center"/>
                                  <w:rPr>
                                    <w:color w:val="061F57" w:themeColor="text2" w:themeShade="BF"/>
                                    <w:sz w:val="16"/>
                                    <w:szCs w:val="16"/>
                                  </w:rPr>
                                </w:pPr>
                                <w:r>
                                  <w:rPr>
                                    <w:color w:val="auto"/>
                                    <w:sz w:val="22"/>
                                  </w:rPr>
                                  <w:fldChar w:fldCharType="begin"/>
                                </w:r>
                                <w:r>
                                  <w:instrText xml:space="preserve"> PAGE   \* MERGEFORMAT </w:instrText>
                                </w:r>
                                <w:r>
                                  <w:rPr>
                                    <w:color w:val="auto"/>
                                    <w:sz w:val="22"/>
                                  </w:rPr>
                                  <w:fldChar w:fldCharType="separate"/>
                                </w:r>
                                <w:r>
                                  <w:rPr>
                                    <w:noProof/>
                                    <w:color w:val="061F57" w:themeColor="text2" w:themeShade="BF"/>
                                    <w:sz w:val="16"/>
                                    <w:szCs w:val="16"/>
                                  </w:rPr>
                                  <w:t>2</w:t>
                                </w:r>
                                <w:r>
                                  <w:rPr>
                                    <w:noProof/>
                                    <w:color w:val="061F57" w:themeColor="text2" w:themeShade="BF"/>
                                    <w:sz w:val="16"/>
                                    <w:szCs w:val="16"/>
                                  </w:rPr>
                                  <w:fldChar w:fldCharType="end"/>
                                </w:r>
                              </w:p>
                            </w:txbxContent>
                          </wps:txbx>
                          <wps:bodyPr rot="0" vert="horz" wrap="square" lIns="0" tIns="27432" rIns="0" bIns="0" anchor="t" anchorCtr="0" upright="1">
                            <a:noAutofit/>
                          </wps:bodyPr>
                        </wps:wsp>
                        <wpg:grpSp>
                          <wpg:cNvPr id="19" name="Group 91"/>
                          <wpg:cNvGrpSpPr>
                            <a:grpSpLocks/>
                          </wpg:cNvGrpSpPr>
                          <wpg:grpSpPr bwMode="auto">
                            <a:xfrm>
                              <a:off x="1775" y="14647"/>
                              <a:ext cx="571" cy="314"/>
                              <a:chOff x="1705" y="14935"/>
                              <a:chExt cx="682" cy="375"/>
                            </a:xfrm>
                          </wpg:grpSpPr>
                          <wps:wsp>
                            <wps:cNvPr id="20"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53E581B" id="Group 14" o:spid="_x0000_s1027" style="position:absolute;margin-left:0;margin-top:7.7pt;width:33pt;height:25.35pt;z-index:251662336;mso-position-horizontal-relative:margin;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" o:allowincell="f">
                  <v:shapetype id="_x0000_t4" coordsize="21600,21600" o:spt="4" path="m10800,l,10800,10800,21600,21600,10800xe">
                    <v:stroke joinstyle="miter"/>
                    <v:path gradientshapeok="t" o:connecttype="rect" textboxrect="5400,5400,16200,16200"/>
                  </v:shapetype>
                  <v:shape id="AutoShape 88" o:spid="_x0000_s1028"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" filled="f" strokecolor="#a5a5a5"/>
                  <v:rect id="Rectangle 89" o:spid="_x0000_s1029"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" filled="f" strokecolor="#a5a5a5"/>
                  <v:shapetype id="_x0000_t202" coordsize="21600,21600" o:spt="202" path="m,l,21600r21600,l21600,xe">
                    <v:stroke joinstyle="miter"/>
                    <v:path gradientshapeok="t" o:connecttype="rect"/>
                  </v:shapetype>
                  <v:shape id="Text Box 90" o:spid="_x0000_s1030"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" filled="f" stroked="f">
                    <v:textbox inset="0,2.16pt,0,0">
                      <w:txbxContent>
                        <w:p w14:paraId="63C6C8D1" w14:textId="77777777" w:rsidR="00110C9C" w:rsidRDefault="00110C9C">
                          <w:pPr>
                            <w:spacing w:line="240" w:lineRule="auto"/>
                            <w:jc w:val="center"/>
                            <w:rPr>
                              <w:color w:val="061F57" w:themeColor="text2" w:themeShade="BF"/>
                              <w:sz w:val="16"/>
                              <w:szCs w:val="16"/>
                            </w:rPr>
                          </w:pPr>
                          <w:r>
                            <w:rPr>
                              <w:color w:val="auto"/>
                              <w:sz w:val="22"/>
                            </w:rPr>
                            <w:fldChar w:fldCharType="begin"/>
                          </w:r>
                          <w:r>
                            <w:instrText xml:space="preserve"> PAGE   \* MERGEFORMAT </w:instrText>
                          </w:r>
                          <w:r>
                            <w:rPr>
                              <w:color w:val="auto"/>
                              <w:sz w:val="22"/>
                            </w:rPr>
                            <w:fldChar w:fldCharType="separate"/>
                          </w:r>
                          <w:r>
                            <w:rPr>
                              <w:noProof/>
                              <w:color w:val="061F57" w:themeColor="text2" w:themeShade="BF"/>
                              <w:sz w:val="16"/>
                              <w:szCs w:val="16"/>
                            </w:rPr>
                            <w:t>2</w:t>
                          </w:r>
                          <w:r>
                            <w:rPr>
                              <w:noProof/>
                              <w:color w:val="061F57" w:themeColor="text2" w:themeShade="BF"/>
                              <w:sz w:val="16"/>
                              <w:szCs w:val="16"/>
                            </w:rPr>
                            <w:fldChar w:fldCharType="end"/>
                          </w:r>
                        </w:p>
                      </w:txbxContent>
                    </v:textbox>
                  </v:shape>
                  <v:group id="Group 91" o:spid="_x0000_s1031"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AutoShape 92" o:spid="_x0000_s1032"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" path="m,l5400,21600r10800,l21600,,,xe" filled="f" strokecolor="#a5a5a5">
                      <v:stroke joinstyle="miter"/>
                      <v:path o:connecttype="custom" o:connectlocs="6,7;3,13;1,7;3,0" o:connectangles="0,0,0,0" textboxrect="4493,4483,17107,17117"/>
                    </v:shape>
                    <v:shape id="AutoShape 93" o:spid="_x0000_s1033"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FB2A9" w14:textId="77777777" w:rsidR="00592010" w:rsidRDefault="00592010">
      <w:r>
        <w:separator/>
      </w:r>
    </w:p>
    <w:p w14:paraId="7425E817" w14:textId="77777777" w:rsidR="00592010" w:rsidRDefault="00592010"/>
  </w:footnote>
  <w:footnote w:type="continuationSeparator" w:id="0">
    <w:p w14:paraId="2518E876" w14:textId="77777777" w:rsidR="00592010" w:rsidRDefault="00592010">
      <w:r>
        <w:continuationSeparator/>
      </w:r>
    </w:p>
    <w:p w14:paraId="479AAD57" w14:textId="77777777" w:rsidR="00592010" w:rsidRDefault="005920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482ACE" w14:paraId="773241FF" w14:textId="77777777" w:rsidTr="00154D41">
      <w:trPr>
        <w:trHeight w:val="978"/>
      </w:trPr>
      <w:tc>
        <w:tcPr>
          <w:tcW w:w="9990" w:type="dxa"/>
          <w:tcBorders>
            <w:top w:val="nil"/>
            <w:left w:val="nil"/>
            <w:bottom w:val="single" w:sz="36" w:space="0" w:color="34ABA2" w:themeColor="accent3"/>
            <w:right w:val="nil"/>
          </w:tcBorders>
          <w:shd w:val="clear" w:color="auto" w:fill="auto"/>
        </w:tcPr>
        <w:p w14:paraId="06FEC758" w14:textId="77777777" w:rsidR="00482ACE" w:rsidRDefault="00482ACE">
          <w:pPr>
            <w:pStyle w:val="Header"/>
          </w:pPr>
        </w:p>
      </w:tc>
    </w:tr>
  </w:tbl>
  <w:p w14:paraId="5E1ADB55" w14:textId="77777777" w:rsidR="00482ACE" w:rsidRDefault="00482ACE" w:rsidP="00D077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BD197" w14:textId="20D45BED" w:rsidR="00482ACE" w:rsidRDefault="00482ACE" w:rsidP="007D7A39">
    <w:pPr>
      <w:pStyle w:val="Header"/>
      <w:tabs>
        <w:tab w:val="left" w:pos="945"/>
        <w:tab w:val="left" w:pos="1658"/>
        <w:tab w:val="center" w:pos="4968"/>
        <w:tab w:val="right" w:pos="9936"/>
      </w:tabs>
      <w:rPr>
        <w:rtl/>
      </w:rPr>
    </w:pPr>
    <w:r>
      <w:t xml:space="preserve"> </w:t>
    </w:r>
  </w:p>
  <w:p w14:paraId="3F0AA972" w14:textId="7B8EEE48" w:rsidR="007D7A39" w:rsidRDefault="006D3E24" w:rsidP="007D7A39">
    <w:pPr>
      <w:pStyle w:val="Header"/>
      <w:tabs>
        <w:tab w:val="left" w:pos="945"/>
        <w:tab w:val="left" w:pos="1658"/>
        <w:tab w:val="center" w:pos="4968"/>
        <w:tab w:val="right" w:pos="9936"/>
      </w:tabs>
      <w:rPr>
        <w:rtl/>
      </w:rPr>
    </w:pPr>
    <w:r w:rsidRPr="00C72B02">
      <w:rPr>
        <w:noProof/>
      </w:rPr>
      <w:drawing>
        <wp:anchor distT="0" distB="0" distL="114300" distR="114300" simplePos="0" relativeHeight="251660288" behindDoc="0" locked="0" layoutInCell="1" allowOverlap="1" wp14:anchorId="3EC30067" wp14:editId="257DD51D">
          <wp:simplePos x="0" y="0"/>
          <wp:positionH relativeFrom="margin">
            <wp:posOffset>4436110</wp:posOffset>
          </wp:positionH>
          <wp:positionV relativeFrom="paragraph">
            <wp:posOffset>93014</wp:posOffset>
          </wp:positionV>
          <wp:extent cx="1873250" cy="1662430"/>
          <wp:effectExtent l="0" t="0" r="0" b="0"/>
          <wp:wrapNone/>
          <wp:docPr id="11" name="Picture 10" descr="Shape, arrow&#10;&#10;Description automatically generated">
            <a:extLst xmlns:a="http://schemas.openxmlformats.org/drawingml/2006/main">
              <a:ext uri="{FF2B5EF4-FFF2-40B4-BE49-F238E27FC236}">
                <a16:creationId xmlns:a16="http://schemas.microsoft.com/office/drawing/2014/main" id="{5118F965-EF09-08C1-CD37-F0B15FFA88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Shape, arrow&#10;&#10;Description automatically generated">
                    <a:extLst>
                      <a:ext uri="{FF2B5EF4-FFF2-40B4-BE49-F238E27FC236}">
                        <a16:creationId xmlns:a16="http://schemas.microsoft.com/office/drawing/2014/main" id="{5118F965-EF09-08C1-CD37-F0B15FFA886C}"/>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73250" cy="1662430"/>
                  </a:xfrm>
                  <a:prstGeom prst="rect">
                    <a:avLst/>
                  </a:prstGeom>
                </pic:spPr>
              </pic:pic>
            </a:graphicData>
          </a:graphic>
          <wp14:sizeRelH relativeFrom="margin">
            <wp14:pctWidth>0</wp14:pctWidth>
          </wp14:sizeRelH>
          <wp14:sizeRelV relativeFrom="margin">
            <wp14:pctHeight>0</wp14:pctHeight>
          </wp14:sizeRelV>
        </wp:anchor>
      </w:drawing>
    </w:r>
    <w:r w:rsidR="00C72B02" w:rsidRPr="00C72B02">
      <w:rPr>
        <w:noProof/>
      </w:rPr>
      <w:drawing>
        <wp:anchor distT="0" distB="0" distL="114300" distR="114300" simplePos="0" relativeHeight="251659264" behindDoc="0" locked="0" layoutInCell="1" allowOverlap="1" wp14:anchorId="56F87E33" wp14:editId="770C4B44">
          <wp:simplePos x="0" y="0"/>
          <wp:positionH relativeFrom="column">
            <wp:posOffset>-122830</wp:posOffset>
          </wp:positionH>
          <wp:positionV relativeFrom="paragraph">
            <wp:posOffset>215890</wp:posOffset>
          </wp:positionV>
          <wp:extent cx="1711251" cy="1401858"/>
          <wp:effectExtent l="0" t="0" r="3810" b="8255"/>
          <wp:wrapNone/>
          <wp:docPr id="5" name="Picture 2" descr="Logo&#10;&#10;Description automatically generated">
            <a:extLst xmlns:a="http://schemas.openxmlformats.org/drawingml/2006/main">
              <a:ext uri="{FF2B5EF4-FFF2-40B4-BE49-F238E27FC236}">
                <a16:creationId xmlns:a16="http://schemas.microsoft.com/office/drawing/2014/main" id="{D5D899F0-824C-83C7-DE27-246DD13566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Logo&#10;&#10;Description automatically generated">
                    <a:extLst>
                      <a:ext uri="{FF2B5EF4-FFF2-40B4-BE49-F238E27FC236}">
                        <a16:creationId xmlns:a16="http://schemas.microsoft.com/office/drawing/2014/main" id="{D5D899F0-824C-83C7-DE27-246DD1356604}"/>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711251" cy="1401858"/>
                  </a:xfrm>
                  <a:prstGeom prst="rect">
                    <a:avLst/>
                  </a:prstGeom>
                </pic:spPr>
              </pic:pic>
            </a:graphicData>
          </a:graphic>
        </wp:anchor>
      </w:drawing>
    </w:r>
  </w:p>
  <w:p w14:paraId="4A6EA68C" w14:textId="22FDBED6" w:rsidR="007D7A39" w:rsidRDefault="007D7A39" w:rsidP="007D7A39">
    <w:pPr>
      <w:pStyle w:val="Header"/>
      <w:tabs>
        <w:tab w:val="left" w:pos="945"/>
        <w:tab w:val="left" w:pos="1658"/>
        <w:tab w:val="center" w:pos="4968"/>
        <w:tab w:val="right" w:pos="9936"/>
      </w:tabs>
      <w:jc w:val="center"/>
    </w:pPr>
  </w:p>
  <w:p w14:paraId="58BBCA7E" w14:textId="0C170826" w:rsidR="00C72B02" w:rsidRDefault="00C72B02" w:rsidP="00C72B02">
    <w:pPr>
      <w:pStyle w:val="Header"/>
      <w:tabs>
        <w:tab w:val="left" w:pos="945"/>
        <w:tab w:val="left" w:pos="1658"/>
        <w:tab w:val="center" w:pos="4968"/>
        <w:tab w:val="right" w:pos="9936"/>
      </w:tabs>
      <w:jc w:val="center"/>
    </w:pPr>
  </w:p>
  <w:p w14:paraId="316B3BC3" w14:textId="79E0668D" w:rsidR="00C72B02" w:rsidRDefault="00C72B02" w:rsidP="007D7A39">
    <w:pPr>
      <w:pStyle w:val="Header"/>
      <w:tabs>
        <w:tab w:val="left" w:pos="945"/>
        <w:tab w:val="left" w:pos="1658"/>
        <w:tab w:val="center" w:pos="4968"/>
        <w:tab w:val="right" w:pos="9936"/>
      </w:tabs>
      <w:jc w:val="center"/>
    </w:pPr>
  </w:p>
  <w:p w14:paraId="30CB30B3" w14:textId="7E181811" w:rsidR="00C72B02" w:rsidRDefault="00C72B02" w:rsidP="007D7A39">
    <w:pPr>
      <w:pStyle w:val="Header"/>
      <w:tabs>
        <w:tab w:val="left" w:pos="945"/>
        <w:tab w:val="left" w:pos="1658"/>
        <w:tab w:val="center" w:pos="4968"/>
        <w:tab w:val="right" w:pos="9936"/>
      </w:tabs>
      <w:jc w:val="center"/>
    </w:pPr>
  </w:p>
  <w:p w14:paraId="7D604A98" w14:textId="0F8FED0B" w:rsidR="00C72B02" w:rsidRDefault="00C72B02" w:rsidP="007D7A39">
    <w:pPr>
      <w:pStyle w:val="Header"/>
      <w:tabs>
        <w:tab w:val="left" w:pos="945"/>
        <w:tab w:val="left" w:pos="1658"/>
        <w:tab w:val="center" w:pos="4968"/>
        <w:tab w:val="right" w:pos="9936"/>
      </w:tabs>
      <w:jc w:val="center"/>
    </w:pPr>
  </w:p>
  <w:p w14:paraId="1F85777F" w14:textId="3185E544" w:rsidR="00C72B02" w:rsidRDefault="00C72B02" w:rsidP="007D7A39">
    <w:pPr>
      <w:pStyle w:val="Header"/>
      <w:tabs>
        <w:tab w:val="left" w:pos="945"/>
        <w:tab w:val="left" w:pos="1658"/>
        <w:tab w:val="center" w:pos="4968"/>
        <w:tab w:val="right" w:pos="9936"/>
      </w:tabs>
      <w:jc w:val="center"/>
    </w:pPr>
  </w:p>
  <w:p w14:paraId="78B926B5" w14:textId="77777777" w:rsidR="00C72B02" w:rsidRDefault="00C72B02" w:rsidP="007D7A39">
    <w:pPr>
      <w:pStyle w:val="Header"/>
      <w:tabs>
        <w:tab w:val="left" w:pos="945"/>
        <w:tab w:val="left" w:pos="1658"/>
        <w:tab w:val="center" w:pos="4968"/>
        <w:tab w:val="right" w:pos="9936"/>
      </w:tabs>
      <w:jc w:val="center"/>
    </w:pPr>
  </w:p>
  <w:p w14:paraId="6DBED9A8" w14:textId="77777777" w:rsidR="00C72B02" w:rsidRDefault="00C72B02" w:rsidP="007D7A39">
    <w:pPr>
      <w:pStyle w:val="Header"/>
      <w:tabs>
        <w:tab w:val="left" w:pos="945"/>
        <w:tab w:val="left" w:pos="1658"/>
        <w:tab w:val="center" w:pos="4968"/>
        <w:tab w:val="right" w:pos="9936"/>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7"/>
    <w:multiLevelType w:val="multilevel"/>
    <w:tmpl w:val="00000007"/>
    <w:name w:val="WWNum14"/>
    <w:lvl w:ilvl="0">
      <w:start w:val="1"/>
      <w:numFmt w:val="bullet"/>
      <w:lvlText w:val="o"/>
      <w:lvlJc w:val="left"/>
      <w:pPr>
        <w:tabs>
          <w:tab w:val="num" w:pos="0"/>
        </w:tabs>
        <w:ind w:left="360" w:hanging="360"/>
      </w:pPr>
      <w:rPr>
        <w:rFonts w:ascii="Courier New" w:hAnsi="Courier New"/>
      </w:rPr>
    </w:lvl>
    <w:lvl w:ilvl="1">
      <w:start w:val="1"/>
      <w:numFmt w:val="bullet"/>
      <w:lvlText w:val="o"/>
      <w:lvlJc w:val="left"/>
      <w:pPr>
        <w:tabs>
          <w:tab w:val="num" w:pos="0"/>
        </w:tabs>
        <w:ind w:left="720" w:hanging="360"/>
      </w:pPr>
      <w:rPr>
        <w:rFonts w:ascii="Courier New" w:hAnsi="Courier New"/>
      </w:rPr>
    </w:lvl>
    <w:lvl w:ilvl="2">
      <w:start w:val="1"/>
      <w:numFmt w:val="bullet"/>
      <w:lvlText w:val=""/>
      <w:lvlJc w:val="left"/>
      <w:pPr>
        <w:tabs>
          <w:tab w:val="num" w:pos="0"/>
        </w:tabs>
        <w:ind w:left="1080" w:hanging="360"/>
      </w:pPr>
      <w:rPr>
        <w:rFonts w:ascii="Wingdings" w:hAnsi="Wingdings"/>
      </w:rPr>
    </w:lvl>
    <w:lvl w:ilvl="3">
      <w:start w:val="1"/>
      <w:numFmt w:val="bullet"/>
      <w:lvlText w:val=""/>
      <w:lvlJc w:val="left"/>
      <w:pPr>
        <w:tabs>
          <w:tab w:val="num" w:pos="0"/>
        </w:tabs>
        <w:ind w:left="1440" w:hanging="360"/>
      </w:pPr>
      <w:rPr>
        <w:rFonts w:ascii="Symbol" w:hAnsi="Symbol"/>
      </w:rPr>
    </w:lvl>
    <w:lvl w:ilvl="4">
      <w:start w:val="1"/>
      <w:numFmt w:val="bullet"/>
      <w:lvlText w:val="o"/>
      <w:lvlJc w:val="left"/>
      <w:pPr>
        <w:tabs>
          <w:tab w:val="num" w:pos="0"/>
        </w:tabs>
        <w:ind w:left="1800" w:hanging="360"/>
      </w:pPr>
      <w:rPr>
        <w:rFonts w:ascii="Courier New" w:hAnsi="Courier New"/>
      </w:rPr>
    </w:lvl>
    <w:lvl w:ilvl="5">
      <w:start w:val="1"/>
      <w:numFmt w:val="bullet"/>
      <w:lvlText w:val=""/>
      <w:lvlJc w:val="left"/>
      <w:pPr>
        <w:tabs>
          <w:tab w:val="num" w:pos="0"/>
        </w:tabs>
        <w:ind w:left="2160" w:hanging="360"/>
      </w:pPr>
      <w:rPr>
        <w:rFonts w:ascii="Wingdings" w:hAnsi="Wingdings"/>
      </w:rPr>
    </w:lvl>
    <w:lvl w:ilvl="6">
      <w:start w:val="1"/>
      <w:numFmt w:val="bullet"/>
      <w:lvlText w:val=""/>
      <w:lvlJc w:val="left"/>
      <w:pPr>
        <w:tabs>
          <w:tab w:val="num" w:pos="0"/>
        </w:tabs>
        <w:ind w:left="2520" w:hanging="360"/>
      </w:pPr>
      <w:rPr>
        <w:rFonts w:ascii="Symbol" w:hAnsi="Symbol"/>
      </w:rPr>
    </w:lvl>
    <w:lvl w:ilvl="7">
      <w:start w:val="1"/>
      <w:numFmt w:val="bullet"/>
      <w:lvlText w:val="o"/>
      <w:lvlJc w:val="left"/>
      <w:pPr>
        <w:tabs>
          <w:tab w:val="num" w:pos="0"/>
        </w:tabs>
        <w:ind w:left="2880" w:hanging="360"/>
      </w:pPr>
      <w:rPr>
        <w:rFonts w:ascii="Courier New" w:hAnsi="Courier New"/>
      </w:rPr>
    </w:lvl>
    <w:lvl w:ilvl="8">
      <w:start w:val="1"/>
      <w:numFmt w:val="bullet"/>
      <w:lvlText w:val=""/>
      <w:lvlJc w:val="left"/>
      <w:pPr>
        <w:tabs>
          <w:tab w:val="num" w:pos="0"/>
        </w:tabs>
        <w:ind w:left="3240" w:hanging="360"/>
      </w:pPr>
      <w:rPr>
        <w:rFonts w:ascii="Wingdings" w:hAnsi="Wingdings"/>
      </w:rPr>
    </w:lvl>
  </w:abstractNum>
  <w:abstractNum w:abstractNumId="1" w15:restartNumberingAfterBreak="0">
    <w:nsid w:val="057B5DD5"/>
    <w:multiLevelType w:val="hybridMultilevel"/>
    <w:tmpl w:val="F54637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5E6702E"/>
    <w:multiLevelType w:val="multilevel"/>
    <w:tmpl w:val="D29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E6917"/>
    <w:multiLevelType w:val="hybridMultilevel"/>
    <w:tmpl w:val="B9D6FF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8705C"/>
    <w:multiLevelType w:val="hybridMultilevel"/>
    <w:tmpl w:val="8826A86E"/>
    <w:lvl w:ilvl="0" w:tplc="D3389CA2">
      <w:start w:val="1"/>
      <w:numFmt w:val="decimal"/>
      <w:lvlText w:val="%1."/>
      <w:lvlJc w:val="left"/>
      <w:pPr>
        <w:ind w:left="720" w:hanging="360"/>
      </w:pPr>
      <w:rPr>
        <w:rFonts w:asciiTheme="majorBidi" w:hAnsi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1A59F9"/>
    <w:multiLevelType w:val="hybridMultilevel"/>
    <w:tmpl w:val="EBC8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503F82"/>
    <w:multiLevelType w:val="hybridMultilevel"/>
    <w:tmpl w:val="3C4454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C4101B"/>
    <w:multiLevelType w:val="hybridMultilevel"/>
    <w:tmpl w:val="F89C4214"/>
    <w:lvl w:ilvl="0" w:tplc="1F5ED464">
      <w:start w:val="1"/>
      <w:numFmt w:val="bullet"/>
      <w:pStyle w:val="ListBullet2"/>
      <w:lvlText w:val=""/>
      <w:lvlJc w:val="left"/>
      <w:pPr>
        <w:tabs>
          <w:tab w:val="num" w:pos="2203"/>
        </w:tabs>
        <w:ind w:left="2203"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E83703B"/>
    <w:multiLevelType w:val="hybridMultilevel"/>
    <w:tmpl w:val="8CBC87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AA669B"/>
    <w:multiLevelType w:val="hybridMultilevel"/>
    <w:tmpl w:val="0862E002"/>
    <w:lvl w:ilvl="0" w:tplc="14263F7C">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842B23"/>
    <w:multiLevelType w:val="hybridMultilevel"/>
    <w:tmpl w:val="575A9E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B12682"/>
    <w:multiLevelType w:val="hybridMultilevel"/>
    <w:tmpl w:val="69EE438E"/>
    <w:lvl w:ilvl="0" w:tplc="E5F694D6">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BA77EB"/>
    <w:multiLevelType w:val="hybridMultilevel"/>
    <w:tmpl w:val="956A9B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468A7"/>
    <w:multiLevelType w:val="hybridMultilevel"/>
    <w:tmpl w:val="34D421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31008B"/>
    <w:multiLevelType w:val="hybridMultilevel"/>
    <w:tmpl w:val="F38CFC44"/>
    <w:lvl w:ilvl="0" w:tplc="14263F7C">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431359"/>
    <w:multiLevelType w:val="hybridMultilevel"/>
    <w:tmpl w:val="FC32C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CA3CCA"/>
    <w:multiLevelType w:val="hybridMultilevel"/>
    <w:tmpl w:val="C25E36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F00E0C"/>
    <w:multiLevelType w:val="hybridMultilevel"/>
    <w:tmpl w:val="2390A3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68338E"/>
    <w:multiLevelType w:val="hybridMultilevel"/>
    <w:tmpl w:val="37CCD60A"/>
    <w:lvl w:ilvl="0" w:tplc="14263F7C">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EC477C"/>
    <w:multiLevelType w:val="multilevel"/>
    <w:tmpl w:val="C888BE66"/>
    <w:lvl w:ilvl="0">
      <w:start w:val="1"/>
      <w:numFmt w:val="decimal"/>
      <w:lvlText w:val="%1"/>
      <w:lvlJc w:val="left"/>
      <w:pPr>
        <w:ind w:left="720" w:hanging="720"/>
      </w:pPr>
      <w:rPr>
        <w:rFonts w:hint="default"/>
        <w:color w:val="061F57" w:themeColor="text2" w:themeShade="BF"/>
      </w:rPr>
    </w:lvl>
    <w:lvl w:ilvl="1">
      <w:start w:val="1"/>
      <w:numFmt w:val="decimal"/>
      <w:lvlText w:val="%1.%2"/>
      <w:lvlJc w:val="left"/>
      <w:pPr>
        <w:ind w:left="720" w:hanging="720"/>
      </w:pPr>
      <w:rPr>
        <w:rFonts w:hint="default"/>
        <w:b/>
        <w:bCs w:val="0"/>
        <w:color w:val="061F57" w:themeColor="text2" w:themeShade="BF"/>
      </w:rPr>
    </w:lvl>
    <w:lvl w:ilvl="2">
      <w:start w:val="1"/>
      <w:numFmt w:val="decimal"/>
      <w:lvlText w:val="%1.%2.%3"/>
      <w:lvlJc w:val="left"/>
      <w:pPr>
        <w:ind w:left="1080" w:hanging="1080"/>
      </w:pPr>
      <w:rPr>
        <w:rFonts w:hint="default"/>
        <w:color w:val="061F57" w:themeColor="text2" w:themeShade="BF"/>
      </w:rPr>
    </w:lvl>
    <w:lvl w:ilvl="3">
      <w:start w:val="1"/>
      <w:numFmt w:val="decimal"/>
      <w:lvlText w:val="%1.%2.%3.%4"/>
      <w:lvlJc w:val="left"/>
      <w:pPr>
        <w:ind w:left="1440" w:hanging="1440"/>
      </w:pPr>
      <w:rPr>
        <w:rFonts w:hint="default"/>
        <w:color w:val="061F57" w:themeColor="text2" w:themeShade="BF"/>
      </w:rPr>
    </w:lvl>
    <w:lvl w:ilvl="4">
      <w:start w:val="1"/>
      <w:numFmt w:val="decimal"/>
      <w:lvlText w:val="%1.%2.%3.%4.%5"/>
      <w:lvlJc w:val="left"/>
      <w:pPr>
        <w:ind w:left="1440" w:hanging="1440"/>
      </w:pPr>
      <w:rPr>
        <w:rFonts w:hint="default"/>
        <w:color w:val="061F57" w:themeColor="text2" w:themeShade="BF"/>
      </w:rPr>
    </w:lvl>
    <w:lvl w:ilvl="5">
      <w:start w:val="1"/>
      <w:numFmt w:val="decimal"/>
      <w:lvlText w:val="%1.%2.%3.%4.%5.%6"/>
      <w:lvlJc w:val="left"/>
      <w:pPr>
        <w:ind w:left="1800" w:hanging="1800"/>
      </w:pPr>
      <w:rPr>
        <w:rFonts w:hint="default"/>
        <w:color w:val="061F57" w:themeColor="text2" w:themeShade="BF"/>
      </w:rPr>
    </w:lvl>
    <w:lvl w:ilvl="6">
      <w:start w:val="1"/>
      <w:numFmt w:val="decimal"/>
      <w:lvlText w:val="%1.%2.%3.%4.%5.%6.%7"/>
      <w:lvlJc w:val="left"/>
      <w:pPr>
        <w:ind w:left="2160" w:hanging="2160"/>
      </w:pPr>
      <w:rPr>
        <w:rFonts w:hint="default"/>
        <w:color w:val="061F57" w:themeColor="text2" w:themeShade="BF"/>
      </w:rPr>
    </w:lvl>
    <w:lvl w:ilvl="7">
      <w:start w:val="1"/>
      <w:numFmt w:val="decimal"/>
      <w:lvlText w:val="%1.%2.%3.%4.%5.%6.%7.%8"/>
      <w:lvlJc w:val="left"/>
      <w:pPr>
        <w:ind w:left="2520" w:hanging="2520"/>
      </w:pPr>
      <w:rPr>
        <w:rFonts w:hint="default"/>
        <w:color w:val="061F57" w:themeColor="text2" w:themeShade="BF"/>
      </w:rPr>
    </w:lvl>
    <w:lvl w:ilvl="8">
      <w:start w:val="1"/>
      <w:numFmt w:val="decimal"/>
      <w:lvlText w:val="%1.%2.%3.%4.%5.%6.%7.%8.%9"/>
      <w:lvlJc w:val="left"/>
      <w:pPr>
        <w:ind w:left="2880" w:hanging="2880"/>
      </w:pPr>
      <w:rPr>
        <w:rFonts w:hint="default"/>
        <w:color w:val="061F57" w:themeColor="text2" w:themeShade="BF"/>
      </w:rPr>
    </w:lvl>
  </w:abstractNum>
  <w:abstractNum w:abstractNumId="20" w15:restartNumberingAfterBreak="0">
    <w:nsid w:val="33835E80"/>
    <w:multiLevelType w:val="hybridMultilevel"/>
    <w:tmpl w:val="3B96731A"/>
    <w:lvl w:ilvl="0" w:tplc="0AF4A556">
      <w:start w:val="1"/>
      <w:numFmt w:val="bullet"/>
      <w:lvlText w:val=""/>
      <w:lvlJc w:val="left"/>
      <w:pPr>
        <w:tabs>
          <w:tab w:val="num" w:pos="720"/>
        </w:tabs>
        <w:ind w:left="720" w:hanging="360"/>
      </w:pPr>
      <w:rPr>
        <w:rFonts w:ascii="Wingdings" w:hAnsi="Wingdings" w:hint="default"/>
      </w:rPr>
    </w:lvl>
    <w:lvl w:ilvl="1" w:tplc="6C4E4FA8">
      <w:start w:val="1"/>
      <w:numFmt w:val="bullet"/>
      <w:lvlText w:val=""/>
      <w:lvlJc w:val="left"/>
      <w:pPr>
        <w:tabs>
          <w:tab w:val="num" w:pos="1440"/>
        </w:tabs>
        <w:ind w:left="1440" w:hanging="360"/>
      </w:pPr>
      <w:rPr>
        <w:rFonts w:ascii="Wingdings" w:hAnsi="Wingdings" w:hint="default"/>
      </w:rPr>
    </w:lvl>
    <w:lvl w:ilvl="2" w:tplc="60307854" w:tentative="1">
      <w:start w:val="1"/>
      <w:numFmt w:val="bullet"/>
      <w:lvlText w:val=""/>
      <w:lvlJc w:val="left"/>
      <w:pPr>
        <w:tabs>
          <w:tab w:val="num" w:pos="2160"/>
        </w:tabs>
        <w:ind w:left="2160" w:hanging="360"/>
      </w:pPr>
      <w:rPr>
        <w:rFonts w:ascii="Wingdings" w:hAnsi="Wingdings" w:hint="default"/>
      </w:rPr>
    </w:lvl>
    <w:lvl w:ilvl="3" w:tplc="BF302940" w:tentative="1">
      <w:start w:val="1"/>
      <w:numFmt w:val="bullet"/>
      <w:lvlText w:val=""/>
      <w:lvlJc w:val="left"/>
      <w:pPr>
        <w:tabs>
          <w:tab w:val="num" w:pos="2880"/>
        </w:tabs>
        <w:ind w:left="2880" w:hanging="360"/>
      </w:pPr>
      <w:rPr>
        <w:rFonts w:ascii="Wingdings" w:hAnsi="Wingdings" w:hint="default"/>
      </w:rPr>
    </w:lvl>
    <w:lvl w:ilvl="4" w:tplc="0A140918" w:tentative="1">
      <w:start w:val="1"/>
      <w:numFmt w:val="bullet"/>
      <w:lvlText w:val=""/>
      <w:lvlJc w:val="left"/>
      <w:pPr>
        <w:tabs>
          <w:tab w:val="num" w:pos="3600"/>
        </w:tabs>
        <w:ind w:left="3600" w:hanging="360"/>
      </w:pPr>
      <w:rPr>
        <w:rFonts w:ascii="Wingdings" w:hAnsi="Wingdings" w:hint="default"/>
      </w:rPr>
    </w:lvl>
    <w:lvl w:ilvl="5" w:tplc="20B29E9C" w:tentative="1">
      <w:start w:val="1"/>
      <w:numFmt w:val="bullet"/>
      <w:lvlText w:val=""/>
      <w:lvlJc w:val="left"/>
      <w:pPr>
        <w:tabs>
          <w:tab w:val="num" w:pos="4320"/>
        </w:tabs>
        <w:ind w:left="4320" w:hanging="360"/>
      </w:pPr>
      <w:rPr>
        <w:rFonts w:ascii="Wingdings" w:hAnsi="Wingdings" w:hint="default"/>
      </w:rPr>
    </w:lvl>
    <w:lvl w:ilvl="6" w:tplc="569E661E" w:tentative="1">
      <w:start w:val="1"/>
      <w:numFmt w:val="bullet"/>
      <w:lvlText w:val=""/>
      <w:lvlJc w:val="left"/>
      <w:pPr>
        <w:tabs>
          <w:tab w:val="num" w:pos="5040"/>
        </w:tabs>
        <w:ind w:left="5040" w:hanging="360"/>
      </w:pPr>
      <w:rPr>
        <w:rFonts w:ascii="Wingdings" w:hAnsi="Wingdings" w:hint="default"/>
      </w:rPr>
    </w:lvl>
    <w:lvl w:ilvl="7" w:tplc="E93432E2" w:tentative="1">
      <w:start w:val="1"/>
      <w:numFmt w:val="bullet"/>
      <w:lvlText w:val=""/>
      <w:lvlJc w:val="left"/>
      <w:pPr>
        <w:tabs>
          <w:tab w:val="num" w:pos="5760"/>
        </w:tabs>
        <w:ind w:left="5760" w:hanging="360"/>
      </w:pPr>
      <w:rPr>
        <w:rFonts w:ascii="Wingdings" w:hAnsi="Wingdings" w:hint="default"/>
      </w:rPr>
    </w:lvl>
    <w:lvl w:ilvl="8" w:tplc="60D4004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726AA1"/>
    <w:multiLevelType w:val="hybridMultilevel"/>
    <w:tmpl w:val="D0BC7704"/>
    <w:lvl w:ilvl="0" w:tplc="574C6270">
      <w:start w:val="1"/>
      <w:numFmt w:val="decimal"/>
      <w:lvlText w:val="%1"/>
      <w:lvlJc w:val="left"/>
      <w:pPr>
        <w:ind w:left="1080" w:hanging="360"/>
      </w:pPr>
      <w:rPr>
        <w:rFonts w:asciiTheme="majorBidi" w:hAnsiTheme="maj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5325AE"/>
    <w:multiLevelType w:val="hybridMultilevel"/>
    <w:tmpl w:val="0E425F76"/>
    <w:lvl w:ilvl="0" w:tplc="0FCED0DC">
      <w:start w:val="1"/>
      <w:numFmt w:val="decimal"/>
      <w:lvlText w:val="%1."/>
      <w:lvlJc w:val="left"/>
      <w:pPr>
        <w:ind w:left="720" w:hanging="360"/>
      </w:pPr>
      <w:rPr>
        <w:rFonts w:asciiTheme="majorBidi" w:hAnsi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1D32A6"/>
    <w:multiLevelType w:val="hybridMultilevel"/>
    <w:tmpl w:val="8ABCB10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4F51C54"/>
    <w:multiLevelType w:val="hybridMultilevel"/>
    <w:tmpl w:val="AB3CBCEA"/>
    <w:lvl w:ilvl="0" w:tplc="F1C6F38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431114"/>
    <w:multiLevelType w:val="hybridMultilevel"/>
    <w:tmpl w:val="BCEE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7C1306"/>
    <w:multiLevelType w:val="hybridMultilevel"/>
    <w:tmpl w:val="FA58A7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3D226F"/>
    <w:multiLevelType w:val="hybridMultilevel"/>
    <w:tmpl w:val="C1E050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074E4C"/>
    <w:multiLevelType w:val="hybridMultilevel"/>
    <w:tmpl w:val="931AEC7E"/>
    <w:lvl w:ilvl="0" w:tplc="4ADC318C">
      <w:start w:val="1"/>
      <w:numFmt w:val="decimal"/>
      <w:lvlText w:val="%1."/>
      <w:lvlJc w:val="left"/>
      <w:pPr>
        <w:ind w:left="720" w:hanging="360"/>
      </w:pPr>
      <w:rPr>
        <w:sz w:val="32"/>
        <w:szCs w:val="32"/>
      </w:rPr>
    </w:lvl>
    <w:lvl w:ilvl="1" w:tplc="1FA6846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A573B0"/>
    <w:multiLevelType w:val="multilevel"/>
    <w:tmpl w:val="DE9CA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50674864"/>
    <w:multiLevelType w:val="hybridMultilevel"/>
    <w:tmpl w:val="B614D53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A885D17"/>
    <w:multiLevelType w:val="multilevel"/>
    <w:tmpl w:val="0DC218A0"/>
    <w:lvl w:ilvl="0">
      <w:start w:val="1"/>
      <w:numFmt w:val="decimal"/>
      <w:lvlText w:val="%1."/>
      <w:lvlJc w:val="left"/>
      <w:pPr>
        <w:ind w:left="360" w:hanging="360"/>
      </w:pPr>
      <w:rPr>
        <w:rFonts w:asciiTheme="majorBidi" w:hAnsiTheme="majorBidi" w:hint="default"/>
        <w:b/>
        <w:sz w:val="36"/>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b/>
        <w:bCs w:val="0"/>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32" w15:restartNumberingAfterBreak="0">
    <w:nsid w:val="5B231F4B"/>
    <w:multiLevelType w:val="hybridMultilevel"/>
    <w:tmpl w:val="2FC050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B57E41"/>
    <w:multiLevelType w:val="multilevel"/>
    <w:tmpl w:val="98DA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257022"/>
    <w:multiLevelType w:val="hybridMultilevel"/>
    <w:tmpl w:val="A9A6C63E"/>
    <w:lvl w:ilvl="0" w:tplc="D4C65B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4D568A"/>
    <w:multiLevelType w:val="hybridMultilevel"/>
    <w:tmpl w:val="4896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A058F0"/>
    <w:multiLevelType w:val="hybridMultilevel"/>
    <w:tmpl w:val="F7AE69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9125A7"/>
    <w:multiLevelType w:val="multilevel"/>
    <w:tmpl w:val="65CEF2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7BCD2BB3"/>
    <w:multiLevelType w:val="hybridMultilevel"/>
    <w:tmpl w:val="8646D2D2"/>
    <w:lvl w:ilvl="0" w:tplc="65D63152">
      <w:start w:val="1"/>
      <w:numFmt w:val="decimal"/>
      <w:lvlText w:val="%1"/>
      <w:lvlJc w:val="left"/>
      <w:pPr>
        <w:ind w:left="720" w:hanging="360"/>
      </w:pPr>
      <w:rPr>
        <w:rFonts w:asciiTheme="majorBidi" w:hAnsi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E560F0"/>
    <w:multiLevelType w:val="hybridMultilevel"/>
    <w:tmpl w:val="3A8EA3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9981864">
    <w:abstractNumId w:val="25"/>
  </w:num>
  <w:num w:numId="2" w16cid:durableId="476647682">
    <w:abstractNumId w:val="5"/>
  </w:num>
  <w:num w:numId="3" w16cid:durableId="498083268">
    <w:abstractNumId w:val="33"/>
  </w:num>
  <w:num w:numId="4" w16cid:durableId="2104450455">
    <w:abstractNumId w:val="2"/>
  </w:num>
  <w:num w:numId="5" w16cid:durableId="623854914">
    <w:abstractNumId w:val="34"/>
  </w:num>
  <w:num w:numId="6" w16cid:durableId="1704556659">
    <w:abstractNumId w:val="31"/>
  </w:num>
  <w:num w:numId="7" w16cid:durableId="1594972735">
    <w:abstractNumId w:val="28"/>
  </w:num>
  <w:num w:numId="8" w16cid:durableId="1296788821">
    <w:abstractNumId w:val="32"/>
  </w:num>
  <w:num w:numId="9" w16cid:durableId="1060401275">
    <w:abstractNumId w:val="19"/>
  </w:num>
  <w:num w:numId="10" w16cid:durableId="1798643798">
    <w:abstractNumId w:val="4"/>
  </w:num>
  <w:num w:numId="11" w16cid:durableId="2141804427">
    <w:abstractNumId w:val="21"/>
  </w:num>
  <w:num w:numId="12" w16cid:durableId="1464618279">
    <w:abstractNumId w:val="38"/>
  </w:num>
  <w:num w:numId="13" w16cid:durableId="1882402484">
    <w:abstractNumId w:val="22"/>
  </w:num>
  <w:num w:numId="14" w16cid:durableId="1381704847">
    <w:abstractNumId w:val="26"/>
  </w:num>
  <w:num w:numId="15" w16cid:durableId="254555339">
    <w:abstractNumId w:val="9"/>
  </w:num>
  <w:num w:numId="16" w16cid:durableId="513693333">
    <w:abstractNumId w:val="14"/>
  </w:num>
  <w:num w:numId="17" w16cid:durableId="414597389">
    <w:abstractNumId w:val="18"/>
  </w:num>
  <w:num w:numId="18" w16cid:durableId="1845775350">
    <w:abstractNumId w:val="12"/>
  </w:num>
  <w:num w:numId="19" w16cid:durableId="1733770704">
    <w:abstractNumId w:val="6"/>
  </w:num>
  <w:num w:numId="20" w16cid:durableId="387387447">
    <w:abstractNumId w:val="8"/>
  </w:num>
  <w:num w:numId="21" w16cid:durableId="313995252">
    <w:abstractNumId w:val="17"/>
  </w:num>
  <w:num w:numId="22" w16cid:durableId="793909693">
    <w:abstractNumId w:val="24"/>
  </w:num>
  <w:num w:numId="23" w16cid:durableId="809202057">
    <w:abstractNumId w:val="39"/>
  </w:num>
  <w:num w:numId="24" w16cid:durableId="1178691488">
    <w:abstractNumId w:val="27"/>
  </w:num>
  <w:num w:numId="25" w16cid:durableId="2011593588">
    <w:abstractNumId w:val="36"/>
  </w:num>
  <w:num w:numId="26" w16cid:durableId="1187795780">
    <w:abstractNumId w:val="35"/>
  </w:num>
  <w:num w:numId="27" w16cid:durableId="1739204778">
    <w:abstractNumId w:val="16"/>
  </w:num>
  <w:num w:numId="28" w16cid:durableId="1187984643">
    <w:abstractNumId w:val="10"/>
  </w:num>
  <w:num w:numId="29" w16cid:durableId="2080773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0141649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76370645">
    <w:abstractNumId w:val="13"/>
  </w:num>
  <w:num w:numId="32" w16cid:durableId="1874416055">
    <w:abstractNumId w:val="11"/>
  </w:num>
  <w:num w:numId="33" w16cid:durableId="1115948438">
    <w:abstractNumId w:val="23"/>
  </w:num>
  <w:num w:numId="34" w16cid:durableId="77869676">
    <w:abstractNumId w:val="30"/>
  </w:num>
  <w:num w:numId="35" w16cid:durableId="1815685105">
    <w:abstractNumId w:val="7"/>
  </w:num>
  <w:num w:numId="36" w16cid:durableId="2033804513">
    <w:abstractNumId w:val="1"/>
  </w:num>
  <w:num w:numId="37" w16cid:durableId="116266902">
    <w:abstractNumId w:val="3"/>
  </w:num>
  <w:num w:numId="38" w16cid:durableId="1748456506">
    <w:abstractNumId w:val="20"/>
  </w:num>
  <w:num w:numId="39" w16cid:durableId="1430999796">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763"/>
    <w:rsid w:val="00001080"/>
    <w:rsid w:val="000012DA"/>
    <w:rsid w:val="00001B1B"/>
    <w:rsid w:val="00001FED"/>
    <w:rsid w:val="00003A66"/>
    <w:rsid w:val="000052FA"/>
    <w:rsid w:val="000057D0"/>
    <w:rsid w:val="0000642B"/>
    <w:rsid w:val="00006F7E"/>
    <w:rsid w:val="00011C2A"/>
    <w:rsid w:val="00011E0B"/>
    <w:rsid w:val="0001389A"/>
    <w:rsid w:val="00013F2D"/>
    <w:rsid w:val="00013FBC"/>
    <w:rsid w:val="00014155"/>
    <w:rsid w:val="00014838"/>
    <w:rsid w:val="00015017"/>
    <w:rsid w:val="00017103"/>
    <w:rsid w:val="000173E3"/>
    <w:rsid w:val="00020C58"/>
    <w:rsid w:val="0002184B"/>
    <w:rsid w:val="000228A1"/>
    <w:rsid w:val="00023654"/>
    <w:rsid w:val="000236F8"/>
    <w:rsid w:val="00023CCE"/>
    <w:rsid w:val="0002462E"/>
    <w:rsid w:val="0002482E"/>
    <w:rsid w:val="00024EFB"/>
    <w:rsid w:val="000301A2"/>
    <w:rsid w:val="00030B42"/>
    <w:rsid w:val="00030C26"/>
    <w:rsid w:val="00030DCB"/>
    <w:rsid w:val="00031AFD"/>
    <w:rsid w:val="000328FC"/>
    <w:rsid w:val="000330A2"/>
    <w:rsid w:val="000336C3"/>
    <w:rsid w:val="0003386E"/>
    <w:rsid w:val="00034BCC"/>
    <w:rsid w:val="00036CDC"/>
    <w:rsid w:val="00037094"/>
    <w:rsid w:val="00040E71"/>
    <w:rsid w:val="00040F2C"/>
    <w:rsid w:val="00041679"/>
    <w:rsid w:val="000419D8"/>
    <w:rsid w:val="00041D13"/>
    <w:rsid w:val="00042036"/>
    <w:rsid w:val="00042B27"/>
    <w:rsid w:val="00042BD1"/>
    <w:rsid w:val="00042F65"/>
    <w:rsid w:val="00044679"/>
    <w:rsid w:val="000448A9"/>
    <w:rsid w:val="00044FA4"/>
    <w:rsid w:val="000472AB"/>
    <w:rsid w:val="000472DF"/>
    <w:rsid w:val="00047BD0"/>
    <w:rsid w:val="00050324"/>
    <w:rsid w:val="00050E29"/>
    <w:rsid w:val="00052CEA"/>
    <w:rsid w:val="000533C5"/>
    <w:rsid w:val="00053998"/>
    <w:rsid w:val="00054138"/>
    <w:rsid w:val="000550D2"/>
    <w:rsid w:val="00055A41"/>
    <w:rsid w:val="00055AE9"/>
    <w:rsid w:val="00057074"/>
    <w:rsid w:val="00057A72"/>
    <w:rsid w:val="000602CD"/>
    <w:rsid w:val="00062162"/>
    <w:rsid w:val="00062CF8"/>
    <w:rsid w:val="00062E7B"/>
    <w:rsid w:val="0006303F"/>
    <w:rsid w:val="000636B3"/>
    <w:rsid w:val="00063D42"/>
    <w:rsid w:val="000647B8"/>
    <w:rsid w:val="00065D01"/>
    <w:rsid w:val="000661C0"/>
    <w:rsid w:val="00067A2E"/>
    <w:rsid w:val="00067C9D"/>
    <w:rsid w:val="00067F56"/>
    <w:rsid w:val="00071911"/>
    <w:rsid w:val="00072144"/>
    <w:rsid w:val="000735C7"/>
    <w:rsid w:val="00073B59"/>
    <w:rsid w:val="00073BAB"/>
    <w:rsid w:val="00073E16"/>
    <w:rsid w:val="000754B7"/>
    <w:rsid w:val="0007592C"/>
    <w:rsid w:val="00076650"/>
    <w:rsid w:val="00076B56"/>
    <w:rsid w:val="00077462"/>
    <w:rsid w:val="00077A5E"/>
    <w:rsid w:val="00081ECB"/>
    <w:rsid w:val="00081F76"/>
    <w:rsid w:val="000823EC"/>
    <w:rsid w:val="00084192"/>
    <w:rsid w:val="000842E4"/>
    <w:rsid w:val="00084EAA"/>
    <w:rsid w:val="000864E5"/>
    <w:rsid w:val="00087022"/>
    <w:rsid w:val="00087EB8"/>
    <w:rsid w:val="00091416"/>
    <w:rsid w:val="00091C67"/>
    <w:rsid w:val="000920DC"/>
    <w:rsid w:val="00092E46"/>
    <w:rsid w:val="000959F1"/>
    <w:rsid w:val="00096657"/>
    <w:rsid w:val="00096925"/>
    <w:rsid w:val="00097C3B"/>
    <w:rsid w:val="00097FF5"/>
    <w:rsid w:val="000A0150"/>
    <w:rsid w:val="000A1F95"/>
    <w:rsid w:val="000A2764"/>
    <w:rsid w:val="000A2898"/>
    <w:rsid w:val="000A68A7"/>
    <w:rsid w:val="000A6D15"/>
    <w:rsid w:val="000A6F8C"/>
    <w:rsid w:val="000B0EA3"/>
    <w:rsid w:val="000B4539"/>
    <w:rsid w:val="000B4D7D"/>
    <w:rsid w:val="000B4D86"/>
    <w:rsid w:val="000C04DD"/>
    <w:rsid w:val="000C0B37"/>
    <w:rsid w:val="000C1453"/>
    <w:rsid w:val="000C1D14"/>
    <w:rsid w:val="000C209F"/>
    <w:rsid w:val="000C43E6"/>
    <w:rsid w:val="000C4C67"/>
    <w:rsid w:val="000C5BED"/>
    <w:rsid w:val="000C635C"/>
    <w:rsid w:val="000C66EA"/>
    <w:rsid w:val="000C7397"/>
    <w:rsid w:val="000D0201"/>
    <w:rsid w:val="000D040C"/>
    <w:rsid w:val="000D262F"/>
    <w:rsid w:val="000D2D35"/>
    <w:rsid w:val="000D2D6F"/>
    <w:rsid w:val="000D48C5"/>
    <w:rsid w:val="000D5EF5"/>
    <w:rsid w:val="000D71B1"/>
    <w:rsid w:val="000D7F15"/>
    <w:rsid w:val="000E02DC"/>
    <w:rsid w:val="000E0D08"/>
    <w:rsid w:val="000E13F0"/>
    <w:rsid w:val="000E1938"/>
    <w:rsid w:val="000E2D15"/>
    <w:rsid w:val="000E3430"/>
    <w:rsid w:val="000E3ABE"/>
    <w:rsid w:val="000E5CEB"/>
    <w:rsid w:val="000E63C9"/>
    <w:rsid w:val="000E65D4"/>
    <w:rsid w:val="000E7A8E"/>
    <w:rsid w:val="000F058D"/>
    <w:rsid w:val="000F08D8"/>
    <w:rsid w:val="000F1EF2"/>
    <w:rsid w:val="000F27C3"/>
    <w:rsid w:val="000F38D5"/>
    <w:rsid w:val="000F42DA"/>
    <w:rsid w:val="000F4FC4"/>
    <w:rsid w:val="000F7FA6"/>
    <w:rsid w:val="001003DE"/>
    <w:rsid w:val="001012E9"/>
    <w:rsid w:val="00101C5B"/>
    <w:rsid w:val="00101E3D"/>
    <w:rsid w:val="0010278A"/>
    <w:rsid w:val="00105218"/>
    <w:rsid w:val="00105AD4"/>
    <w:rsid w:val="00107D18"/>
    <w:rsid w:val="001107AB"/>
    <w:rsid w:val="00110C9C"/>
    <w:rsid w:val="001118AC"/>
    <w:rsid w:val="00113C84"/>
    <w:rsid w:val="0011421D"/>
    <w:rsid w:val="00114515"/>
    <w:rsid w:val="001156E3"/>
    <w:rsid w:val="001177A4"/>
    <w:rsid w:val="00121A61"/>
    <w:rsid w:val="00122189"/>
    <w:rsid w:val="00123191"/>
    <w:rsid w:val="0012333D"/>
    <w:rsid w:val="00123CB5"/>
    <w:rsid w:val="00125525"/>
    <w:rsid w:val="001258BB"/>
    <w:rsid w:val="00125D81"/>
    <w:rsid w:val="00126940"/>
    <w:rsid w:val="00130E9D"/>
    <w:rsid w:val="001310E1"/>
    <w:rsid w:val="001311D1"/>
    <w:rsid w:val="001321A9"/>
    <w:rsid w:val="001357E4"/>
    <w:rsid w:val="00136F1B"/>
    <w:rsid w:val="00141107"/>
    <w:rsid w:val="00142C22"/>
    <w:rsid w:val="001435D0"/>
    <w:rsid w:val="00145AC2"/>
    <w:rsid w:val="00145AF7"/>
    <w:rsid w:val="00145D30"/>
    <w:rsid w:val="0014716A"/>
    <w:rsid w:val="001478E9"/>
    <w:rsid w:val="00147C43"/>
    <w:rsid w:val="001503F7"/>
    <w:rsid w:val="001508DA"/>
    <w:rsid w:val="0015090C"/>
    <w:rsid w:val="00150A6D"/>
    <w:rsid w:val="00150B9B"/>
    <w:rsid w:val="001514E5"/>
    <w:rsid w:val="00151CE4"/>
    <w:rsid w:val="0015386E"/>
    <w:rsid w:val="001538C1"/>
    <w:rsid w:val="001548CA"/>
    <w:rsid w:val="00154D41"/>
    <w:rsid w:val="00155009"/>
    <w:rsid w:val="001552B6"/>
    <w:rsid w:val="00155A1F"/>
    <w:rsid w:val="00157264"/>
    <w:rsid w:val="00157BB2"/>
    <w:rsid w:val="00160B2C"/>
    <w:rsid w:val="00161EEA"/>
    <w:rsid w:val="001631B4"/>
    <w:rsid w:val="001633CC"/>
    <w:rsid w:val="0016360A"/>
    <w:rsid w:val="0016488A"/>
    <w:rsid w:val="001648E8"/>
    <w:rsid w:val="00166119"/>
    <w:rsid w:val="00166605"/>
    <w:rsid w:val="00166D9A"/>
    <w:rsid w:val="001674CA"/>
    <w:rsid w:val="001700BE"/>
    <w:rsid w:val="001708E6"/>
    <w:rsid w:val="00171816"/>
    <w:rsid w:val="00171B8C"/>
    <w:rsid w:val="00172A67"/>
    <w:rsid w:val="0017377F"/>
    <w:rsid w:val="001763A9"/>
    <w:rsid w:val="001811D9"/>
    <w:rsid w:val="0018458B"/>
    <w:rsid w:val="00184648"/>
    <w:rsid w:val="001858DE"/>
    <w:rsid w:val="00185B35"/>
    <w:rsid w:val="00185BC6"/>
    <w:rsid w:val="00185E7B"/>
    <w:rsid w:val="00186083"/>
    <w:rsid w:val="00186894"/>
    <w:rsid w:val="001921C9"/>
    <w:rsid w:val="0019289B"/>
    <w:rsid w:val="0019374C"/>
    <w:rsid w:val="0019491C"/>
    <w:rsid w:val="00194B15"/>
    <w:rsid w:val="00194C18"/>
    <w:rsid w:val="0019515A"/>
    <w:rsid w:val="00195505"/>
    <w:rsid w:val="001959DB"/>
    <w:rsid w:val="001961B5"/>
    <w:rsid w:val="001969E1"/>
    <w:rsid w:val="001A0611"/>
    <w:rsid w:val="001A1CEF"/>
    <w:rsid w:val="001A4CED"/>
    <w:rsid w:val="001A507A"/>
    <w:rsid w:val="001A66B5"/>
    <w:rsid w:val="001A6B01"/>
    <w:rsid w:val="001A72C8"/>
    <w:rsid w:val="001A7E17"/>
    <w:rsid w:val="001A7FFA"/>
    <w:rsid w:val="001B03C4"/>
    <w:rsid w:val="001B0FEA"/>
    <w:rsid w:val="001B1842"/>
    <w:rsid w:val="001B22FB"/>
    <w:rsid w:val="001B4AFF"/>
    <w:rsid w:val="001B67C8"/>
    <w:rsid w:val="001B6FF3"/>
    <w:rsid w:val="001C1A6A"/>
    <w:rsid w:val="001C23DE"/>
    <w:rsid w:val="001C33B5"/>
    <w:rsid w:val="001C451D"/>
    <w:rsid w:val="001C56FD"/>
    <w:rsid w:val="001C5AF5"/>
    <w:rsid w:val="001C7E27"/>
    <w:rsid w:val="001D21F6"/>
    <w:rsid w:val="001D33C3"/>
    <w:rsid w:val="001D348E"/>
    <w:rsid w:val="001D4E9D"/>
    <w:rsid w:val="001D4FE2"/>
    <w:rsid w:val="001D5192"/>
    <w:rsid w:val="001D613E"/>
    <w:rsid w:val="001D6EBA"/>
    <w:rsid w:val="001E0B93"/>
    <w:rsid w:val="001E1C9C"/>
    <w:rsid w:val="001E303A"/>
    <w:rsid w:val="001E4FEA"/>
    <w:rsid w:val="001E51CD"/>
    <w:rsid w:val="001E577F"/>
    <w:rsid w:val="001F13B9"/>
    <w:rsid w:val="001F220B"/>
    <w:rsid w:val="001F2BC8"/>
    <w:rsid w:val="001F5F6B"/>
    <w:rsid w:val="001F6648"/>
    <w:rsid w:val="001F6A53"/>
    <w:rsid w:val="001F79A9"/>
    <w:rsid w:val="00200230"/>
    <w:rsid w:val="00201408"/>
    <w:rsid w:val="00201AD8"/>
    <w:rsid w:val="0020310F"/>
    <w:rsid w:val="00204D58"/>
    <w:rsid w:val="002059A5"/>
    <w:rsid w:val="002068E5"/>
    <w:rsid w:val="0020718A"/>
    <w:rsid w:val="00207F2F"/>
    <w:rsid w:val="002105B1"/>
    <w:rsid w:val="00210A3D"/>
    <w:rsid w:val="00210D37"/>
    <w:rsid w:val="0021328E"/>
    <w:rsid w:val="00213347"/>
    <w:rsid w:val="002140DE"/>
    <w:rsid w:val="0021432E"/>
    <w:rsid w:val="00215154"/>
    <w:rsid w:val="00215E6E"/>
    <w:rsid w:val="00215FD8"/>
    <w:rsid w:val="00216B39"/>
    <w:rsid w:val="00221E57"/>
    <w:rsid w:val="00222BD5"/>
    <w:rsid w:val="00222E7E"/>
    <w:rsid w:val="00224C11"/>
    <w:rsid w:val="00224C1E"/>
    <w:rsid w:val="00225398"/>
    <w:rsid w:val="00225B51"/>
    <w:rsid w:val="002270F3"/>
    <w:rsid w:val="00231F79"/>
    <w:rsid w:val="0023492C"/>
    <w:rsid w:val="00235961"/>
    <w:rsid w:val="002377A5"/>
    <w:rsid w:val="00237BED"/>
    <w:rsid w:val="00240495"/>
    <w:rsid w:val="002418FC"/>
    <w:rsid w:val="002425E0"/>
    <w:rsid w:val="00242A19"/>
    <w:rsid w:val="0024305D"/>
    <w:rsid w:val="00243860"/>
    <w:rsid w:val="00243EBC"/>
    <w:rsid w:val="002453CB"/>
    <w:rsid w:val="00246053"/>
    <w:rsid w:val="00246A35"/>
    <w:rsid w:val="00246E82"/>
    <w:rsid w:val="00246F0B"/>
    <w:rsid w:val="002504C2"/>
    <w:rsid w:val="00250AD6"/>
    <w:rsid w:val="002514BD"/>
    <w:rsid w:val="00252695"/>
    <w:rsid w:val="00252E67"/>
    <w:rsid w:val="00253DE2"/>
    <w:rsid w:val="00257BA2"/>
    <w:rsid w:val="00260989"/>
    <w:rsid w:val="00263C43"/>
    <w:rsid w:val="00264B92"/>
    <w:rsid w:val="00265737"/>
    <w:rsid w:val="002659A6"/>
    <w:rsid w:val="00265A7C"/>
    <w:rsid w:val="00266326"/>
    <w:rsid w:val="002663BB"/>
    <w:rsid w:val="00270CB7"/>
    <w:rsid w:val="00271D19"/>
    <w:rsid w:val="002729B3"/>
    <w:rsid w:val="00275BA4"/>
    <w:rsid w:val="00275D21"/>
    <w:rsid w:val="002763BE"/>
    <w:rsid w:val="00276C78"/>
    <w:rsid w:val="002800DE"/>
    <w:rsid w:val="00280F93"/>
    <w:rsid w:val="002818FB"/>
    <w:rsid w:val="00283C93"/>
    <w:rsid w:val="00284348"/>
    <w:rsid w:val="0028485A"/>
    <w:rsid w:val="00285B4C"/>
    <w:rsid w:val="00287D7D"/>
    <w:rsid w:val="00287F73"/>
    <w:rsid w:val="002909A7"/>
    <w:rsid w:val="0029107D"/>
    <w:rsid w:val="0029169A"/>
    <w:rsid w:val="00291817"/>
    <w:rsid w:val="002928C9"/>
    <w:rsid w:val="00292B19"/>
    <w:rsid w:val="00292D7E"/>
    <w:rsid w:val="00294341"/>
    <w:rsid w:val="00296640"/>
    <w:rsid w:val="00296732"/>
    <w:rsid w:val="00297589"/>
    <w:rsid w:val="002978B7"/>
    <w:rsid w:val="002A043D"/>
    <w:rsid w:val="002A2B29"/>
    <w:rsid w:val="002A2E05"/>
    <w:rsid w:val="002A3730"/>
    <w:rsid w:val="002A3CF5"/>
    <w:rsid w:val="002A3D0F"/>
    <w:rsid w:val="002A44D0"/>
    <w:rsid w:val="002A4B7C"/>
    <w:rsid w:val="002A5328"/>
    <w:rsid w:val="002B0464"/>
    <w:rsid w:val="002B0E97"/>
    <w:rsid w:val="002B0FCD"/>
    <w:rsid w:val="002B1135"/>
    <w:rsid w:val="002B1F3A"/>
    <w:rsid w:val="002B2771"/>
    <w:rsid w:val="002B28FA"/>
    <w:rsid w:val="002B2FC8"/>
    <w:rsid w:val="002B306D"/>
    <w:rsid w:val="002B3B9D"/>
    <w:rsid w:val="002B42F7"/>
    <w:rsid w:val="002B633E"/>
    <w:rsid w:val="002B764F"/>
    <w:rsid w:val="002B7E29"/>
    <w:rsid w:val="002C037D"/>
    <w:rsid w:val="002C2BBC"/>
    <w:rsid w:val="002C388A"/>
    <w:rsid w:val="002C51E8"/>
    <w:rsid w:val="002C5738"/>
    <w:rsid w:val="002C5B18"/>
    <w:rsid w:val="002C6C3B"/>
    <w:rsid w:val="002D0935"/>
    <w:rsid w:val="002D0DF7"/>
    <w:rsid w:val="002D1791"/>
    <w:rsid w:val="002D36A1"/>
    <w:rsid w:val="002D482B"/>
    <w:rsid w:val="002D4E72"/>
    <w:rsid w:val="002D4F09"/>
    <w:rsid w:val="002D5290"/>
    <w:rsid w:val="002D53AA"/>
    <w:rsid w:val="002D605F"/>
    <w:rsid w:val="002D72D2"/>
    <w:rsid w:val="002D7D4A"/>
    <w:rsid w:val="002E04C7"/>
    <w:rsid w:val="002E1479"/>
    <w:rsid w:val="002E38BF"/>
    <w:rsid w:val="002E3C09"/>
    <w:rsid w:val="002E5F65"/>
    <w:rsid w:val="002E62B7"/>
    <w:rsid w:val="002F16CD"/>
    <w:rsid w:val="002F3482"/>
    <w:rsid w:val="002F417D"/>
    <w:rsid w:val="002F46F1"/>
    <w:rsid w:val="002F4E77"/>
    <w:rsid w:val="002F51F5"/>
    <w:rsid w:val="002F60D8"/>
    <w:rsid w:val="002F6113"/>
    <w:rsid w:val="002F6AFB"/>
    <w:rsid w:val="003002DD"/>
    <w:rsid w:val="003005EB"/>
    <w:rsid w:val="00301957"/>
    <w:rsid w:val="00303351"/>
    <w:rsid w:val="00304645"/>
    <w:rsid w:val="00304CAF"/>
    <w:rsid w:val="00305653"/>
    <w:rsid w:val="003072CA"/>
    <w:rsid w:val="00307E49"/>
    <w:rsid w:val="003101FF"/>
    <w:rsid w:val="0031165F"/>
    <w:rsid w:val="00312137"/>
    <w:rsid w:val="00313860"/>
    <w:rsid w:val="00316065"/>
    <w:rsid w:val="00317B22"/>
    <w:rsid w:val="0032058C"/>
    <w:rsid w:val="0032214B"/>
    <w:rsid w:val="003238ED"/>
    <w:rsid w:val="00323C6A"/>
    <w:rsid w:val="00326A12"/>
    <w:rsid w:val="0032720B"/>
    <w:rsid w:val="00330359"/>
    <w:rsid w:val="003321A5"/>
    <w:rsid w:val="00333245"/>
    <w:rsid w:val="003348F2"/>
    <w:rsid w:val="0033509D"/>
    <w:rsid w:val="0033762F"/>
    <w:rsid w:val="0034044E"/>
    <w:rsid w:val="00342058"/>
    <w:rsid w:val="00342E16"/>
    <w:rsid w:val="003433A5"/>
    <w:rsid w:val="003436D4"/>
    <w:rsid w:val="00345737"/>
    <w:rsid w:val="003458A2"/>
    <w:rsid w:val="0034656D"/>
    <w:rsid w:val="0034725D"/>
    <w:rsid w:val="00353924"/>
    <w:rsid w:val="00353B5D"/>
    <w:rsid w:val="003554B2"/>
    <w:rsid w:val="00356F0A"/>
    <w:rsid w:val="00357347"/>
    <w:rsid w:val="0036068D"/>
    <w:rsid w:val="0036142C"/>
    <w:rsid w:val="003615AC"/>
    <w:rsid w:val="00362402"/>
    <w:rsid w:val="00363C5F"/>
    <w:rsid w:val="0036425A"/>
    <w:rsid w:val="003644D6"/>
    <w:rsid w:val="003648D7"/>
    <w:rsid w:val="00366C7E"/>
    <w:rsid w:val="00366D63"/>
    <w:rsid w:val="00367461"/>
    <w:rsid w:val="00373445"/>
    <w:rsid w:val="00375AEB"/>
    <w:rsid w:val="00375E0C"/>
    <w:rsid w:val="003764B0"/>
    <w:rsid w:val="00377365"/>
    <w:rsid w:val="003801AC"/>
    <w:rsid w:val="0038092C"/>
    <w:rsid w:val="00381454"/>
    <w:rsid w:val="00382617"/>
    <w:rsid w:val="00384EA3"/>
    <w:rsid w:val="00385A7C"/>
    <w:rsid w:val="00392D64"/>
    <w:rsid w:val="003943FB"/>
    <w:rsid w:val="00395C00"/>
    <w:rsid w:val="003969A7"/>
    <w:rsid w:val="003A39A1"/>
    <w:rsid w:val="003A4A70"/>
    <w:rsid w:val="003A55F5"/>
    <w:rsid w:val="003A5DC8"/>
    <w:rsid w:val="003A67B2"/>
    <w:rsid w:val="003A7A9F"/>
    <w:rsid w:val="003B165C"/>
    <w:rsid w:val="003B30A4"/>
    <w:rsid w:val="003B39B9"/>
    <w:rsid w:val="003B39C7"/>
    <w:rsid w:val="003B3F19"/>
    <w:rsid w:val="003B5C38"/>
    <w:rsid w:val="003B5E21"/>
    <w:rsid w:val="003B65BF"/>
    <w:rsid w:val="003B6A94"/>
    <w:rsid w:val="003B73D7"/>
    <w:rsid w:val="003B7893"/>
    <w:rsid w:val="003B78A8"/>
    <w:rsid w:val="003C0F18"/>
    <w:rsid w:val="003C1127"/>
    <w:rsid w:val="003C2191"/>
    <w:rsid w:val="003C2859"/>
    <w:rsid w:val="003C48F8"/>
    <w:rsid w:val="003C4A54"/>
    <w:rsid w:val="003C5A58"/>
    <w:rsid w:val="003C7DEE"/>
    <w:rsid w:val="003D029F"/>
    <w:rsid w:val="003D35C7"/>
    <w:rsid w:val="003D3863"/>
    <w:rsid w:val="003D3C6A"/>
    <w:rsid w:val="003D3F28"/>
    <w:rsid w:val="003D5ECD"/>
    <w:rsid w:val="003D61C2"/>
    <w:rsid w:val="003D7ABD"/>
    <w:rsid w:val="003E0988"/>
    <w:rsid w:val="003E1F73"/>
    <w:rsid w:val="003E2603"/>
    <w:rsid w:val="003E3555"/>
    <w:rsid w:val="003E3BD8"/>
    <w:rsid w:val="003E5369"/>
    <w:rsid w:val="003E5381"/>
    <w:rsid w:val="003E5F63"/>
    <w:rsid w:val="003E7A7F"/>
    <w:rsid w:val="003F0216"/>
    <w:rsid w:val="003F1568"/>
    <w:rsid w:val="003F4E60"/>
    <w:rsid w:val="0040185D"/>
    <w:rsid w:val="00403A7F"/>
    <w:rsid w:val="004044D5"/>
    <w:rsid w:val="00406B51"/>
    <w:rsid w:val="0041002D"/>
    <w:rsid w:val="00410552"/>
    <w:rsid w:val="004110AD"/>
    <w:rsid w:val="004110DE"/>
    <w:rsid w:val="004116AC"/>
    <w:rsid w:val="00412363"/>
    <w:rsid w:val="00412492"/>
    <w:rsid w:val="004128AF"/>
    <w:rsid w:val="00412D4C"/>
    <w:rsid w:val="00413A58"/>
    <w:rsid w:val="00413B2B"/>
    <w:rsid w:val="00416495"/>
    <w:rsid w:val="00416CB4"/>
    <w:rsid w:val="004173C0"/>
    <w:rsid w:val="004205A4"/>
    <w:rsid w:val="00421357"/>
    <w:rsid w:val="00422551"/>
    <w:rsid w:val="00422B8F"/>
    <w:rsid w:val="004242B5"/>
    <w:rsid w:val="00426E75"/>
    <w:rsid w:val="00427316"/>
    <w:rsid w:val="00427402"/>
    <w:rsid w:val="0042763A"/>
    <w:rsid w:val="00427CF5"/>
    <w:rsid w:val="00430862"/>
    <w:rsid w:val="0043099F"/>
    <w:rsid w:val="00431120"/>
    <w:rsid w:val="00431F68"/>
    <w:rsid w:val="004324B6"/>
    <w:rsid w:val="004332B9"/>
    <w:rsid w:val="004333F7"/>
    <w:rsid w:val="00433837"/>
    <w:rsid w:val="0043415D"/>
    <w:rsid w:val="00434188"/>
    <w:rsid w:val="00435034"/>
    <w:rsid w:val="00435DBB"/>
    <w:rsid w:val="00436AE3"/>
    <w:rsid w:val="0044085A"/>
    <w:rsid w:val="00441BCB"/>
    <w:rsid w:val="004427CA"/>
    <w:rsid w:val="00443C41"/>
    <w:rsid w:val="00443EF6"/>
    <w:rsid w:val="00446430"/>
    <w:rsid w:val="0045053F"/>
    <w:rsid w:val="00450971"/>
    <w:rsid w:val="00452B47"/>
    <w:rsid w:val="00452EE6"/>
    <w:rsid w:val="00455039"/>
    <w:rsid w:val="00456602"/>
    <w:rsid w:val="00460FD3"/>
    <w:rsid w:val="00461AA0"/>
    <w:rsid w:val="0046268B"/>
    <w:rsid w:val="00462B94"/>
    <w:rsid w:val="00462D01"/>
    <w:rsid w:val="0046364B"/>
    <w:rsid w:val="00464D07"/>
    <w:rsid w:val="00465CDB"/>
    <w:rsid w:val="0046632B"/>
    <w:rsid w:val="00467B55"/>
    <w:rsid w:val="00467D1B"/>
    <w:rsid w:val="004733AB"/>
    <w:rsid w:val="004751C7"/>
    <w:rsid w:val="0047724C"/>
    <w:rsid w:val="00477DFD"/>
    <w:rsid w:val="00482601"/>
    <w:rsid w:val="00482ACE"/>
    <w:rsid w:val="00483512"/>
    <w:rsid w:val="00483AA7"/>
    <w:rsid w:val="00483D78"/>
    <w:rsid w:val="00483FB5"/>
    <w:rsid w:val="004850AA"/>
    <w:rsid w:val="00485583"/>
    <w:rsid w:val="00485E11"/>
    <w:rsid w:val="00485EB9"/>
    <w:rsid w:val="00486EA4"/>
    <w:rsid w:val="00487628"/>
    <w:rsid w:val="0048769F"/>
    <w:rsid w:val="004901CB"/>
    <w:rsid w:val="00491B3D"/>
    <w:rsid w:val="00491CAE"/>
    <w:rsid w:val="00491DE7"/>
    <w:rsid w:val="004979F3"/>
    <w:rsid w:val="004A0F70"/>
    <w:rsid w:val="004A26EF"/>
    <w:rsid w:val="004A284D"/>
    <w:rsid w:val="004A2908"/>
    <w:rsid w:val="004A2E75"/>
    <w:rsid w:val="004A3E53"/>
    <w:rsid w:val="004A589F"/>
    <w:rsid w:val="004A6B20"/>
    <w:rsid w:val="004A7A86"/>
    <w:rsid w:val="004B0BDD"/>
    <w:rsid w:val="004B0D88"/>
    <w:rsid w:val="004B1EA0"/>
    <w:rsid w:val="004B21A5"/>
    <w:rsid w:val="004B2D5B"/>
    <w:rsid w:val="004B36D0"/>
    <w:rsid w:val="004B45F9"/>
    <w:rsid w:val="004B62C6"/>
    <w:rsid w:val="004B6994"/>
    <w:rsid w:val="004C15D9"/>
    <w:rsid w:val="004C160C"/>
    <w:rsid w:val="004C17CE"/>
    <w:rsid w:val="004C375B"/>
    <w:rsid w:val="004C3A33"/>
    <w:rsid w:val="004C3B46"/>
    <w:rsid w:val="004C4296"/>
    <w:rsid w:val="004C4419"/>
    <w:rsid w:val="004C6187"/>
    <w:rsid w:val="004C79D0"/>
    <w:rsid w:val="004D0D9D"/>
    <w:rsid w:val="004D10CC"/>
    <w:rsid w:val="004D1766"/>
    <w:rsid w:val="004D1F8E"/>
    <w:rsid w:val="004D4BB3"/>
    <w:rsid w:val="004D7740"/>
    <w:rsid w:val="004D79CD"/>
    <w:rsid w:val="004E0DB4"/>
    <w:rsid w:val="004E188F"/>
    <w:rsid w:val="004E4E8C"/>
    <w:rsid w:val="004E5D6E"/>
    <w:rsid w:val="004E5F22"/>
    <w:rsid w:val="004E65C6"/>
    <w:rsid w:val="004E73AC"/>
    <w:rsid w:val="004F29B3"/>
    <w:rsid w:val="004F42C0"/>
    <w:rsid w:val="004F4991"/>
    <w:rsid w:val="004F52D6"/>
    <w:rsid w:val="004F6E8A"/>
    <w:rsid w:val="004F7C8D"/>
    <w:rsid w:val="00500B5E"/>
    <w:rsid w:val="00501548"/>
    <w:rsid w:val="00501BF2"/>
    <w:rsid w:val="005030E5"/>
    <w:rsid w:val="005037F0"/>
    <w:rsid w:val="00503FC6"/>
    <w:rsid w:val="00504FA9"/>
    <w:rsid w:val="00505776"/>
    <w:rsid w:val="00506DD9"/>
    <w:rsid w:val="00506F1C"/>
    <w:rsid w:val="00507A37"/>
    <w:rsid w:val="005104E2"/>
    <w:rsid w:val="00510566"/>
    <w:rsid w:val="00510628"/>
    <w:rsid w:val="005106F0"/>
    <w:rsid w:val="00510A4D"/>
    <w:rsid w:val="0051350F"/>
    <w:rsid w:val="00513A08"/>
    <w:rsid w:val="00515641"/>
    <w:rsid w:val="00516A86"/>
    <w:rsid w:val="00521473"/>
    <w:rsid w:val="00523AEC"/>
    <w:rsid w:val="00525000"/>
    <w:rsid w:val="00525AD0"/>
    <w:rsid w:val="00526D96"/>
    <w:rsid w:val="005275F6"/>
    <w:rsid w:val="00527A83"/>
    <w:rsid w:val="00527FD4"/>
    <w:rsid w:val="0053012D"/>
    <w:rsid w:val="00530C65"/>
    <w:rsid w:val="00534BE2"/>
    <w:rsid w:val="00534D82"/>
    <w:rsid w:val="00534E02"/>
    <w:rsid w:val="00541ECB"/>
    <w:rsid w:val="00542F76"/>
    <w:rsid w:val="005434A4"/>
    <w:rsid w:val="00543C9B"/>
    <w:rsid w:val="00547F30"/>
    <w:rsid w:val="00547FE3"/>
    <w:rsid w:val="00550075"/>
    <w:rsid w:val="00551932"/>
    <w:rsid w:val="005522DD"/>
    <w:rsid w:val="00553492"/>
    <w:rsid w:val="00553FEB"/>
    <w:rsid w:val="00554545"/>
    <w:rsid w:val="0055501D"/>
    <w:rsid w:val="0055546C"/>
    <w:rsid w:val="0055578F"/>
    <w:rsid w:val="00555C5E"/>
    <w:rsid w:val="00556D1C"/>
    <w:rsid w:val="00557341"/>
    <w:rsid w:val="0055795B"/>
    <w:rsid w:val="00560371"/>
    <w:rsid w:val="0056058B"/>
    <w:rsid w:val="00561710"/>
    <w:rsid w:val="00562126"/>
    <w:rsid w:val="00562614"/>
    <w:rsid w:val="00562C17"/>
    <w:rsid w:val="0056376D"/>
    <w:rsid w:val="00563C59"/>
    <w:rsid w:val="00564172"/>
    <w:rsid w:val="005643D9"/>
    <w:rsid w:val="005711A5"/>
    <w:rsid w:val="00572102"/>
    <w:rsid w:val="00572388"/>
    <w:rsid w:val="00572E6E"/>
    <w:rsid w:val="00575580"/>
    <w:rsid w:val="005756C0"/>
    <w:rsid w:val="005763B5"/>
    <w:rsid w:val="0058086F"/>
    <w:rsid w:val="005818DB"/>
    <w:rsid w:val="00581AAE"/>
    <w:rsid w:val="00581DCB"/>
    <w:rsid w:val="005828D3"/>
    <w:rsid w:val="005833A1"/>
    <w:rsid w:val="00584204"/>
    <w:rsid w:val="0058426E"/>
    <w:rsid w:val="005844F1"/>
    <w:rsid w:val="00584725"/>
    <w:rsid w:val="00585E34"/>
    <w:rsid w:val="00587385"/>
    <w:rsid w:val="0058790E"/>
    <w:rsid w:val="005906F9"/>
    <w:rsid w:val="00590F08"/>
    <w:rsid w:val="00592010"/>
    <w:rsid w:val="0059278F"/>
    <w:rsid w:val="00593433"/>
    <w:rsid w:val="00594F57"/>
    <w:rsid w:val="0059550C"/>
    <w:rsid w:val="00595A22"/>
    <w:rsid w:val="00595F63"/>
    <w:rsid w:val="005962A0"/>
    <w:rsid w:val="0059667D"/>
    <w:rsid w:val="005A205B"/>
    <w:rsid w:val="005A2CEA"/>
    <w:rsid w:val="005A3836"/>
    <w:rsid w:val="005A391D"/>
    <w:rsid w:val="005A5590"/>
    <w:rsid w:val="005A7037"/>
    <w:rsid w:val="005A7945"/>
    <w:rsid w:val="005A7B1C"/>
    <w:rsid w:val="005B0874"/>
    <w:rsid w:val="005B1630"/>
    <w:rsid w:val="005B206F"/>
    <w:rsid w:val="005B28CE"/>
    <w:rsid w:val="005B2E74"/>
    <w:rsid w:val="005B3AEE"/>
    <w:rsid w:val="005B3B17"/>
    <w:rsid w:val="005B4787"/>
    <w:rsid w:val="005B5612"/>
    <w:rsid w:val="005B569A"/>
    <w:rsid w:val="005B65AC"/>
    <w:rsid w:val="005B6F52"/>
    <w:rsid w:val="005B7411"/>
    <w:rsid w:val="005C0B73"/>
    <w:rsid w:val="005C2300"/>
    <w:rsid w:val="005C2AB3"/>
    <w:rsid w:val="005C2FA1"/>
    <w:rsid w:val="005C36AC"/>
    <w:rsid w:val="005C3A4F"/>
    <w:rsid w:val="005C5139"/>
    <w:rsid w:val="005C5289"/>
    <w:rsid w:val="005C6757"/>
    <w:rsid w:val="005C6BB7"/>
    <w:rsid w:val="005C7BE4"/>
    <w:rsid w:val="005D0108"/>
    <w:rsid w:val="005D0A09"/>
    <w:rsid w:val="005D0ACC"/>
    <w:rsid w:val="005D20B7"/>
    <w:rsid w:val="005D24DE"/>
    <w:rsid w:val="005D55A4"/>
    <w:rsid w:val="005D5AA3"/>
    <w:rsid w:val="005D5F0B"/>
    <w:rsid w:val="005D6386"/>
    <w:rsid w:val="005D6E8A"/>
    <w:rsid w:val="005E21CA"/>
    <w:rsid w:val="005E2591"/>
    <w:rsid w:val="005E3144"/>
    <w:rsid w:val="005E3479"/>
    <w:rsid w:val="005E41BC"/>
    <w:rsid w:val="005E473E"/>
    <w:rsid w:val="005F1560"/>
    <w:rsid w:val="005F1BB0"/>
    <w:rsid w:val="005F1CDF"/>
    <w:rsid w:val="005F36AB"/>
    <w:rsid w:val="005F445C"/>
    <w:rsid w:val="005F4E35"/>
    <w:rsid w:val="005F6F57"/>
    <w:rsid w:val="00601920"/>
    <w:rsid w:val="00601AD3"/>
    <w:rsid w:val="00603082"/>
    <w:rsid w:val="00603EA2"/>
    <w:rsid w:val="00604D44"/>
    <w:rsid w:val="00605161"/>
    <w:rsid w:val="0060521D"/>
    <w:rsid w:val="006064BB"/>
    <w:rsid w:val="00606866"/>
    <w:rsid w:val="00606EE7"/>
    <w:rsid w:val="00611D1D"/>
    <w:rsid w:val="0061261A"/>
    <w:rsid w:val="00613708"/>
    <w:rsid w:val="00615F82"/>
    <w:rsid w:val="00616ABF"/>
    <w:rsid w:val="00621748"/>
    <w:rsid w:val="006228A1"/>
    <w:rsid w:val="00622F87"/>
    <w:rsid w:val="00623252"/>
    <w:rsid w:val="006234CC"/>
    <w:rsid w:val="00624CD3"/>
    <w:rsid w:val="00625F25"/>
    <w:rsid w:val="00626391"/>
    <w:rsid w:val="00626B26"/>
    <w:rsid w:val="00630B99"/>
    <w:rsid w:val="00632CF0"/>
    <w:rsid w:val="0063484E"/>
    <w:rsid w:val="0063555A"/>
    <w:rsid w:val="0063645E"/>
    <w:rsid w:val="0063685B"/>
    <w:rsid w:val="00636D2E"/>
    <w:rsid w:val="00640325"/>
    <w:rsid w:val="00642064"/>
    <w:rsid w:val="006421B1"/>
    <w:rsid w:val="0064264A"/>
    <w:rsid w:val="0064302C"/>
    <w:rsid w:val="00643206"/>
    <w:rsid w:val="00643ED0"/>
    <w:rsid w:val="006441E3"/>
    <w:rsid w:val="00644BBB"/>
    <w:rsid w:val="006468A4"/>
    <w:rsid w:val="00647021"/>
    <w:rsid w:val="0065428F"/>
    <w:rsid w:val="006547B7"/>
    <w:rsid w:val="00655D25"/>
    <w:rsid w:val="006564AB"/>
    <w:rsid w:val="00656930"/>
    <w:rsid w:val="00656C4D"/>
    <w:rsid w:val="00657476"/>
    <w:rsid w:val="006615EF"/>
    <w:rsid w:val="00662F9D"/>
    <w:rsid w:val="00664B98"/>
    <w:rsid w:val="00665262"/>
    <w:rsid w:val="0066662E"/>
    <w:rsid w:val="00667A20"/>
    <w:rsid w:val="00667C01"/>
    <w:rsid w:val="006709D3"/>
    <w:rsid w:val="0067318A"/>
    <w:rsid w:val="00673FB1"/>
    <w:rsid w:val="006759AB"/>
    <w:rsid w:val="0067620E"/>
    <w:rsid w:val="00676A6D"/>
    <w:rsid w:val="0067703A"/>
    <w:rsid w:val="00680A03"/>
    <w:rsid w:val="00680B36"/>
    <w:rsid w:val="00682936"/>
    <w:rsid w:val="00684F6F"/>
    <w:rsid w:val="006854BF"/>
    <w:rsid w:val="00685519"/>
    <w:rsid w:val="0068624F"/>
    <w:rsid w:val="00692140"/>
    <w:rsid w:val="0069270F"/>
    <w:rsid w:val="006937C5"/>
    <w:rsid w:val="00693CC5"/>
    <w:rsid w:val="00695358"/>
    <w:rsid w:val="0069641D"/>
    <w:rsid w:val="0069774A"/>
    <w:rsid w:val="00697885"/>
    <w:rsid w:val="00697F7B"/>
    <w:rsid w:val="006A1179"/>
    <w:rsid w:val="006A1932"/>
    <w:rsid w:val="006A25C8"/>
    <w:rsid w:val="006A389A"/>
    <w:rsid w:val="006A49AA"/>
    <w:rsid w:val="006A5E4C"/>
    <w:rsid w:val="006A6DC9"/>
    <w:rsid w:val="006A7A30"/>
    <w:rsid w:val="006B14CB"/>
    <w:rsid w:val="006B168B"/>
    <w:rsid w:val="006B1DD5"/>
    <w:rsid w:val="006B1F81"/>
    <w:rsid w:val="006B1FBA"/>
    <w:rsid w:val="006B2734"/>
    <w:rsid w:val="006B6F40"/>
    <w:rsid w:val="006C0B0A"/>
    <w:rsid w:val="006C0EF7"/>
    <w:rsid w:val="006C1762"/>
    <w:rsid w:val="006C409A"/>
    <w:rsid w:val="006C4122"/>
    <w:rsid w:val="006C4E06"/>
    <w:rsid w:val="006C4F33"/>
    <w:rsid w:val="006C6521"/>
    <w:rsid w:val="006D0202"/>
    <w:rsid w:val="006D1899"/>
    <w:rsid w:val="006D1D92"/>
    <w:rsid w:val="006D3E24"/>
    <w:rsid w:val="006D4A4C"/>
    <w:rsid w:val="006D6DA8"/>
    <w:rsid w:val="006D7BF4"/>
    <w:rsid w:val="006E1DA8"/>
    <w:rsid w:val="006E293E"/>
    <w:rsid w:val="006E2F3D"/>
    <w:rsid w:val="006E36F8"/>
    <w:rsid w:val="006E37D6"/>
    <w:rsid w:val="006E3B40"/>
    <w:rsid w:val="006E4739"/>
    <w:rsid w:val="006E5716"/>
    <w:rsid w:val="006E7733"/>
    <w:rsid w:val="006E7941"/>
    <w:rsid w:val="006E7F13"/>
    <w:rsid w:val="006E7FF1"/>
    <w:rsid w:val="006F1F68"/>
    <w:rsid w:val="006F21D6"/>
    <w:rsid w:val="006F33DE"/>
    <w:rsid w:val="006F5E37"/>
    <w:rsid w:val="006F64B5"/>
    <w:rsid w:val="006F65C8"/>
    <w:rsid w:val="006F7139"/>
    <w:rsid w:val="007019BB"/>
    <w:rsid w:val="0070231D"/>
    <w:rsid w:val="00703392"/>
    <w:rsid w:val="00703C57"/>
    <w:rsid w:val="00704FDA"/>
    <w:rsid w:val="00705008"/>
    <w:rsid w:val="00705280"/>
    <w:rsid w:val="00705479"/>
    <w:rsid w:val="007100E5"/>
    <w:rsid w:val="00710C50"/>
    <w:rsid w:val="00711F84"/>
    <w:rsid w:val="0071256F"/>
    <w:rsid w:val="00712A6F"/>
    <w:rsid w:val="00713A95"/>
    <w:rsid w:val="0072082E"/>
    <w:rsid w:val="007209A0"/>
    <w:rsid w:val="0072250D"/>
    <w:rsid w:val="007225FC"/>
    <w:rsid w:val="00723637"/>
    <w:rsid w:val="007253AE"/>
    <w:rsid w:val="0072542F"/>
    <w:rsid w:val="00725B48"/>
    <w:rsid w:val="00726D28"/>
    <w:rsid w:val="00727EA4"/>
    <w:rsid w:val="0073000A"/>
    <w:rsid w:val="007302B3"/>
    <w:rsid w:val="00730338"/>
    <w:rsid w:val="007304CF"/>
    <w:rsid w:val="00730733"/>
    <w:rsid w:val="00730E3A"/>
    <w:rsid w:val="00732B09"/>
    <w:rsid w:val="00733E2B"/>
    <w:rsid w:val="00735616"/>
    <w:rsid w:val="00735EC5"/>
    <w:rsid w:val="00736AAF"/>
    <w:rsid w:val="00737688"/>
    <w:rsid w:val="007409AB"/>
    <w:rsid w:val="00740CBE"/>
    <w:rsid w:val="00740EB0"/>
    <w:rsid w:val="00740FD3"/>
    <w:rsid w:val="00741291"/>
    <w:rsid w:val="00742BEE"/>
    <w:rsid w:val="00743EDD"/>
    <w:rsid w:val="0074440B"/>
    <w:rsid w:val="00744FE7"/>
    <w:rsid w:val="00745C52"/>
    <w:rsid w:val="00745E6C"/>
    <w:rsid w:val="007472F6"/>
    <w:rsid w:val="007474EE"/>
    <w:rsid w:val="00747777"/>
    <w:rsid w:val="00747E61"/>
    <w:rsid w:val="007512B3"/>
    <w:rsid w:val="0075139F"/>
    <w:rsid w:val="007523CC"/>
    <w:rsid w:val="007551F5"/>
    <w:rsid w:val="00756EA7"/>
    <w:rsid w:val="007573D7"/>
    <w:rsid w:val="00760B8D"/>
    <w:rsid w:val="00761701"/>
    <w:rsid w:val="00761AB7"/>
    <w:rsid w:val="007635E9"/>
    <w:rsid w:val="00763A67"/>
    <w:rsid w:val="00765B2A"/>
    <w:rsid w:val="00765BBD"/>
    <w:rsid w:val="0076740C"/>
    <w:rsid w:val="00770167"/>
    <w:rsid w:val="007717A3"/>
    <w:rsid w:val="00772DF0"/>
    <w:rsid w:val="007739D5"/>
    <w:rsid w:val="00775992"/>
    <w:rsid w:val="0077686F"/>
    <w:rsid w:val="00777650"/>
    <w:rsid w:val="00781C24"/>
    <w:rsid w:val="00782675"/>
    <w:rsid w:val="00782ECC"/>
    <w:rsid w:val="007836D3"/>
    <w:rsid w:val="00783872"/>
    <w:rsid w:val="00783A34"/>
    <w:rsid w:val="007868A3"/>
    <w:rsid w:val="00786FA5"/>
    <w:rsid w:val="00787ECD"/>
    <w:rsid w:val="00790B2F"/>
    <w:rsid w:val="00792AC7"/>
    <w:rsid w:val="00792C95"/>
    <w:rsid w:val="00792DCB"/>
    <w:rsid w:val="00793031"/>
    <w:rsid w:val="00793F11"/>
    <w:rsid w:val="0079415D"/>
    <w:rsid w:val="00794257"/>
    <w:rsid w:val="0079448D"/>
    <w:rsid w:val="007945A6"/>
    <w:rsid w:val="00795A22"/>
    <w:rsid w:val="007A20B3"/>
    <w:rsid w:val="007A2216"/>
    <w:rsid w:val="007A39D2"/>
    <w:rsid w:val="007A4BC2"/>
    <w:rsid w:val="007A53E3"/>
    <w:rsid w:val="007A68E9"/>
    <w:rsid w:val="007A6BDB"/>
    <w:rsid w:val="007A73C9"/>
    <w:rsid w:val="007B0755"/>
    <w:rsid w:val="007B0FA8"/>
    <w:rsid w:val="007B19E9"/>
    <w:rsid w:val="007B206D"/>
    <w:rsid w:val="007B397A"/>
    <w:rsid w:val="007B4F48"/>
    <w:rsid w:val="007B525A"/>
    <w:rsid w:val="007B5578"/>
    <w:rsid w:val="007B5E52"/>
    <w:rsid w:val="007C1DAD"/>
    <w:rsid w:val="007C224E"/>
    <w:rsid w:val="007C2265"/>
    <w:rsid w:val="007C2FB1"/>
    <w:rsid w:val="007C36DF"/>
    <w:rsid w:val="007C5791"/>
    <w:rsid w:val="007C59EA"/>
    <w:rsid w:val="007C6B52"/>
    <w:rsid w:val="007C7A25"/>
    <w:rsid w:val="007D0A97"/>
    <w:rsid w:val="007D16C5"/>
    <w:rsid w:val="007D1FBF"/>
    <w:rsid w:val="007D2AD9"/>
    <w:rsid w:val="007D3D87"/>
    <w:rsid w:val="007D4458"/>
    <w:rsid w:val="007D711B"/>
    <w:rsid w:val="007D7A39"/>
    <w:rsid w:val="007D7B2E"/>
    <w:rsid w:val="007E3A06"/>
    <w:rsid w:val="007E4BC1"/>
    <w:rsid w:val="007E5C0D"/>
    <w:rsid w:val="007E6709"/>
    <w:rsid w:val="007E686A"/>
    <w:rsid w:val="007E6B6E"/>
    <w:rsid w:val="007E7310"/>
    <w:rsid w:val="007F1A98"/>
    <w:rsid w:val="007F2959"/>
    <w:rsid w:val="007F3045"/>
    <w:rsid w:val="0080003E"/>
    <w:rsid w:val="008012B1"/>
    <w:rsid w:val="00801603"/>
    <w:rsid w:val="00801CCD"/>
    <w:rsid w:val="00801FF0"/>
    <w:rsid w:val="008026DE"/>
    <w:rsid w:val="00802C42"/>
    <w:rsid w:val="008036B6"/>
    <w:rsid w:val="008047E6"/>
    <w:rsid w:val="00804997"/>
    <w:rsid w:val="00804B6F"/>
    <w:rsid w:val="00804CCC"/>
    <w:rsid w:val="008052F7"/>
    <w:rsid w:val="008111EB"/>
    <w:rsid w:val="008118FD"/>
    <w:rsid w:val="00816440"/>
    <w:rsid w:val="00816D90"/>
    <w:rsid w:val="00816EEE"/>
    <w:rsid w:val="00816F65"/>
    <w:rsid w:val="00816F6E"/>
    <w:rsid w:val="0081794B"/>
    <w:rsid w:val="00822F23"/>
    <w:rsid w:val="00822F24"/>
    <w:rsid w:val="008241AF"/>
    <w:rsid w:val="00824C15"/>
    <w:rsid w:val="0082533E"/>
    <w:rsid w:val="00825DD2"/>
    <w:rsid w:val="00827630"/>
    <w:rsid w:val="008303AA"/>
    <w:rsid w:val="0083054B"/>
    <w:rsid w:val="008309C7"/>
    <w:rsid w:val="00833067"/>
    <w:rsid w:val="0083393A"/>
    <w:rsid w:val="008346DE"/>
    <w:rsid w:val="00834D85"/>
    <w:rsid w:val="00835010"/>
    <w:rsid w:val="00835702"/>
    <w:rsid w:val="008371E9"/>
    <w:rsid w:val="00837F6A"/>
    <w:rsid w:val="00840B2E"/>
    <w:rsid w:val="00840FAD"/>
    <w:rsid w:val="00841529"/>
    <w:rsid w:val="00842186"/>
    <w:rsid w:val="0084280C"/>
    <w:rsid w:val="0084440E"/>
    <w:rsid w:val="00844FE9"/>
    <w:rsid w:val="008466E8"/>
    <w:rsid w:val="0085007C"/>
    <w:rsid w:val="00852046"/>
    <w:rsid w:val="00853771"/>
    <w:rsid w:val="00853C4F"/>
    <w:rsid w:val="0085419A"/>
    <w:rsid w:val="008549AB"/>
    <w:rsid w:val="0085518A"/>
    <w:rsid w:val="00855AE7"/>
    <w:rsid w:val="00857A54"/>
    <w:rsid w:val="0086033B"/>
    <w:rsid w:val="0086092B"/>
    <w:rsid w:val="00862480"/>
    <w:rsid w:val="00862FE4"/>
    <w:rsid w:val="0086389A"/>
    <w:rsid w:val="00864108"/>
    <w:rsid w:val="00864A38"/>
    <w:rsid w:val="00865523"/>
    <w:rsid w:val="008657DD"/>
    <w:rsid w:val="00865857"/>
    <w:rsid w:val="00866D99"/>
    <w:rsid w:val="00870A9E"/>
    <w:rsid w:val="0087133E"/>
    <w:rsid w:val="00872918"/>
    <w:rsid w:val="00872ED1"/>
    <w:rsid w:val="00873264"/>
    <w:rsid w:val="00873E6B"/>
    <w:rsid w:val="00875AA0"/>
    <w:rsid w:val="0087605E"/>
    <w:rsid w:val="00877A47"/>
    <w:rsid w:val="00877D28"/>
    <w:rsid w:val="00880956"/>
    <w:rsid w:val="00881E09"/>
    <w:rsid w:val="008826D9"/>
    <w:rsid w:val="00883274"/>
    <w:rsid w:val="0088570E"/>
    <w:rsid w:val="00887533"/>
    <w:rsid w:val="008908C4"/>
    <w:rsid w:val="00891748"/>
    <w:rsid w:val="008930FB"/>
    <w:rsid w:val="00893EEE"/>
    <w:rsid w:val="00897DF1"/>
    <w:rsid w:val="00897FA0"/>
    <w:rsid w:val="00897FD8"/>
    <w:rsid w:val="008A0D43"/>
    <w:rsid w:val="008A36F2"/>
    <w:rsid w:val="008A3A81"/>
    <w:rsid w:val="008A4FD3"/>
    <w:rsid w:val="008A509F"/>
    <w:rsid w:val="008A5CAC"/>
    <w:rsid w:val="008A5F73"/>
    <w:rsid w:val="008A767E"/>
    <w:rsid w:val="008A786B"/>
    <w:rsid w:val="008B14B9"/>
    <w:rsid w:val="008B1B43"/>
    <w:rsid w:val="008B1FEE"/>
    <w:rsid w:val="008B3579"/>
    <w:rsid w:val="008B3865"/>
    <w:rsid w:val="008B3AA9"/>
    <w:rsid w:val="008B3BA8"/>
    <w:rsid w:val="008B3BAE"/>
    <w:rsid w:val="008B5E32"/>
    <w:rsid w:val="008B681B"/>
    <w:rsid w:val="008B6EF5"/>
    <w:rsid w:val="008B7A7F"/>
    <w:rsid w:val="008C4AC9"/>
    <w:rsid w:val="008D05CC"/>
    <w:rsid w:val="008D13B5"/>
    <w:rsid w:val="008D2049"/>
    <w:rsid w:val="008D30BA"/>
    <w:rsid w:val="008D4C08"/>
    <w:rsid w:val="008D4ECA"/>
    <w:rsid w:val="008D5B44"/>
    <w:rsid w:val="008D7B6A"/>
    <w:rsid w:val="008D7CF4"/>
    <w:rsid w:val="008E0402"/>
    <w:rsid w:val="008E2979"/>
    <w:rsid w:val="008E2B2D"/>
    <w:rsid w:val="008E2DB0"/>
    <w:rsid w:val="008E3102"/>
    <w:rsid w:val="008E44AE"/>
    <w:rsid w:val="008E44D8"/>
    <w:rsid w:val="008E4A03"/>
    <w:rsid w:val="008E4AB7"/>
    <w:rsid w:val="008E55B8"/>
    <w:rsid w:val="008E6833"/>
    <w:rsid w:val="008E7654"/>
    <w:rsid w:val="008F0240"/>
    <w:rsid w:val="008F0C1E"/>
    <w:rsid w:val="008F0F2B"/>
    <w:rsid w:val="008F2936"/>
    <w:rsid w:val="008F4405"/>
    <w:rsid w:val="008F5CA1"/>
    <w:rsid w:val="008F7440"/>
    <w:rsid w:val="008F77BE"/>
    <w:rsid w:val="008F7B63"/>
    <w:rsid w:val="009008DB"/>
    <w:rsid w:val="00903BC7"/>
    <w:rsid w:val="00903C32"/>
    <w:rsid w:val="009050D9"/>
    <w:rsid w:val="00910045"/>
    <w:rsid w:val="009103D1"/>
    <w:rsid w:val="00911A75"/>
    <w:rsid w:val="00912BD5"/>
    <w:rsid w:val="0091363A"/>
    <w:rsid w:val="00914F80"/>
    <w:rsid w:val="00916261"/>
    <w:rsid w:val="009167E9"/>
    <w:rsid w:val="00916B16"/>
    <w:rsid w:val="009173B9"/>
    <w:rsid w:val="0092296B"/>
    <w:rsid w:val="0092338D"/>
    <w:rsid w:val="00924FE7"/>
    <w:rsid w:val="00925372"/>
    <w:rsid w:val="00925CBE"/>
    <w:rsid w:val="009271D4"/>
    <w:rsid w:val="0093335D"/>
    <w:rsid w:val="009342E4"/>
    <w:rsid w:val="00934C33"/>
    <w:rsid w:val="0093613E"/>
    <w:rsid w:val="00936333"/>
    <w:rsid w:val="00937486"/>
    <w:rsid w:val="0094014D"/>
    <w:rsid w:val="00941DB4"/>
    <w:rsid w:val="00943026"/>
    <w:rsid w:val="009442CE"/>
    <w:rsid w:val="0094503F"/>
    <w:rsid w:val="00945245"/>
    <w:rsid w:val="009522FA"/>
    <w:rsid w:val="00952DA2"/>
    <w:rsid w:val="00953F86"/>
    <w:rsid w:val="009545AB"/>
    <w:rsid w:val="00954A56"/>
    <w:rsid w:val="00956102"/>
    <w:rsid w:val="00957105"/>
    <w:rsid w:val="00960983"/>
    <w:rsid w:val="00960C35"/>
    <w:rsid w:val="00961157"/>
    <w:rsid w:val="00962884"/>
    <w:rsid w:val="00964316"/>
    <w:rsid w:val="009666FA"/>
    <w:rsid w:val="00966B81"/>
    <w:rsid w:val="00966DD0"/>
    <w:rsid w:val="009671DD"/>
    <w:rsid w:val="00967367"/>
    <w:rsid w:val="00970AEE"/>
    <w:rsid w:val="00970E2A"/>
    <w:rsid w:val="00971EB2"/>
    <w:rsid w:val="0097301E"/>
    <w:rsid w:val="009731BC"/>
    <w:rsid w:val="00973696"/>
    <w:rsid w:val="00973C90"/>
    <w:rsid w:val="009748DA"/>
    <w:rsid w:val="009762DC"/>
    <w:rsid w:val="00976B45"/>
    <w:rsid w:val="00981486"/>
    <w:rsid w:val="00981745"/>
    <w:rsid w:val="0098176F"/>
    <w:rsid w:val="00981FE9"/>
    <w:rsid w:val="009820FA"/>
    <w:rsid w:val="0098304E"/>
    <w:rsid w:val="00983D68"/>
    <w:rsid w:val="00984A53"/>
    <w:rsid w:val="00985226"/>
    <w:rsid w:val="009865EF"/>
    <w:rsid w:val="0098677F"/>
    <w:rsid w:val="00987135"/>
    <w:rsid w:val="00987465"/>
    <w:rsid w:val="00987BB2"/>
    <w:rsid w:val="009915C8"/>
    <w:rsid w:val="00991AD8"/>
    <w:rsid w:val="00993010"/>
    <w:rsid w:val="00994BF7"/>
    <w:rsid w:val="009955A6"/>
    <w:rsid w:val="0099573C"/>
    <w:rsid w:val="00996132"/>
    <w:rsid w:val="00996627"/>
    <w:rsid w:val="009A0775"/>
    <w:rsid w:val="009A169F"/>
    <w:rsid w:val="009A1E3D"/>
    <w:rsid w:val="009A224B"/>
    <w:rsid w:val="009A3A80"/>
    <w:rsid w:val="009A51C3"/>
    <w:rsid w:val="009A58E1"/>
    <w:rsid w:val="009A61C1"/>
    <w:rsid w:val="009A7420"/>
    <w:rsid w:val="009B2118"/>
    <w:rsid w:val="009B22F8"/>
    <w:rsid w:val="009B2FEB"/>
    <w:rsid w:val="009B3A13"/>
    <w:rsid w:val="009B3B4D"/>
    <w:rsid w:val="009B3D7B"/>
    <w:rsid w:val="009B4615"/>
    <w:rsid w:val="009B6009"/>
    <w:rsid w:val="009B6794"/>
    <w:rsid w:val="009B6A0B"/>
    <w:rsid w:val="009B6CA3"/>
    <w:rsid w:val="009C05F0"/>
    <w:rsid w:val="009C06DD"/>
    <w:rsid w:val="009C0763"/>
    <w:rsid w:val="009C09DF"/>
    <w:rsid w:val="009C17DD"/>
    <w:rsid w:val="009C38ED"/>
    <w:rsid w:val="009C39A0"/>
    <w:rsid w:val="009C3BB6"/>
    <w:rsid w:val="009C47C7"/>
    <w:rsid w:val="009C4B31"/>
    <w:rsid w:val="009C6739"/>
    <w:rsid w:val="009C691D"/>
    <w:rsid w:val="009C7720"/>
    <w:rsid w:val="009D07BB"/>
    <w:rsid w:val="009D1C89"/>
    <w:rsid w:val="009D2BF8"/>
    <w:rsid w:val="009D7139"/>
    <w:rsid w:val="009E316A"/>
    <w:rsid w:val="009E5F33"/>
    <w:rsid w:val="009E75F6"/>
    <w:rsid w:val="009E7A85"/>
    <w:rsid w:val="009E7CCB"/>
    <w:rsid w:val="009F115F"/>
    <w:rsid w:val="009F15E4"/>
    <w:rsid w:val="009F290D"/>
    <w:rsid w:val="009F33BC"/>
    <w:rsid w:val="009F4626"/>
    <w:rsid w:val="009F490A"/>
    <w:rsid w:val="009F4D17"/>
    <w:rsid w:val="009F5490"/>
    <w:rsid w:val="009F645C"/>
    <w:rsid w:val="009F65CD"/>
    <w:rsid w:val="00A03DE3"/>
    <w:rsid w:val="00A04C9E"/>
    <w:rsid w:val="00A060EB"/>
    <w:rsid w:val="00A0744C"/>
    <w:rsid w:val="00A10A5D"/>
    <w:rsid w:val="00A11902"/>
    <w:rsid w:val="00A124A1"/>
    <w:rsid w:val="00A128AC"/>
    <w:rsid w:val="00A1296E"/>
    <w:rsid w:val="00A1594C"/>
    <w:rsid w:val="00A16071"/>
    <w:rsid w:val="00A217A1"/>
    <w:rsid w:val="00A21BCE"/>
    <w:rsid w:val="00A23AFA"/>
    <w:rsid w:val="00A24816"/>
    <w:rsid w:val="00A30EB9"/>
    <w:rsid w:val="00A31B3E"/>
    <w:rsid w:val="00A328A4"/>
    <w:rsid w:val="00A33ED4"/>
    <w:rsid w:val="00A34E66"/>
    <w:rsid w:val="00A356EE"/>
    <w:rsid w:val="00A36206"/>
    <w:rsid w:val="00A36E2A"/>
    <w:rsid w:val="00A3774B"/>
    <w:rsid w:val="00A37950"/>
    <w:rsid w:val="00A37AA4"/>
    <w:rsid w:val="00A407C1"/>
    <w:rsid w:val="00A40C58"/>
    <w:rsid w:val="00A415B5"/>
    <w:rsid w:val="00A41CE8"/>
    <w:rsid w:val="00A42F96"/>
    <w:rsid w:val="00A43E73"/>
    <w:rsid w:val="00A44832"/>
    <w:rsid w:val="00A44AF7"/>
    <w:rsid w:val="00A44E9D"/>
    <w:rsid w:val="00A464C3"/>
    <w:rsid w:val="00A47122"/>
    <w:rsid w:val="00A471BD"/>
    <w:rsid w:val="00A515AC"/>
    <w:rsid w:val="00A5162F"/>
    <w:rsid w:val="00A51A76"/>
    <w:rsid w:val="00A52E1D"/>
    <w:rsid w:val="00A532F3"/>
    <w:rsid w:val="00A5355C"/>
    <w:rsid w:val="00A53A18"/>
    <w:rsid w:val="00A53A43"/>
    <w:rsid w:val="00A53AE2"/>
    <w:rsid w:val="00A5512E"/>
    <w:rsid w:val="00A553EB"/>
    <w:rsid w:val="00A5611A"/>
    <w:rsid w:val="00A60DFF"/>
    <w:rsid w:val="00A61657"/>
    <w:rsid w:val="00A617A5"/>
    <w:rsid w:val="00A61FCE"/>
    <w:rsid w:val="00A62CE2"/>
    <w:rsid w:val="00A63932"/>
    <w:rsid w:val="00A63DBC"/>
    <w:rsid w:val="00A64167"/>
    <w:rsid w:val="00A64693"/>
    <w:rsid w:val="00A649CB"/>
    <w:rsid w:val="00A651CE"/>
    <w:rsid w:val="00A656C5"/>
    <w:rsid w:val="00A6758F"/>
    <w:rsid w:val="00A705F1"/>
    <w:rsid w:val="00A70753"/>
    <w:rsid w:val="00A70CB1"/>
    <w:rsid w:val="00A7103C"/>
    <w:rsid w:val="00A71051"/>
    <w:rsid w:val="00A71D60"/>
    <w:rsid w:val="00A71EC8"/>
    <w:rsid w:val="00A731C9"/>
    <w:rsid w:val="00A7359A"/>
    <w:rsid w:val="00A73A28"/>
    <w:rsid w:val="00A75680"/>
    <w:rsid w:val="00A75A79"/>
    <w:rsid w:val="00A76D04"/>
    <w:rsid w:val="00A801F3"/>
    <w:rsid w:val="00A81DC0"/>
    <w:rsid w:val="00A82EAE"/>
    <w:rsid w:val="00A83047"/>
    <w:rsid w:val="00A8489E"/>
    <w:rsid w:val="00A85327"/>
    <w:rsid w:val="00A85422"/>
    <w:rsid w:val="00A87351"/>
    <w:rsid w:val="00A8765C"/>
    <w:rsid w:val="00A9153E"/>
    <w:rsid w:val="00A92135"/>
    <w:rsid w:val="00A92334"/>
    <w:rsid w:val="00A93A55"/>
    <w:rsid w:val="00A9411C"/>
    <w:rsid w:val="00A95EF4"/>
    <w:rsid w:val="00A96F05"/>
    <w:rsid w:val="00A97280"/>
    <w:rsid w:val="00AA07E6"/>
    <w:rsid w:val="00AA0DFB"/>
    <w:rsid w:val="00AA1E74"/>
    <w:rsid w:val="00AA25C7"/>
    <w:rsid w:val="00AA38D3"/>
    <w:rsid w:val="00AA5FEC"/>
    <w:rsid w:val="00AA684D"/>
    <w:rsid w:val="00AA71D2"/>
    <w:rsid w:val="00AA7D14"/>
    <w:rsid w:val="00AB06A0"/>
    <w:rsid w:val="00AB17F4"/>
    <w:rsid w:val="00AB44AA"/>
    <w:rsid w:val="00AB4C9F"/>
    <w:rsid w:val="00AB660F"/>
    <w:rsid w:val="00AB6925"/>
    <w:rsid w:val="00AB7CD8"/>
    <w:rsid w:val="00AC076E"/>
    <w:rsid w:val="00AC1A5B"/>
    <w:rsid w:val="00AC29F3"/>
    <w:rsid w:val="00AC38C9"/>
    <w:rsid w:val="00AC4733"/>
    <w:rsid w:val="00AC62BF"/>
    <w:rsid w:val="00AC744B"/>
    <w:rsid w:val="00AC75DA"/>
    <w:rsid w:val="00AD324A"/>
    <w:rsid w:val="00AD324C"/>
    <w:rsid w:val="00AD3704"/>
    <w:rsid w:val="00AD53BE"/>
    <w:rsid w:val="00AD57F5"/>
    <w:rsid w:val="00AD7A1A"/>
    <w:rsid w:val="00AE1DDC"/>
    <w:rsid w:val="00AE2754"/>
    <w:rsid w:val="00AE37CF"/>
    <w:rsid w:val="00AE459B"/>
    <w:rsid w:val="00AE6761"/>
    <w:rsid w:val="00AF0CA9"/>
    <w:rsid w:val="00AF1B3A"/>
    <w:rsid w:val="00AF228A"/>
    <w:rsid w:val="00AF2C52"/>
    <w:rsid w:val="00AF2DCF"/>
    <w:rsid w:val="00AF3F9D"/>
    <w:rsid w:val="00AF3FC4"/>
    <w:rsid w:val="00AF459F"/>
    <w:rsid w:val="00AF48DF"/>
    <w:rsid w:val="00AF7F4E"/>
    <w:rsid w:val="00B000C4"/>
    <w:rsid w:val="00B011FF"/>
    <w:rsid w:val="00B02181"/>
    <w:rsid w:val="00B04F1C"/>
    <w:rsid w:val="00B1014D"/>
    <w:rsid w:val="00B10185"/>
    <w:rsid w:val="00B118D0"/>
    <w:rsid w:val="00B118FE"/>
    <w:rsid w:val="00B11D79"/>
    <w:rsid w:val="00B13901"/>
    <w:rsid w:val="00B13976"/>
    <w:rsid w:val="00B177DE"/>
    <w:rsid w:val="00B17DD4"/>
    <w:rsid w:val="00B20C19"/>
    <w:rsid w:val="00B214D2"/>
    <w:rsid w:val="00B231E5"/>
    <w:rsid w:val="00B24C4C"/>
    <w:rsid w:val="00B25360"/>
    <w:rsid w:val="00B256F7"/>
    <w:rsid w:val="00B26623"/>
    <w:rsid w:val="00B304A0"/>
    <w:rsid w:val="00B30AF6"/>
    <w:rsid w:val="00B30FA0"/>
    <w:rsid w:val="00B310DD"/>
    <w:rsid w:val="00B3171C"/>
    <w:rsid w:val="00B31BBF"/>
    <w:rsid w:val="00B32E97"/>
    <w:rsid w:val="00B33BBF"/>
    <w:rsid w:val="00B33C54"/>
    <w:rsid w:val="00B3423A"/>
    <w:rsid w:val="00B348F8"/>
    <w:rsid w:val="00B3549C"/>
    <w:rsid w:val="00B379C5"/>
    <w:rsid w:val="00B40823"/>
    <w:rsid w:val="00B41559"/>
    <w:rsid w:val="00B41BD9"/>
    <w:rsid w:val="00B44C47"/>
    <w:rsid w:val="00B45703"/>
    <w:rsid w:val="00B46551"/>
    <w:rsid w:val="00B46BCA"/>
    <w:rsid w:val="00B46F8E"/>
    <w:rsid w:val="00B47160"/>
    <w:rsid w:val="00B478F9"/>
    <w:rsid w:val="00B47D91"/>
    <w:rsid w:val="00B524BC"/>
    <w:rsid w:val="00B55E78"/>
    <w:rsid w:val="00B6065C"/>
    <w:rsid w:val="00B60998"/>
    <w:rsid w:val="00B619C1"/>
    <w:rsid w:val="00B62A2E"/>
    <w:rsid w:val="00B63903"/>
    <w:rsid w:val="00B655C1"/>
    <w:rsid w:val="00B665C9"/>
    <w:rsid w:val="00B66714"/>
    <w:rsid w:val="00B67B5C"/>
    <w:rsid w:val="00B67E86"/>
    <w:rsid w:val="00B70F0C"/>
    <w:rsid w:val="00B71176"/>
    <w:rsid w:val="00B7151F"/>
    <w:rsid w:val="00B72514"/>
    <w:rsid w:val="00B738EC"/>
    <w:rsid w:val="00B74CA9"/>
    <w:rsid w:val="00B75BE6"/>
    <w:rsid w:val="00B801FD"/>
    <w:rsid w:val="00B8193D"/>
    <w:rsid w:val="00B83467"/>
    <w:rsid w:val="00B837D7"/>
    <w:rsid w:val="00B8481E"/>
    <w:rsid w:val="00B84F84"/>
    <w:rsid w:val="00B851E6"/>
    <w:rsid w:val="00B85381"/>
    <w:rsid w:val="00B93B0F"/>
    <w:rsid w:val="00B947B3"/>
    <w:rsid w:val="00B95D74"/>
    <w:rsid w:val="00B96C70"/>
    <w:rsid w:val="00B97472"/>
    <w:rsid w:val="00BA33D6"/>
    <w:rsid w:val="00BA369F"/>
    <w:rsid w:val="00BA474F"/>
    <w:rsid w:val="00BA5879"/>
    <w:rsid w:val="00BA635B"/>
    <w:rsid w:val="00BA65E2"/>
    <w:rsid w:val="00BA6C65"/>
    <w:rsid w:val="00BA71E7"/>
    <w:rsid w:val="00BA7369"/>
    <w:rsid w:val="00BB0622"/>
    <w:rsid w:val="00BB062D"/>
    <w:rsid w:val="00BB19F0"/>
    <w:rsid w:val="00BB3155"/>
    <w:rsid w:val="00BB41D7"/>
    <w:rsid w:val="00BB71A0"/>
    <w:rsid w:val="00BB73C4"/>
    <w:rsid w:val="00BC01E8"/>
    <w:rsid w:val="00BC0B2C"/>
    <w:rsid w:val="00BC1605"/>
    <w:rsid w:val="00BC1A6E"/>
    <w:rsid w:val="00BC4A2E"/>
    <w:rsid w:val="00BC54D7"/>
    <w:rsid w:val="00BC69CC"/>
    <w:rsid w:val="00BC72F5"/>
    <w:rsid w:val="00BC7423"/>
    <w:rsid w:val="00BC77C1"/>
    <w:rsid w:val="00BC7B2F"/>
    <w:rsid w:val="00BD037A"/>
    <w:rsid w:val="00BD0B63"/>
    <w:rsid w:val="00BD2534"/>
    <w:rsid w:val="00BD27AF"/>
    <w:rsid w:val="00BD38FA"/>
    <w:rsid w:val="00BD39F8"/>
    <w:rsid w:val="00BD5DD5"/>
    <w:rsid w:val="00BD6618"/>
    <w:rsid w:val="00BE0B56"/>
    <w:rsid w:val="00BE119A"/>
    <w:rsid w:val="00BE1404"/>
    <w:rsid w:val="00BE1C34"/>
    <w:rsid w:val="00BE21E6"/>
    <w:rsid w:val="00BE2AEB"/>
    <w:rsid w:val="00BE2F80"/>
    <w:rsid w:val="00BE36F1"/>
    <w:rsid w:val="00BE5149"/>
    <w:rsid w:val="00BE565E"/>
    <w:rsid w:val="00BE5844"/>
    <w:rsid w:val="00BE6783"/>
    <w:rsid w:val="00BE7A48"/>
    <w:rsid w:val="00BF0E0B"/>
    <w:rsid w:val="00BF12B0"/>
    <w:rsid w:val="00BF354E"/>
    <w:rsid w:val="00BF3D03"/>
    <w:rsid w:val="00BF5939"/>
    <w:rsid w:val="00BF5CC0"/>
    <w:rsid w:val="00BF7D3D"/>
    <w:rsid w:val="00C00DEB"/>
    <w:rsid w:val="00C01FC3"/>
    <w:rsid w:val="00C02B87"/>
    <w:rsid w:val="00C02D3E"/>
    <w:rsid w:val="00C03A96"/>
    <w:rsid w:val="00C042A0"/>
    <w:rsid w:val="00C048A9"/>
    <w:rsid w:val="00C05AB0"/>
    <w:rsid w:val="00C06ACA"/>
    <w:rsid w:val="00C1055C"/>
    <w:rsid w:val="00C11CE7"/>
    <w:rsid w:val="00C1479B"/>
    <w:rsid w:val="00C170BB"/>
    <w:rsid w:val="00C1724B"/>
    <w:rsid w:val="00C174D7"/>
    <w:rsid w:val="00C20863"/>
    <w:rsid w:val="00C21447"/>
    <w:rsid w:val="00C23684"/>
    <w:rsid w:val="00C2396F"/>
    <w:rsid w:val="00C24B06"/>
    <w:rsid w:val="00C27C25"/>
    <w:rsid w:val="00C309BF"/>
    <w:rsid w:val="00C316D6"/>
    <w:rsid w:val="00C31E49"/>
    <w:rsid w:val="00C32017"/>
    <w:rsid w:val="00C33593"/>
    <w:rsid w:val="00C35312"/>
    <w:rsid w:val="00C4086D"/>
    <w:rsid w:val="00C43E69"/>
    <w:rsid w:val="00C43F12"/>
    <w:rsid w:val="00C447C2"/>
    <w:rsid w:val="00C52102"/>
    <w:rsid w:val="00C522E8"/>
    <w:rsid w:val="00C55052"/>
    <w:rsid w:val="00C555F2"/>
    <w:rsid w:val="00C60A82"/>
    <w:rsid w:val="00C61D20"/>
    <w:rsid w:val="00C629E9"/>
    <w:rsid w:val="00C63234"/>
    <w:rsid w:val="00C64DEA"/>
    <w:rsid w:val="00C66DDD"/>
    <w:rsid w:val="00C67CA7"/>
    <w:rsid w:val="00C71ED0"/>
    <w:rsid w:val="00C72B02"/>
    <w:rsid w:val="00C73F45"/>
    <w:rsid w:val="00C75A0A"/>
    <w:rsid w:val="00C75F88"/>
    <w:rsid w:val="00C76454"/>
    <w:rsid w:val="00C807B8"/>
    <w:rsid w:val="00C83B6D"/>
    <w:rsid w:val="00C83E08"/>
    <w:rsid w:val="00C84A38"/>
    <w:rsid w:val="00C85256"/>
    <w:rsid w:val="00C9075C"/>
    <w:rsid w:val="00C92E65"/>
    <w:rsid w:val="00C94452"/>
    <w:rsid w:val="00C951D8"/>
    <w:rsid w:val="00C9585D"/>
    <w:rsid w:val="00C964C9"/>
    <w:rsid w:val="00C96FF2"/>
    <w:rsid w:val="00CA04DA"/>
    <w:rsid w:val="00CA0E3C"/>
    <w:rsid w:val="00CA1896"/>
    <w:rsid w:val="00CA2D7A"/>
    <w:rsid w:val="00CA35BA"/>
    <w:rsid w:val="00CA4915"/>
    <w:rsid w:val="00CA4B94"/>
    <w:rsid w:val="00CA6528"/>
    <w:rsid w:val="00CA740C"/>
    <w:rsid w:val="00CB0EB6"/>
    <w:rsid w:val="00CB18C5"/>
    <w:rsid w:val="00CB19AC"/>
    <w:rsid w:val="00CB3DCC"/>
    <w:rsid w:val="00CB4E43"/>
    <w:rsid w:val="00CB53A5"/>
    <w:rsid w:val="00CB57CF"/>
    <w:rsid w:val="00CB5B28"/>
    <w:rsid w:val="00CB6CFA"/>
    <w:rsid w:val="00CB7865"/>
    <w:rsid w:val="00CC280F"/>
    <w:rsid w:val="00CC2872"/>
    <w:rsid w:val="00CC33F9"/>
    <w:rsid w:val="00CC5670"/>
    <w:rsid w:val="00CC5E8C"/>
    <w:rsid w:val="00CC7AF1"/>
    <w:rsid w:val="00CD2B1F"/>
    <w:rsid w:val="00CD49C1"/>
    <w:rsid w:val="00CD6442"/>
    <w:rsid w:val="00CD770C"/>
    <w:rsid w:val="00CE0411"/>
    <w:rsid w:val="00CE0E28"/>
    <w:rsid w:val="00CE2093"/>
    <w:rsid w:val="00CE2BF8"/>
    <w:rsid w:val="00CE363F"/>
    <w:rsid w:val="00CE38C1"/>
    <w:rsid w:val="00CE4264"/>
    <w:rsid w:val="00CE555D"/>
    <w:rsid w:val="00CE688A"/>
    <w:rsid w:val="00CF3F8E"/>
    <w:rsid w:val="00CF4864"/>
    <w:rsid w:val="00CF501B"/>
    <w:rsid w:val="00CF5371"/>
    <w:rsid w:val="00CF7177"/>
    <w:rsid w:val="00D00CC7"/>
    <w:rsid w:val="00D016AD"/>
    <w:rsid w:val="00D017D9"/>
    <w:rsid w:val="00D03005"/>
    <w:rsid w:val="00D0323A"/>
    <w:rsid w:val="00D041CF"/>
    <w:rsid w:val="00D04A28"/>
    <w:rsid w:val="00D04E17"/>
    <w:rsid w:val="00D0559F"/>
    <w:rsid w:val="00D058F3"/>
    <w:rsid w:val="00D06807"/>
    <w:rsid w:val="00D0736F"/>
    <w:rsid w:val="00D077E9"/>
    <w:rsid w:val="00D11D7A"/>
    <w:rsid w:val="00D13C79"/>
    <w:rsid w:val="00D1432B"/>
    <w:rsid w:val="00D1589B"/>
    <w:rsid w:val="00D15CF5"/>
    <w:rsid w:val="00D15E99"/>
    <w:rsid w:val="00D16334"/>
    <w:rsid w:val="00D167BE"/>
    <w:rsid w:val="00D16BCC"/>
    <w:rsid w:val="00D16F3B"/>
    <w:rsid w:val="00D20FB7"/>
    <w:rsid w:val="00D21A77"/>
    <w:rsid w:val="00D22081"/>
    <w:rsid w:val="00D23352"/>
    <w:rsid w:val="00D2416C"/>
    <w:rsid w:val="00D24316"/>
    <w:rsid w:val="00D25569"/>
    <w:rsid w:val="00D26F21"/>
    <w:rsid w:val="00D300E5"/>
    <w:rsid w:val="00D3020F"/>
    <w:rsid w:val="00D343A7"/>
    <w:rsid w:val="00D36710"/>
    <w:rsid w:val="00D37446"/>
    <w:rsid w:val="00D401D0"/>
    <w:rsid w:val="00D419C2"/>
    <w:rsid w:val="00D41D0B"/>
    <w:rsid w:val="00D42CB7"/>
    <w:rsid w:val="00D43034"/>
    <w:rsid w:val="00D44323"/>
    <w:rsid w:val="00D44956"/>
    <w:rsid w:val="00D450F7"/>
    <w:rsid w:val="00D45A59"/>
    <w:rsid w:val="00D45CD6"/>
    <w:rsid w:val="00D45F18"/>
    <w:rsid w:val="00D46C1B"/>
    <w:rsid w:val="00D4797D"/>
    <w:rsid w:val="00D47DC8"/>
    <w:rsid w:val="00D5128B"/>
    <w:rsid w:val="00D524C8"/>
    <w:rsid w:val="00D5274A"/>
    <w:rsid w:val="00D540BD"/>
    <w:rsid w:val="00D5413D"/>
    <w:rsid w:val="00D543AC"/>
    <w:rsid w:val="00D56151"/>
    <w:rsid w:val="00D570A9"/>
    <w:rsid w:val="00D5798B"/>
    <w:rsid w:val="00D60B66"/>
    <w:rsid w:val="00D615D3"/>
    <w:rsid w:val="00D616E9"/>
    <w:rsid w:val="00D638A9"/>
    <w:rsid w:val="00D65E5D"/>
    <w:rsid w:val="00D70831"/>
    <w:rsid w:val="00D70D02"/>
    <w:rsid w:val="00D73072"/>
    <w:rsid w:val="00D736E8"/>
    <w:rsid w:val="00D73BA5"/>
    <w:rsid w:val="00D73C08"/>
    <w:rsid w:val="00D74748"/>
    <w:rsid w:val="00D74A6E"/>
    <w:rsid w:val="00D750A1"/>
    <w:rsid w:val="00D75EB6"/>
    <w:rsid w:val="00D761D9"/>
    <w:rsid w:val="00D766C5"/>
    <w:rsid w:val="00D7676C"/>
    <w:rsid w:val="00D767DE"/>
    <w:rsid w:val="00D770C7"/>
    <w:rsid w:val="00D77B09"/>
    <w:rsid w:val="00D80442"/>
    <w:rsid w:val="00D80C40"/>
    <w:rsid w:val="00D82FDD"/>
    <w:rsid w:val="00D836AE"/>
    <w:rsid w:val="00D84483"/>
    <w:rsid w:val="00D8504C"/>
    <w:rsid w:val="00D8596B"/>
    <w:rsid w:val="00D85A37"/>
    <w:rsid w:val="00D866B1"/>
    <w:rsid w:val="00D86945"/>
    <w:rsid w:val="00D87B27"/>
    <w:rsid w:val="00D90290"/>
    <w:rsid w:val="00D91592"/>
    <w:rsid w:val="00D9185A"/>
    <w:rsid w:val="00D94965"/>
    <w:rsid w:val="00D96187"/>
    <w:rsid w:val="00D964EC"/>
    <w:rsid w:val="00D96CBE"/>
    <w:rsid w:val="00D97DDE"/>
    <w:rsid w:val="00DA1B01"/>
    <w:rsid w:val="00DA2351"/>
    <w:rsid w:val="00DA3611"/>
    <w:rsid w:val="00DA63EA"/>
    <w:rsid w:val="00DA6A6B"/>
    <w:rsid w:val="00DB18CE"/>
    <w:rsid w:val="00DB19C2"/>
    <w:rsid w:val="00DB292F"/>
    <w:rsid w:val="00DB4E60"/>
    <w:rsid w:val="00DB4F5D"/>
    <w:rsid w:val="00DB50F6"/>
    <w:rsid w:val="00DB7BF0"/>
    <w:rsid w:val="00DB7D8B"/>
    <w:rsid w:val="00DC05AC"/>
    <w:rsid w:val="00DC085B"/>
    <w:rsid w:val="00DC104B"/>
    <w:rsid w:val="00DC1707"/>
    <w:rsid w:val="00DC2195"/>
    <w:rsid w:val="00DC26A4"/>
    <w:rsid w:val="00DC31BD"/>
    <w:rsid w:val="00DC3595"/>
    <w:rsid w:val="00DC3B73"/>
    <w:rsid w:val="00DC64BF"/>
    <w:rsid w:val="00DC69F6"/>
    <w:rsid w:val="00DC7E25"/>
    <w:rsid w:val="00DD152F"/>
    <w:rsid w:val="00DD1815"/>
    <w:rsid w:val="00DD18F5"/>
    <w:rsid w:val="00DD2A8D"/>
    <w:rsid w:val="00DD42F9"/>
    <w:rsid w:val="00DD441D"/>
    <w:rsid w:val="00DD6CCC"/>
    <w:rsid w:val="00DD71ED"/>
    <w:rsid w:val="00DD75CD"/>
    <w:rsid w:val="00DE090D"/>
    <w:rsid w:val="00DE0B07"/>
    <w:rsid w:val="00DE0BC5"/>
    <w:rsid w:val="00DE213F"/>
    <w:rsid w:val="00DE25E4"/>
    <w:rsid w:val="00DE4256"/>
    <w:rsid w:val="00DE4586"/>
    <w:rsid w:val="00DE4FFF"/>
    <w:rsid w:val="00DE5466"/>
    <w:rsid w:val="00DE56B2"/>
    <w:rsid w:val="00DE7478"/>
    <w:rsid w:val="00DF0022"/>
    <w:rsid w:val="00DF027C"/>
    <w:rsid w:val="00DF06D7"/>
    <w:rsid w:val="00DF0C5E"/>
    <w:rsid w:val="00DF1CB5"/>
    <w:rsid w:val="00DF2199"/>
    <w:rsid w:val="00DF314E"/>
    <w:rsid w:val="00DF3AD1"/>
    <w:rsid w:val="00DF4619"/>
    <w:rsid w:val="00DF52EC"/>
    <w:rsid w:val="00DF6610"/>
    <w:rsid w:val="00DF6AAD"/>
    <w:rsid w:val="00DF6EB6"/>
    <w:rsid w:val="00E00A32"/>
    <w:rsid w:val="00E00AA2"/>
    <w:rsid w:val="00E04B90"/>
    <w:rsid w:val="00E066A5"/>
    <w:rsid w:val="00E07B9B"/>
    <w:rsid w:val="00E12574"/>
    <w:rsid w:val="00E126C2"/>
    <w:rsid w:val="00E12891"/>
    <w:rsid w:val="00E142D5"/>
    <w:rsid w:val="00E14449"/>
    <w:rsid w:val="00E1467F"/>
    <w:rsid w:val="00E14CB4"/>
    <w:rsid w:val="00E14FDF"/>
    <w:rsid w:val="00E15F75"/>
    <w:rsid w:val="00E174AB"/>
    <w:rsid w:val="00E177C3"/>
    <w:rsid w:val="00E2040E"/>
    <w:rsid w:val="00E20F70"/>
    <w:rsid w:val="00E22ACD"/>
    <w:rsid w:val="00E2369D"/>
    <w:rsid w:val="00E2481E"/>
    <w:rsid w:val="00E24B57"/>
    <w:rsid w:val="00E25A8D"/>
    <w:rsid w:val="00E266BF"/>
    <w:rsid w:val="00E26FBC"/>
    <w:rsid w:val="00E30A33"/>
    <w:rsid w:val="00E33214"/>
    <w:rsid w:val="00E33C2C"/>
    <w:rsid w:val="00E34180"/>
    <w:rsid w:val="00E34520"/>
    <w:rsid w:val="00E3496F"/>
    <w:rsid w:val="00E349D1"/>
    <w:rsid w:val="00E35519"/>
    <w:rsid w:val="00E36895"/>
    <w:rsid w:val="00E36E45"/>
    <w:rsid w:val="00E37A70"/>
    <w:rsid w:val="00E40076"/>
    <w:rsid w:val="00E40E69"/>
    <w:rsid w:val="00E4153D"/>
    <w:rsid w:val="00E42EA4"/>
    <w:rsid w:val="00E44AE7"/>
    <w:rsid w:val="00E454F0"/>
    <w:rsid w:val="00E479CB"/>
    <w:rsid w:val="00E47C53"/>
    <w:rsid w:val="00E505D1"/>
    <w:rsid w:val="00E5073A"/>
    <w:rsid w:val="00E51C3E"/>
    <w:rsid w:val="00E52EE8"/>
    <w:rsid w:val="00E53217"/>
    <w:rsid w:val="00E53A44"/>
    <w:rsid w:val="00E53EF3"/>
    <w:rsid w:val="00E53F59"/>
    <w:rsid w:val="00E578D2"/>
    <w:rsid w:val="00E60B75"/>
    <w:rsid w:val="00E618D3"/>
    <w:rsid w:val="00E620B0"/>
    <w:rsid w:val="00E625CE"/>
    <w:rsid w:val="00E63CC2"/>
    <w:rsid w:val="00E64305"/>
    <w:rsid w:val="00E648D9"/>
    <w:rsid w:val="00E6726E"/>
    <w:rsid w:val="00E67FDC"/>
    <w:rsid w:val="00E721EB"/>
    <w:rsid w:val="00E73633"/>
    <w:rsid w:val="00E7374B"/>
    <w:rsid w:val="00E739BD"/>
    <w:rsid w:val="00E767B8"/>
    <w:rsid w:val="00E81089"/>
    <w:rsid w:val="00E81B40"/>
    <w:rsid w:val="00E823D6"/>
    <w:rsid w:val="00E82E2A"/>
    <w:rsid w:val="00E835E9"/>
    <w:rsid w:val="00E8450E"/>
    <w:rsid w:val="00E8661E"/>
    <w:rsid w:val="00E86678"/>
    <w:rsid w:val="00E8697E"/>
    <w:rsid w:val="00E86F98"/>
    <w:rsid w:val="00E94842"/>
    <w:rsid w:val="00E959F7"/>
    <w:rsid w:val="00E96730"/>
    <w:rsid w:val="00E97F8D"/>
    <w:rsid w:val="00EA074C"/>
    <w:rsid w:val="00EA27C8"/>
    <w:rsid w:val="00EA2F44"/>
    <w:rsid w:val="00EA3B33"/>
    <w:rsid w:val="00EA4404"/>
    <w:rsid w:val="00EA48BB"/>
    <w:rsid w:val="00EA612C"/>
    <w:rsid w:val="00EA63DD"/>
    <w:rsid w:val="00EA6507"/>
    <w:rsid w:val="00EA69BE"/>
    <w:rsid w:val="00EA6B8D"/>
    <w:rsid w:val="00EA7B19"/>
    <w:rsid w:val="00EA7D57"/>
    <w:rsid w:val="00EB1AFE"/>
    <w:rsid w:val="00EB1C32"/>
    <w:rsid w:val="00EB2BA4"/>
    <w:rsid w:val="00EB452C"/>
    <w:rsid w:val="00EB5243"/>
    <w:rsid w:val="00EB6765"/>
    <w:rsid w:val="00EB7A11"/>
    <w:rsid w:val="00EC005F"/>
    <w:rsid w:val="00EC08E3"/>
    <w:rsid w:val="00EC093A"/>
    <w:rsid w:val="00EC0A06"/>
    <w:rsid w:val="00EC232C"/>
    <w:rsid w:val="00EC3D7C"/>
    <w:rsid w:val="00EC6352"/>
    <w:rsid w:val="00ED205D"/>
    <w:rsid w:val="00ED39A8"/>
    <w:rsid w:val="00ED42C6"/>
    <w:rsid w:val="00ED4E70"/>
    <w:rsid w:val="00ED5DBD"/>
    <w:rsid w:val="00ED6F67"/>
    <w:rsid w:val="00EE2265"/>
    <w:rsid w:val="00EE2489"/>
    <w:rsid w:val="00EE2C60"/>
    <w:rsid w:val="00EE3875"/>
    <w:rsid w:val="00EE42A3"/>
    <w:rsid w:val="00EE579C"/>
    <w:rsid w:val="00EE6559"/>
    <w:rsid w:val="00EF161A"/>
    <w:rsid w:val="00EF2DE6"/>
    <w:rsid w:val="00EF3EA5"/>
    <w:rsid w:val="00EF4D00"/>
    <w:rsid w:val="00EF555B"/>
    <w:rsid w:val="00EF73E9"/>
    <w:rsid w:val="00EF749B"/>
    <w:rsid w:val="00EF74B4"/>
    <w:rsid w:val="00EF7821"/>
    <w:rsid w:val="00F0084E"/>
    <w:rsid w:val="00F021B1"/>
    <w:rsid w:val="00F027BB"/>
    <w:rsid w:val="00F0466F"/>
    <w:rsid w:val="00F049A6"/>
    <w:rsid w:val="00F1127B"/>
    <w:rsid w:val="00F11DCF"/>
    <w:rsid w:val="00F12073"/>
    <w:rsid w:val="00F12AC7"/>
    <w:rsid w:val="00F14ABC"/>
    <w:rsid w:val="00F14CB3"/>
    <w:rsid w:val="00F1590E"/>
    <w:rsid w:val="00F15DEE"/>
    <w:rsid w:val="00F162EA"/>
    <w:rsid w:val="00F16719"/>
    <w:rsid w:val="00F16E43"/>
    <w:rsid w:val="00F2033C"/>
    <w:rsid w:val="00F212D7"/>
    <w:rsid w:val="00F23AE4"/>
    <w:rsid w:val="00F24AD6"/>
    <w:rsid w:val="00F27480"/>
    <w:rsid w:val="00F279EF"/>
    <w:rsid w:val="00F27B14"/>
    <w:rsid w:val="00F3045E"/>
    <w:rsid w:val="00F31659"/>
    <w:rsid w:val="00F31D5E"/>
    <w:rsid w:val="00F33489"/>
    <w:rsid w:val="00F34336"/>
    <w:rsid w:val="00F3451C"/>
    <w:rsid w:val="00F34B35"/>
    <w:rsid w:val="00F350CD"/>
    <w:rsid w:val="00F37A59"/>
    <w:rsid w:val="00F40E80"/>
    <w:rsid w:val="00F41207"/>
    <w:rsid w:val="00F41F16"/>
    <w:rsid w:val="00F44F97"/>
    <w:rsid w:val="00F45BDC"/>
    <w:rsid w:val="00F46AB9"/>
    <w:rsid w:val="00F502DA"/>
    <w:rsid w:val="00F52D27"/>
    <w:rsid w:val="00F552F7"/>
    <w:rsid w:val="00F572E3"/>
    <w:rsid w:val="00F61837"/>
    <w:rsid w:val="00F61F32"/>
    <w:rsid w:val="00F63922"/>
    <w:rsid w:val="00F64053"/>
    <w:rsid w:val="00F650FB"/>
    <w:rsid w:val="00F675A9"/>
    <w:rsid w:val="00F7083E"/>
    <w:rsid w:val="00F71151"/>
    <w:rsid w:val="00F73167"/>
    <w:rsid w:val="00F73E59"/>
    <w:rsid w:val="00F7518B"/>
    <w:rsid w:val="00F75368"/>
    <w:rsid w:val="00F75E1F"/>
    <w:rsid w:val="00F77B2B"/>
    <w:rsid w:val="00F805AC"/>
    <w:rsid w:val="00F82639"/>
    <w:rsid w:val="00F82E91"/>
    <w:rsid w:val="00F82F37"/>
    <w:rsid w:val="00F834F4"/>
    <w:rsid w:val="00F83527"/>
    <w:rsid w:val="00F83FC5"/>
    <w:rsid w:val="00F8685F"/>
    <w:rsid w:val="00F8784D"/>
    <w:rsid w:val="00F87B15"/>
    <w:rsid w:val="00F91172"/>
    <w:rsid w:val="00F914AD"/>
    <w:rsid w:val="00F92040"/>
    <w:rsid w:val="00F923C1"/>
    <w:rsid w:val="00F94613"/>
    <w:rsid w:val="00F9557F"/>
    <w:rsid w:val="00F9604B"/>
    <w:rsid w:val="00F97AA0"/>
    <w:rsid w:val="00FA138D"/>
    <w:rsid w:val="00FA1CA5"/>
    <w:rsid w:val="00FA4501"/>
    <w:rsid w:val="00FA5DD9"/>
    <w:rsid w:val="00FA6325"/>
    <w:rsid w:val="00FA7B3E"/>
    <w:rsid w:val="00FB031A"/>
    <w:rsid w:val="00FB0889"/>
    <w:rsid w:val="00FB1257"/>
    <w:rsid w:val="00FB15B3"/>
    <w:rsid w:val="00FB31F1"/>
    <w:rsid w:val="00FB4043"/>
    <w:rsid w:val="00FB412A"/>
    <w:rsid w:val="00FB4BE4"/>
    <w:rsid w:val="00FB4FFB"/>
    <w:rsid w:val="00FB5C36"/>
    <w:rsid w:val="00FB5DB6"/>
    <w:rsid w:val="00FB74DF"/>
    <w:rsid w:val="00FC359B"/>
    <w:rsid w:val="00FC5D4D"/>
    <w:rsid w:val="00FC60F2"/>
    <w:rsid w:val="00FD1964"/>
    <w:rsid w:val="00FD1B21"/>
    <w:rsid w:val="00FD3FF7"/>
    <w:rsid w:val="00FD4841"/>
    <w:rsid w:val="00FD4E38"/>
    <w:rsid w:val="00FD4EB1"/>
    <w:rsid w:val="00FD583F"/>
    <w:rsid w:val="00FD5B66"/>
    <w:rsid w:val="00FD6145"/>
    <w:rsid w:val="00FD67B8"/>
    <w:rsid w:val="00FD7019"/>
    <w:rsid w:val="00FD72AD"/>
    <w:rsid w:val="00FD7488"/>
    <w:rsid w:val="00FD7E93"/>
    <w:rsid w:val="00FE178B"/>
    <w:rsid w:val="00FE18D3"/>
    <w:rsid w:val="00FE1ECB"/>
    <w:rsid w:val="00FE2EBC"/>
    <w:rsid w:val="00FE58B3"/>
    <w:rsid w:val="00FE659B"/>
    <w:rsid w:val="00FE66F1"/>
    <w:rsid w:val="00FE6DA5"/>
    <w:rsid w:val="00FE786E"/>
    <w:rsid w:val="00FF0926"/>
    <w:rsid w:val="00FF16B4"/>
    <w:rsid w:val="00FF1A74"/>
    <w:rsid w:val="00FF1AE7"/>
    <w:rsid w:val="00FF3042"/>
    <w:rsid w:val="00FF30F8"/>
    <w:rsid w:val="00FF5A89"/>
    <w:rsid w:val="00FF706F"/>
    <w:rsid w:val="00FF751A"/>
    <w:rsid w:val="00FF758E"/>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6A4A8"/>
  <w15:docId w15:val="{DD6C812D-C4BB-4F40-A9E3-A5800DE7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3348F2"/>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semiHidden/>
    <w:unhideWhenUsed/>
    <w:qFormat/>
    <w:rsid w:val="003D029F"/>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9"/>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fontstyle01">
    <w:name w:val="fontstyle01"/>
    <w:basedOn w:val="DefaultParagraphFont"/>
    <w:rsid w:val="00073E16"/>
    <w:rPr>
      <w:rFonts w:ascii="Bookman Old Style" w:hAnsi="Bookman Old Style" w:hint="default"/>
      <w:b w:val="0"/>
      <w:bCs w:val="0"/>
      <w:i w:val="0"/>
      <w:iCs w:val="0"/>
      <w:color w:val="000000"/>
      <w:sz w:val="32"/>
      <w:szCs w:val="32"/>
    </w:rPr>
  </w:style>
  <w:style w:type="paragraph" w:styleId="ListParagraph">
    <w:name w:val="List Paragraph"/>
    <w:basedOn w:val="Normal"/>
    <w:uiPriority w:val="34"/>
    <w:unhideWhenUsed/>
    <w:qFormat/>
    <w:rsid w:val="00483D78"/>
    <w:pPr>
      <w:ind w:left="720"/>
      <w:contextualSpacing/>
    </w:pPr>
  </w:style>
  <w:style w:type="character" w:styleId="Hyperlink">
    <w:name w:val="Hyperlink"/>
    <w:basedOn w:val="DefaultParagraphFont"/>
    <w:uiPriority w:val="99"/>
    <w:unhideWhenUsed/>
    <w:rsid w:val="0085419A"/>
    <w:rPr>
      <w:color w:val="0000FF"/>
      <w:u w:val="single"/>
    </w:rPr>
  </w:style>
  <w:style w:type="paragraph" w:styleId="NormalWeb">
    <w:name w:val="Normal (Web)"/>
    <w:basedOn w:val="Normal"/>
    <w:uiPriority w:val="99"/>
    <w:unhideWhenUsed/>
    <w:rsid w:val="00DD75CD"/>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styleId="Strong">
    <w:name w:val="Strong"/>
    <w:basedOn w:val="DefaultParagraphFont"/>
    <w:uiPriority w:val="22"/>
    <w:qFormat/>
    <w:rsid w:val="00DD75CD"/>
    <w:rPr>
      <w:b/>
      <w:bCs/>
    </w:rPr>
  </w:style>
  <w:style w:type="character" w:customStyle="1" w:styleId="attribute-caption">
    <w:name w:val="attribute-caption"/>
    <w:basedOn w:val="DefaultParagraphFont"/>
    <w:rsid w:val="00BE1C34"/>
  </w:style>
  <w:style w:type="character" w:styleId="Emphasis">
    <w:name w:val="Emphasis"/>
    <w:basedOn w:val="DefaultParagraphFont"/>
    <w:uiPriority w:val="20"/>
    <w:qFormat/>
    <w:rsid w:val="00357347"/>
    <w:rPr>
      <w:i/>
      <w:iCs/>
    </w:rPr>
  </w:style>
  <w:style w:type="character" w:customStyle="1" w:styleId="Heading3Char">
    <w:name w:val="Heading 3 Char"/>
    <w:basedOn w:val="DefaultParagraphFont"/>
    <w:link w:val="Heading3"/>
    <w:uiPriority w:val="9"/>
    <w:rsid w:val="003348F2"/>
    <w:rPr>
      <w:rFonts w:asciiTheme="majorHAnsi" w:eastAsiaTheme="majorEastAsia" w:hAnsiTheme="majorHAnsi" w:cstheme="majorBidi"/>
      <w:b/>
      <w:color w:val="012639" w:themeColor="accent1" w:themeShade="7F"/>
    </w:rPr>
  </w:style>
  <w:style w:type="character" w:customStyle="1" w:styleId="Heading4Char">
    <w:name w:val="Heading 4 Char"/>
    <w:basedOn w:val="DefaultParagraphFont"/>
    <w:link w:val="Heading4"/>
    <w:uiPriority w:val="1"/>
    <w:semiHidden/>
    <w:rsid w:val="003D029F"/>
    <w:rPr>
      <w:rFonts w:asciiTheme="majorHAnsi" w:eastAsiaTheme="majorEastAsia" w:hAnsiTheme="majorHAnsi" w:cstheme="majorBidi"/>
      <w:b/>
      <w:i/>
      <w:iCs/>
      <w:color w:val="013A57" w:themeColor="accent1" w:themeShade="BF"/>
      <w:sz w:val="28"/>
      <w:szCs w:val="22"/>
    </w:rPr>
  </w:style>
  <w:style w:type="character" w:customStyle="1" w:styleId="mw-headline">
    <w:name w:val="mw-headline"/>
    <w:basedOn w:val="DefaultParagraphFont"/>
    <w:rsid w:val="00150B9B"/>
  </w:style>
  <w:style w:type="character" w:customStyle="1" w:styleId="mw-editsection">
    <w:name w:val="mw-editsection"/>
    <w:basedOn w:val="DefaultParagraphFont"/>
    <w:rsid w:val="00150B9B"/>
  </w:style>
  <w:style w:type="character" w:customStyle="1" w:styleId="mw-editsection-bracket">
    <w:name w:val="mw-editsection-bracket"/>
    <w:basedOn w:val="DefaultParagraphFont"/>
    <w:rsid w:val="00150B9B"/>
  </w:style>
  <w:style w:type="character" w:customStyle="1" w:styleId="hvr">
    <w:name w:val="hvr"/>
    <w:basedOn w:val="DefaultParagraphFont"/>
    <w:rsid w:val="006E7F13"/>
  </w:style>
  <w:style w:type="character" w:customStyle="1" w:styleId="fontstyle21">
    <w:name w:val="fontstyle21"/>
    <w:basedOn w:val="DefaultParagraphFont"/>
    <w:rsid w:val="006709D3"/>
    <w:rPr>
      <w:rFonts w:ascii="TTE141B5D8T00" w:hAnsi="TTE141B5D8T00" w:hint="default"/>
      <w:b w:val="0"/>
      <w:bCs w:val="0"/>
      <w:i w:val="0"/>
      <w:iCs w:val="0"/>
      <w:color w:val="242021"/>
      <w:sz w:val="24"/>
      <w:szCs w:val="24"/>
    </w:rPr>
  </w:style>
  <w:style w:type="paragraph" w:styleId="HTMLPreformatted">
    <w:name w:val="HTML Preformatted"/>
    <w:basedOn w:val="Normal"/>
    <w:link w:val="HTMLPreformattedChar"/>
    <w:uiPriority w:val="99"/>
    <w:unhideWhenUsed/>
    <w:rsid w:val="003D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rPr>
  </w:style>
  <w:style w:type="character" w:customStyle="1" w:styleId="HTMLPreformattedChar">
    <w:name w:val="HTML Preformatted Char"/>
    <w:basedOn w:val="DefaultParagraphFont"/>
    <w:link w:val="HTMLPreformatted"/>
    <w:uiPriority w:val="99"/>
    <w:rsid w:val="003D35C7"/>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3D7ABD"/>
    <w:pPr>
      <w:keepLines/>
      <w:spacing w:after="0" w:line="259" w:lineRule="auto"/>
      <w:outlineLvl w:val="9"/>
    </w:pPr>
    <w:rPr>
      <w:b w:val="0"/>
      <w:color w:val="013A57" w:themeColor="accent1" w:themeShade="BF"/>
      <w:kern w:val="0"/>
      <w:sz w:val="32"/>
    </w:rPr>
  </w:style>
  <w:style w:type="paragraph" w:styleId="TOC3">
    <w:name w:val="toc 3"/>
    <w:basedOn w:val="Normal"/>
    <w:next w:val="Normal"/>
    <w:autoRedefine/>
    <w:uiPriority w:val="39"/>
    <w:unhideWhenUsed/>
    <w:rsid w:val="003D7ABD"/>
    <w:pPr>
      <w:spacing w:after="100"/>
      <w:ind w:left="560"/>
    </w:pPr>
  </w:style>
  <w:style w:type="character" w:customStyle="1" w:styleId="fontstyle11">
    <w:name w:val="fontstyle11"/>
    <w:basedOn w:val="DefaultParagraphFont"/>
    <w:rsid w:val="0001389A"/>
    <w:rPr>
      <w:rFonts w:ascii="Times New Roman" w:hAnsi="Times New Roman" w:cs="Times New Roman" w:hint="default"/>
      <w:b w:val="0"/>
      <w:bCs w:val="0"/>
      <w:i w:val="0"/>
      <w:iCs w:val="0"/>
      <w:color w:val="000000"/>
      <w:sz w:val="20"/>
      <w:szCs w:val="20"/>
    </w:rPr>
  </w:style>
  <w:style w:type="paragraph" w:styleId="NoSpacing">
    <w:name w:val="No Spacing"/>
    <w:link w:val="NoSpacingChar"/>
    <w:uiPriority w:val="1"/>
    <w:qFormat/>
    <w:rsid w:val="00F3045E"/>
    <w:pPr>
      <w:spacing w:after="0" w:line="240" w:lineRule="auto"/>
    </w:pPr>
    <w:rPr>
      <w:sz w:val="22"/>
      <w:szCs w:val="22"/>
    </w:rPr>
  </w:style>
  <w:style w:type="paragraph" w:styleId="TOC2">
    <w:name w:val="toc 2"/>
    <w:basedOn w:val="Normal"/>
    <w:next w:val="Normal"/>
    <w:autoRedefine/>
    <w:uiPriority w:val="39"/>
    <w:unhideWhenUsed/>
    <w:rsid w:val="0069270F"/>
    <w:pPr>
      <w:spacing w:after="100"/>
      <w:ind w:left="280"/>
    </w:pPr>
  </w:style>
  <w:style w:type="paragraph" w:styleId="TOC1">
    <w:name w:val="toc 1"/>
    <w:basedOn w:val="Normal"/>
    <w:next w:val="Normal"/>
    <w:autoRedefine/>
    <w:uiPriority w:val="39"/>
    <w:unhideWhenUsed/>
    <w:rsid w:val="0069270F"/>
    <w:pPr>
      <w:spacing w:after="100"/>
    </w:pPr>
  </w:style>
  <w:style w:type="paragraph" w:styleId="IntenseQuote">
    <w:name w:val="Intense Quote"/>
    <w:basedOn w:val="Normal"/>
    <w:next w:val="Normal"/>
    <w:link w:val="IntenseQuoteChar"/>
    <w:uiPriority w:val="30"/>
    <w:qFormat/>
    <w:rsid w:val="00C75A0A"/>
    <w:pPr>
      <w:pBdr>
        <w:top w:val="single" w:sz="4" w:space="10" w:color="024F75" w:themeColor="accent1"/>
        <w:bottom w:val="single" w:sz="4" w:space="10" w:color="024F75" w:themeColor="accent1"/>
      </w:pBdr>
      <w:spacing w:before="360" w:after="360" w:line="259" w:lineRule="auto"/>
      <w:ind w:left="864" w:right="864"/>
      <w:jc w:val="center"/>
    </w:pPr>
    <w:rPr>
      <w:rFonts w:eastAsiaTheme="minorHAnsi"/>
      <w:b w:val="0"/>
      <w:i/>
      <w:iCs/>
      <w:color w:val="024F75" w:themeColor="accent1"/>
      <w:sz w:val="22"/>
    </w:rPr>
  </w:style>
  <w:style w:type="character" w:customStyle="1" w:styleId="IntenseQuoteChar">
    <w:name w:val="Intense Quote Char"/>
    <w:basedOn w:val="DefaultParagraphFont"/>
    <w:link w:val="IntenseQuote"/>
    <w:uiPriority w:val="30"/>
    <w:rsid w:val="00C75A0A"/>
    <w:rPr>
      <w:i/>
      <w:iCs/>
      <w:color w:val="024F75" w:themeColor="accent1"/>
      <w:sz w:val="22"/>
      <w:szCs w:val="22"/>
    </w:rPr>
  </w:style>
  <w:style w:type="paragraph" w:styleId="BodyText">
    <w:name w:val="Body Text"/>
    <w:basedOn w:val="Normal"/>
    <w:link w:val="BodyTextChar"/>
    <w:rsid w:val="00BF5CC0"/>
    <w:pPr>
      <w:spacing w:after="120" w:line="360" w:lineRule="auto"/>
      <w:jc w:val="both"/>
    </w:pPr>
    <w:rPr>
      <w:rFonts w:ascii="Times New Roman" w:eastAsia="Times New Roman" w:hAnsi="Times New Roman" w:cs="Times New Roman"/>
      <w:b w:val="0"/>
      <w:color w:val="auto"/>
      <w:sz w:val="24"/>
      <w:szCs w:val="24"/>
    </w:rPr>
  </w:style>
  <w:style w:type="character" w:customStyle="1" w:styleId="BodyTextChar">
    <w:name w:val="Body Text Char"/>
    <w:basedOn w:val="DefaultParagraphFont"/>
    <w:link w:val="BodyText"/>
    <w:rsid w:val="00BF5CC0"/>
    <w:rPr>
      <w:rFonts w:ascii="Times New Roman" w:eastAsia="Times New Roman" w:hAnsi="Times New Roman" w:cs="Times New Roman"/>
    </w:rPr>
  </w:style>
  <w:style w:type="character" w:customStyle="1" w:styleId="fontstyle31">
    <w:name w:val="fontstyle31"/>
    <w:basedOn w:val="DefaultParagraphFont"/>
    <w:rsid w:val="00A8765C"/>
    <w:rPr>
      <w:rFonts w:ascii="Cambria" w:hAnsi="Cambria" w:hint="default"/>
      <w:b w:val="0"/>
      <w:bCs w:val="0"/>
      <w:i w:val="0"/>
      <w:iCs w:val="0"/>
      <w:color w:val="000000"/>
      <w:sz w:val="28"/>
      <w:szCs w:val="28"/>
    </w:rPr>
  </w:style>
  <w:style w:type="character" w:customStyle="1" w:styleId="fontstyle41">
    <w:name w:val="fontstyle41"/>
    <w:basedOn w:val="DefaultParagraphFont"/>
    <w:rsid w:val="00A8765C"/>
    <w:rPr>
      <w:rFonts w:ascii="Symbol" w:hAnsi="Symbol" w:hint="default"/>
      <w:b w:val="0"/>
      <w:bCs w:val="0"/>
      <w:i w:val="0"/>
      <w:iCs w:val="0"/>
      <w:color w:val="000000"/>
      <w:sz w:val="36"/>
      <w:szCs w:val="36"/>
    </w:rPr>
  </w:style>
  <w:style w:type="character" w:customStyle="1" w:styleId="fontstyle51">
    <w:name w:val="fontstyle51"/>
    <w:basedOn w:val="DefaultParagraphFont"/>
    <w:rsid w:val="00A8765C"/>
    <w:rPr>
      <w:rFonts w:ascii="Arial" w:hAnsi="Arial" w:cs="Arial" w:hint="default"/>
      <w:b w:val="0"/>
      <w:bCs w:val="0"/>
      <w:i w:val="0"/>
      <w:iCs w:val="0"/>
      <w:color w:val="000000"/>
      <w:sz w:val="36"/>
      <w:szCs w:val="36"/>
    </w:rPr>
  </w:style>
  <w:style w:type="character" w:customStyle="1" w:styleId="fontstyle61">
    <w:name w:val="fontstyle61"/>
    <w:basedOn w:val="DefaultParagraphFont"/>
    <w:rsid w:val="00A8765C"/>
    <w:rPr>
      <w:rFonts w:ascii="Times New Roman" w:hAnsi="Times New Roman" w:cs="Times New Roman" w:hint="default"/>
      <w:b w:val="0"/>
      <w:bCs w:val="0"/>
      <w:i w:val="0"/>
      <w:iCs w:val="0"/>
      <w:color w:val="000000"/>
      <w:sz w:val="36"/>
      <w:szCs w:val="36"/>
    </w:rPr>
  </w:style>
  <w:style w:type="character" w:customStyle="1" w:styleId="NoSpacingChar">
    <w:name w:val="No Spacing Char"/>
    <w:basedOn w:val="DefaultParagraphFont"/>
    <w:link w:val="NoSpacing"/>
    <w:uiPriority w:val="1"/>
    <w:rsid w:val="00685519"/>
    <w:rPr>
      <w:sz w:val="22"/>
      <w:szCs w:val="22"/>
    </w:rPr>
  </w:style>
  <w:style w:type="character" w:styleId="HTMLCode">
    <w:name w:val="HTML Code"/>
    <w:basedOn w:val="DefaultParagraphFont"/>
    <w:uiPriority w:val="99"/>
    <w:semiHidden/>
    <w:unhideWhenUsed/>
    <w:rsid w:val="002A3CF5"/>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A3CF5"/>
    <w:rPr>
      <w:rFonts w:ascii="Courier New" w:eastAsia="Times New Roman" w:hAnsi="Courier New" w:cs="Courier New"/>
      <w:sz w:val="20"/>
      <w:szCs w:val="20"/>
    </w:rPr>
  </w:style>
  <w:style w:type="character" w:customStyle="1" w:styleId="t">
    <w:name w:val="t"/>
    <w:basedOn w:val="DefaultParagraphFont"/>
    <w:rsid w:val="00770167"/>
  </w:style>
  <w:style w:type="character" w:customStyle="1" w:styleId="reference-text">
    <w:name w:val="reference-text"/>
    <w:basedOn w:val="DefaultParagraphFont"/>
    <w:rsid w:val="00D45A59"/>
  </w:style>
  <w:style w:type="paragraph" w:customStyle="1" w:styleId="InfoBlue">
    <w:name w:val="InfoBlue"/>
    <w:basedOn w:val="Normal"/>
    <w:next w:val="BodyText"/>
    <w:autoRedefine/>
    <w:rsid w:val="00110C9C"/>
    <w:pPr>
      <w:widowControl w:val="0"/>
      <w:tabs>
        <w:tab w:val="left" w:pos="1260"/>
      </w:tabs>
      <w:spacing w:after="120" w:line="240" w:lineRule="atLeast"/>
      <w:ind w:left="1260"/>
    </w:pPr>
    <w:rPr>
      <w:rFonts w:ascii="Times New Roman" w:eastAsia="Times New Roman" w:hAnsi="Times New Roman" w:cs="Times New Roman"/>
      <w:b w:val="0"/>
      <w:i/>
      <w:color w:val="0000FF"/>
      <w:sz w:val="20"/>
      <w:szCs w:val="20"/>
    </w:rPr>
  </w:style>
  <w:style w:type="paragraph" w:customStyle="1" w:styleId="template">
    <w:name w:val="template"/>
    <w:basedOn w:val="Normal"/>
    <w:rsid w:val="00110C9C"/>
    <w:pPr>
      <w:spacing w:line="240" w:lineRule="exact"/>
    </w:pPr>
    <w:rPr>
      <w:rFonts w:ascii="Arial" w:eastAsia="Times New Roman" w:hAnsi="Arial" w:cs="Times New Roman"/>
      <w:b w:val="0"/>
      <w:i/>
      <w:color w:val="auto"/>
      <w:sz w:val="22"/>
      <w:szCs w:val="20"/>
      <w:lang w:val="en-AU"/>
    </w:rPr>
  </w:style>
  <w:style w:type="paragraph" w:customStyle="1" w:styleId="Comment">
    <w:name w:val="Comment"/>
    <w:basedOn w:val="ListBullet2"/>
    <w:autoRedefine/>
    <w:rsid w:val="00110C9C"/>
    <w:pPr>
      <w:numPr>
        <w:numId w:val="0"/>
      </w:numPr>
      <w:spacing w:line="240" w:lineRule="auto"/>
      <w:ind w:left="1440"/>
      <w:contextualSpacing w:val="0"/>
    </w:pPr>
    <w:rPr>
      <w:rFonts w:ascii="Arial" w:eastAsia="Times New Roman" w:hAnsi="Arial" w:cs="Times New Roman"/>
      <w:b w:val="0"/>
      <w:color w:val="FF0000"/>
      <w:sz w:val="22"/>
      <w:szCs w:val="24"/>
    </w:rPr>
  </w:style>
  <w:style w:type="paragraph" w:styleId="ListBullet2">
    <w:name w:val="List Bullet 2"/>
    <w:basedOn w:val="Normal"/>
    <w:uiPriority w:val="99"/>
    <w:semiHidden/>
    <w:unhideWhenUsed/>
    <w:rsid w:val="00110C9C"/>
    <w:pPr>
      <w:numPr>
        <w:numId w:val="3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70941">
      <w:bodyDiv w:val="1"/>
      <w:marLeft w:val="0"/>
      <w:marRight w:val="0"/>
      <w:marTop w:val="0"/>
      <w:marBottom w:val="0"/>
      <w:divBdr>
        <w:top w:val="none" w:sz="0" w:space="0" w:color="auto"/>
        <w:left w:val="none" w:sz="0" w:space="0" w:color="auto"/>
        <w:bottom w:val="none" w:sz="0" w:space="0" w:color="auto"/>
        <w:right w:val="none" w:sz="0" w:space="0" w:color="auto"/>
      </w:divBdr>
    </w:div>
    <w:div w:id="35980578">
      <w:bodyDiv w:val="1"/>
      <w:marLeft w:val="0"/>
      <w:marRight w:val="0"/>
      <w:marTop w:val="0"/>
      <w:marBottom w:val="0"/>
      <w:divBdr>
        <w:top w:val="none" w:sz="0" w:space="0" w:color="auto"/>
        <w:left w:val="none" w:sz="0" w:space="0" w:color="auto"/>
        <w:bottom w:val="none" w:sz="0" w:space="0" w:color="auto"/>
        <w:right w:val="none" w:sz="0" w:space="0" w:color="auto"/>
      </w:divBdr>
    </w:div>
    <w:div w:id="38476735">
      <w:bodyDiv w:val="1"/>
      <w:marLeft w:val="0"/>
      <w:marRight w:val="0"/>
      <w:marTop w:val="0"/>
      <w:marBottom w:val="0"/>
      <w:divBdr>
        <w:top w:val="none" w:sz="0" w:space="0" w:color="auto"/>
        <w:left w:val="none" w:sz="0" w:space="0" w:color="auto"/>
        <w:bottom w:val="none" w:sz="0" w:space="0" w:color="auto"/>
        <w:right w:val="none" w:sz="0" w:space="0" w:color="auto"/>
      </w:divBdr>
    </w:div>
    <w:div w:id="47649988">
      <w:bodyDiv w:val="1"/>
      <w:marLeft w:val="0"/>
      <w:marRight w:val="0"/>
      <w:marTop w:val="0"/>
      <w:marBottom w:val="0"/>
      <w:divBdr>
        <w:top w:val="none" w:sz="0" w:space="0" w:color="auto"/>
        <w:left w:val="none" w:sz="0" w:space="0" w:color="auto"/>
        <w:bottom w:val="none" w:sz="0" w:space="0" w:color="auto"/>
        <w:right w:val="none" w:sz="0" w:space="0" w:color="auto"/>
      </w:divBdr>
      <w:divsChild>
        <w:div w:id="929000188">
          <w:marLeft w:val="0"/>
          <w:marRight w:val="0"/>
          <w:marTop w:val="0"/>
          <w:marBottom w:val="0"/>
          <w:divBdr>
            <w:top w:val="none" w:sz="0" w:space="0" w:color="auto"/>
            <w:left w:val="none" w:sz="0" w:space="0" w:color="auto"/>
            <w:bottom w:val="none" w:sz="0" w:space="0" w:color="auto"/>
            <w:right w:val="none" w:sz="0" w:space="0" w:color="auto"/>
          </w:divBdr>
        </w:div>
      </w:divsChild>
    </w:div>
    <w:div w:id="59525764">
      <w:bodyDiv w:val="1"/>
      <w:marLeft w:val="0"/>
      <w:marRight w:val="0"/>
      <w:marTop w:val="0"/>
      <w:marBottom w:val="0"/>
      <w:divBdr>
        <w:top w:val="none" w:sz="0" w:space="0" w:color="auto"/>
        <w:left w:val="none" w:sz="0" w:space="0" w:color="auto"/>
        <w:bottom w:val="none" w:sz="0" w:space="0" w:color="auto"/>
        <w:right w:val="none" w:sz="0" w:space="0" w:color="auto"/>
      </w:divBdr>
    </w:div>
    <w:div w:id="62483777">
      <w:bodyDiv w:val="1"/>
      <w:marLeft w:val="0"/>
      <w:marRight w:val="0"/>
      <w:marTop w:val="0"/>
      <w:marBottom w:val="0"/>
      <w:divBdr>
        <w:top w:val="none" w:sz="0" w:space="0" w:color="auto"/>
        <w:left w:val="none" w:sz="0" w:space="0" w:color="auto"/>
        <w:bottom w:val="none" w:sz="0" w:space="0" w:color="auto"/>
        <w:right w:val="none" w:sz="0" w:space="0" w:color="auto"/>
      </w:divBdr>
    </w:div>
    <w:div w:id="70783398">
      <w:bodyDiv w:val="1"/>
      <w:marLeft w:val="0"/>
      <w:marRight w:val="0"/>
      <w:marTop w:val="0"/>
      <w:marBottom w:val="0"/>
      <w:divBdr>
        <w:top w:val="none" w:sz="0" w:space="0" w:color="auto"/>
        <w:left w:val="none" w:sz="0" w:space="0" w:color="auto"/>
        <w:bottom w:val="none" w:sz="0" w:space="0" w:color="auto"/>
        <w:right w:val="none" w:sz="0" w:space="0" w:color="auto"/>
      </w:divBdr>
    </w:div>
    <w:div w:id="86342943">
      <w:bodyDiv w:val="1"/>
      <w:marLeft w:val="0"/>
      <w:marRight w:val="0"/>
      <w:marTop w:val="0"/>
      <w:marBottom w:val="0"/>
      <w:divBdr>
        <w:top w:val="none" w:sz="0" w:space="0" w:color="auto"/>
        <w:left w:val="none" w:sz="0" w:space="0" w:color="auto"/>
        <w:bottom w:val="none" w:sz="0" w:space="0" w:color="auto"/>
        <w:right w:val="none" w:sz="0" w:space="0" w:color="auto"/>
      </w:divBdr>
    </w:div>
    <w:div w:id="88353325">
      <w:bodyDiv w:val="1"/>
      <w:marLeft w:val="0"/>
      <w:marRight w:val="0"/>
      <w:marTop w:val="0"/>
      <w:marBottom w:val="0"/>
      <w:divBdr>
        <w:top w:val="none" w:sz="0" w:space="0" w:color="auto"/>
        <w:left w:val="none" w:sz="0" w:space="0" w:color="auto"/>
        <w:bottom w:val="none" w:sz="0" w:space="0" w:color="auto"/>
        <w:right w:val="none" w:sz="0" w:space="0" w:color="auto"/>
      </w:divBdr>
      <w:divsChild>
        <w:div w:id="327292662">
          <w:marLeft w:val="547"/>
          <w:marRight w:val="0"/>
          <w:marTop w:val="115"/>
          <w:marBottom w:val="0"/>
          <w:divBdr>
            <w:top w:val="none" w:sz="0" w:space="0" w:color="auto"/>
            <w:left w:val="none" w:sz="0" w:space="0" w:color="auto"/>
            <w:bottom w:val="none" w:sz="0" w:space="0" w:color="auto"/>
            <w:right w:val="none" w:sz="0" w:space="0" w:color="auto"/>
          </w:divBdr>
        </w:div>
        <w:div w:id="1115950792">
          <w:marLeft w:val="547"/>
          <w:marRight w:val="0"/>
          <w:marTop w:val="115"/>
          <w:marBottom w:val="0"/>
          <w:divBdr>
            <w:top w:val="none" w:sz="0" w:space="0" w:color="auto"/>
            <w:left w:val="none" w:sz="0" w:space="0" w:color="auto"/>
            <w:bottom w:val="none" w:sz="0" w:space="0" w:color="auto"/>
            <w:right w:val="none" w:sz="0" w:space="0" w:color="auto"/>
          </w:divBdr>
        </w:div>
        <w:div w:id="1719669531">
          <w:marLeft w:val="547"/>
          <w:marRight w:val="0"/>
          <w:marTop w:val="115"/>
          <w:marBottom w:val="0"/>
          <w:divBdr>
            <w:top w:val="none" w:sz="0" w:space="0" w:color="auto"/>
            <w:left w:val="none" w:sz="0" w:space="0" w:color="auto"/>
            <w:bottom w:val="none" w:sz="0" w:space="0" w:color="auto"/>
            <w:right w:val="none" w:sz="0" w:space="0" w:color="auto"/>
          </w:divBdr>
        </w:div>
      </w:divsChild>
    </w:div>
    <w:div w:id="94903515">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28671794">
      <w:bodyDiv w:val="1"/>
      <w:marLeft w:val="0"/>
      <w:marRight w:val="0"/>
      <w:marTop w:val="0"/>
      <w:marBottom w:val="0"/>
      <w:divBdr>
        <w:top w:val="none" w:sz="0" w:space="0" w:color="auto"/>
        <w:left w:val="none" w:sz="0" w:space="0" w:color="auto"/>
        <w:bottom w:val="none" w:sz="0" w:space="0" w:color="auto"/>
        <w:right w:val="none" w:sz="0" w:space="0" w:color="auto"/>
      </w:divBdr>
    </w:div>
    <w:div w:id="150560626">
      <w:bodyDiv w:val="1"/>
      <w:marLeft w:val="0"/>
      <w:marRight w:val="0"/>
      <w:marTop w:val="0"/>
      <w:marBottom w:val="0"/>
      <w:divBdr>
        <w:top w:val="none" w:sz="0" w:space="0" w:color="auto"/>
        <w:left w:val="none" w:sz="0" w:space="0" w:color="auto"/>
        <w:bottom w:val="none" w:sz="0" w:space="0" w:color="auto"/>
        <w:right w:val="none" w:sz="0" w:space="0" w:color="auto"/>
      </w:divBdr>
    </w:div>
    <w:div w:id="186411278">
      <w:bodyDiv w:val="1"/>
      <w:marLeft w:val="0"/>
      <w:marRight w:val="0"/>
      <w:marTop w:val="0"/>
      <w:marBottom w:val="0"/>
      <w:divBdr>
        <w:top w:val="none" w:sz="0" w:space="0" w:color="auto"/>
        <w:left w:val="none" w:sz="0" w:space="0" w:color="auto"/>
        <w:bottom w:val="none" w:sz="0" w:space="0" w:color="auto"/>
        <w:right w:val="none" w:sz="0" w:space="0" w:color="auto"/>
      </w:divBdr>
    </w:div>
    <w:div w:id="216211337">
      <w:bodyDiv w:val="1"/>
      <w:marLeft w:val="0"/>
      <w:marRight w:val="0"/>
      <w:marTop w:val="0"/>
      <w:marBottom w:val="0"/>
      <w:divBdr>
        <w:top w:val="none" w:sz="0" w:space="0" w:color="auto"/>
        <w:left w:val="none" w:sz="0" w:space="0" w:color="auto"/>
        <w:bottom w:val="none" w:sz="0" w:space="0" w:color="auto"/>
        <w:right w:val="none" w:sz="0" w:space="0" w:color="auto"/>
      </w:divBdr>
    </w:div>
    <w:div w:id="241139130">
      <w:bodyDiv w:val="1"/>
      <w:marLeft w:val="0"/>
      <w:marRight w:val="0"/>
      <w:marTop w:val="0"/>
      <w:marBottom w:val="0"/>
      <w:divBdr>
        <w:top w:val="none" w:sz="0" w:space="0" w:color="auto"/>
        <w:left w:val="none" w:sz="0" w:space="0" w:color="auto"/>
        <w:bottom w:val="none" w:sz="0" w:space="0" w:color="auto"/>
        <w:right w:val="none" w:sz="0" w:space="0" w:color="auto"/>
      </w:divBdr>
    </w:div>
    <w:div w:id="288128731">
      <w:bodyDiv w:val="1"/>
      <w:marLeft w:val="0"/>
      <w:marRight w:val="0"/>
      <w:marTop w:val="0"/>
      <w:marBottom w:val="0"/>
      <w:divBdr>
        <w:top w:val="none" w:sz="0" w:space="0" w:color="auto"/>
        <w:left w:val="none" w:sz="0" w:space="0" w:color="auto"/>
        <w:bottom w:val="none" w:sz="0" w:space="0" w:color="auto"/>
        <w:right w:val="none" w:sz="0" w:space="0" w:color="auto"/>
      </w:divBdr>
    </w:div>
    <w:div w:id="336079537">
      <w:bodyDiv w:val="1"/>
      <w:marLeft w:val="0"/>
      <w:marRight w:val="0"/>
      <w:marTop w:val="0"/>
      <w:marBottom w:val="0"/>
      <w:divBdr>
        <w:top w:val="none" w:sz="0" w:space="0" w:color="auto"/>
        <w:left w:val="none" w:sz="0" w:space="0" w:color="auto"/>
        <w:bottom w:val="none" w:sz="0" w:space="0" w:color="auto"/>
        <w:right w:val="none" w:sz="0" w:space="0" w:color="auto"/>
      </w:divBdr>
    </w:div>
    <w:div w:id="351763800">
      <w:bodyDiv w:val="1"/>
      <w:marLeft w:val="0"/>
      <w:marRight w:val="0"/>
      <w:marTop w:val="0"/>
      <w:marBottom w:val="0"/>
      <w:divBdr>
        <w:top w:val="none" w:sz="0" w:space="0" w:color="auto"/>
        <w:left w:val="none" w:sz="0" w:space="0" w:color="auto"/>
        <w:bottom w:val="none" w:sz="0" w:space="0" w:color="auto"/>
        <w:right w:val="none" w:sz="0" w:space="0" w:color="auto"/>
      </w:divBdr>
    </w:div>
    <w:div w:id="382599515">
      <w:bodyDiv w:val="1"/>
      <w:marLeft w:val="0"/>
      <w:marRight w:val="0"/>
      <w:marTop w:val="0"/>
      <w:marBottom w:val="0"/>
      <w:divBdr>
        <w:top w:val="none" w:sz="0" w:space="0" w:color="auto"/>
        <w:left w:val="none" w:sz="0" w:space="0" w:color="auto"/>
        <w:bottom w:val="none" w:sz="0" w:space="0" w:color="auto"/>
        <w:right w:val="none" w:sz="0" w:space="0" w:color="auto"/>
      </w:divBdr>
    </w:div>
    <w:div w:id="399987702">
      <w:bodyDiv w:val="1"/>
      <w:marLeft w:val="0"/>
      <w:marRight w:val="0"/>
      <w:marTop w:val="0"/>
      <w:marBottom w:val="0"/>
      <w:divBdr>
        <w:top w:val="none" w:sz="0" w:space="0" w:color="auto"/>
        <w:left w:val="none" w:sz="0" w:space="0" w:color="auto"/>
        <w:bottom w:val="none" w:sz="0" w:space="0" w:color="auto"/>
        <w:right w:val="none" w:sz="0" w:space="0" w:color="auto"/>
      </w:divBdr>
    </w:div>
    <w:div w:id="441220604">
      <w:bodyDiv w:val="1"/>
      <w:marLeft w:val="0"/>
      <w:marRight w:val="0"/>
      <w:marTop w:val="0"/>
      <w:marBottom w:val="0"/>
      <w:divBdr>
        <w:top w:val="none" w:sz="0" w:space="0" w:color="auto"/>
        <w:left w:val="none" w:sz="0" w:space="0" w:color="auto"/>
        <w:bottom w:val="none" w:sz="0" w:space="0" w:color="auto"/>
        <w:right w:val="none" w:sz="0" w:space="0" w:color="auto"/>
      </w:divBdr>
    </w:div>
    <w:div w:id="442265442">
      <w:bodyDiv w:val="1"/>
      <w:marLeft w:val="0"/>
      <w:marRight w:val="0"/>
      <w:marTop w:val="0"/>
      <w:marBottom w:val="0"/>
      <w:divBdr>
        <w:top w:val="none" w:sz="0" w:space="0" w:color="auto"/>
        <w:left w:val="none" w:sz="0" w:space="0" w:color="auto"/>
        <w:bottom w:val="none" w:sz="0" w:space="0" w:color="auto"/>
        <w:right w:val="none" w:sz="0" w:space="0" w:color="auto"/>
      </w:divBdr>
    </w:div>
    <w:div w:id="457528071">
      <w:bodyDiv w:val="1"/>
      <w:marLeft w:val="0"/>
      <w:marRight w:val="0"/>
      <w:marTop w:val="0"/>
      <w:marBottom w:val="0"/>
      <w:divBdr>
        <w:top w:val="none" w:sz="0" w:space="0" w:color="auto"/>
        <w:left w:val="none" w:sz="0" w:space="0" w:color="auto"/>
        <w:bottom w:val="none" w:sz="0" w:space="0" w:color="auto"/>
        <w:right w:val="none" w:sz="0" w:space="0" w:color="auto"/>
      </w:divBdr>
    </w:div>
    <w:div w:id="463742524">
      <w:bodyDiv w:val="1"/>
      <w:marLeft w:val="0"/>
      <w:marRight w:val="0"/>
      <w:marTop w:val="0"/>
      <w:marBottom w:val="0"/>
      <w:divBdr>
        <w:top w:val="none" w:sz="0" w:space="0" w:color="auto"/>
        <w:left w:val="none" w:sz="0" w:space="0" w:color="auto"/>
        <w:bottom w:val="none" w:sz="0" w:space="0" w:color="auto"/>
        <w:right w:val="none" w:sz="0" w:space="0" w:color="auto"/>
      </w:divBdr>
      <w:divsChild>
        <w:div w:id="1996103766">
          <w:marLeft w:val="547"/>
          <w:marRight w:val="0"/>
          <w:marTop w:val="0"/>
          <w:marBottom w:val="0"/>
          <w:divBdr>
            <w:top w:val="none" w:sz="0" w:space="0" w:color="auto"/>
            <w:left w:val="none" w:sz="0" w:space="0" w:color="auto"/>
            <w:bottom w:val="none" w:sz="0" w:space="0" w:color="auto"/>
            <w:right w:val="none" w:sz="0" w:space="0" w:color="auto"/>
          </w:divBdr>
        </w:div>
      </w:divsChild>
    </w:div>
    <w:div w:id="479661995">
      <w:bodyDiv w:val="1"/>
      <w:marLeft w:val="0"/>
      <w:marRight w:val="0"/>
      <w:marTop w:val="0"/>
      <w:marBottom w:val="0"/>
      <w:divBdr>
        <w:top w:val="none" w:sz="0" w:space="0" w:color="auto"/>
        <w:left w:val="none" w:sz="0" w:space="0" w:color="auto"/>
        <w:bottom w:val="none" w:sz="0" w:space="0" w:color="auto"/>
        <w:right w:val="none" w:sz="0" w:space="0" w:color="auto"/>
      </w:divBdr>
      <w:divsChild>
        <w:div w:id="206649682">
          <w:marLeft w:val="0"/>
          <w:marRight w:val="0"/>
          <w:marTop w:val="0"/>
          <w:marBottom w:val="600"/>
          <w:divBdr>
            <w:top w:val="none" w:sz="0" w:space="0" w:color="auto"/>
            <w:left w:val="none" w:sz="0" w:space="0" w:color="auto"/>
            <w:bottom w:val="dotted" w:sz="6" w:space="8" w:color="888888"/>
            <w:right w:val="none" w:sz="0" w:space="0" w:color="auto"/>
          </w:divBdr>
        </w:div>
        <w:div w:id="567689631">
          <w:marLeft w:val="0"/>
          <w:marRight w:val="0"/>
          <w:marTop w:val="0"/>
          <w:marBottom w:val="0"/>
          <w:divBdr>
            <w:top w:val="none" w:sz="0" w:space="0" w:color="auto"/>
            <w:left w:val="none" w:sz="0" w:space="0" w:color="auto"/>
            <w:bottom w:val="none" w:sz="0" w:space="0" w:color="auto"/>
            <w:right w:val="none" w:sz="0" w:space="0" w:color="auto"/>
          </w:divBdr>
          <w:divsChild>
            <w:div w:id="194317455">
              <w:marLeft w:val="0"/>
              <w:marRight w:val="0"/>
              <w:marTop w:val="0"/>
              <w:marBottom w:val="375"/>
              <w:divBdr>
                <w:top w:val="single" w:sz="6" w:space="15" w:color="AFCDE3"/>
                <w:left w:val="single" w:sz="6" w:space="15" w:color="AFCDE3"/>
                <w:bottom w:val="single" w:sz="6" w:space="15" w:color="AFCDE3"/>
                <w:right w:val="single" w:sz="6" w:space="15" w:color="AFCDE3"/>
              </w:divBdr>
            </w:div>
            <w:div w:id="1225871073">
              <w:marLeft w:val="0"/>
              <w:marRight w:val="0"/>
              <w:marTop w:val="0"/>
              <w:marBottom w:val="375"/>
              <w:divBdr>
                <w:top w:val="single" w:sz="6" w:space="15" w:color="BDBDBD"/>
                <w:left w:val="single" w:sz="6" w:space="15" w:color="BDBDBD"/>
                <w:bottom w:val="single" w:sz="6" w:space="15" w:color="BDBDBD"/>
                <w:right w:val="single" w:sz="6" w:space="15" w:color="BDBDBD"/>
              </w:divBdr>
            </w:div>
          </w:divsChild>
        </w:div>
      </w:divsChild>
    </w:div>
    <w:div w:id="482477860">
      <w:bodyDiv w:val="1"/>
      <w:marLeft w:val="0"/>
      <w:marRight w:val="0"/>
      <w:marTop w:val="0"/>
      <w:marBottom w:val="0"/>
      <w:divBdr>
        <w:top w:val="none" w:sz="0" w:space="0" w:color="auto"/>
        <w:left w:val="none" w:sz="0" w:space="0" w:color="auto"/>
        <w:bottom w:val="none" w:sz="0" w:space="0" w:color="auto"/>
        <w:right w:val="none" w:sz="0" w:space="0" w:color="auto"/>
      </w:divBdr>
      <w:divsChild>
        <w:div w:id="936720457">
          <w:marLeft w:val="0"/>
          <w:marRight w:val="0"/>
          <w:marTop w:val="0"/>
          <w:marBottom w:val="0"/>
          <w:divBdr>
            <w:top w:val="none" w:sz="0" w:space="0" w:color="auto"/>
            <w:left w:val="none" w:sz="0" w:space="0" w:color="auto"/>
            <w:bottom w:val="none" w:sz="0" w:space="0" w:color="auto"/>
            <w:right w:val="none" w:sz="0" w:space="0" w:color="auto"/>
          </w:divBdr>
        </w:div>
      </w:divsChild>
    </w:div>
    <w:div w:id="485633265">
      <w:bodyDiv w:val="1"/>
      <w:marLeft w:val="0"/>
      <w:marRight w:val="0"/>
      <w:marTop w:val="0"/>
      <w:marBottom w:val="0"/>
      <w:divBdr>
        <w:top w:val="none" w:sz="0" w:space="0" w:color="auto"/>
        <w:left w:val="none" w:sz="0" w:space="0" w:color="auto"/>
        <w:bottom w:val="none" w:sz="0" w:space="0" w:color="auto"/>
        <w:right w:val="none" w:sz="0" w:space="0" w:color="auto"/>
      </w:divBdr>
    </w:div>
    <w:div w:id="503979071">
      <w:bodyDiv w:val="1"/>
      <w:marLeft w:val="0"/>
      <w:marRight w:val="0"/>
      <w:marTop w:val="0"/>
      <w:marBottom w:val="0"/>
      <w:divBdr>
        <w:top w:val="none" w:sz="0" w:space="0" w:color="auto"/>
        <w:left w:val="none" w:sz="0" w:space="0" w:color="auto"/>
        <w:bottom w:val="none" w:sz="0" w:space="0" w:color="auto"/>
        <w:right w:val="none" w:sz="0" w:space="0" w:color="auto"/>
      </w:divBdr>
      <w:divsChild>
        <w:div w:id="1333291523">
          <w:marLeft w:val="0"/>
          <w:marRight w:val="0"/>
          <w:marTop w:val="0"/>
          <w:marBottom w:val="0"/>
          <w:divBdr>
            <w:top w:val="none" w:sz="0" w:space="0" w:color="auto"/>
            <w:left w:val="none" w:sz="0" w:space="0" w:color="auto"/>
            <w:bottom w:val="none" w:sz="0" w:space="0" w:color="auto"/>
            <w:right w:val="none" w:sz="0" w:space="0" w:color="auto"/>
          </w:divBdr>
        </w:div>
      </w:divsChild>
    </w:div>
    <w:div w:id="547300790">
      <w:bodyDiv w:val="1"/>
      <w:marLeft w:val="0"/>
      <w:marRight w:val="0"/>
      <w:marTop w:val="0"/>
      <w:marBottom w:val="0"/>
      <w:divBdr>
        <w:top w:val="none" w:sz="0" w:space="0" w:color="auto"/>
        <w:left w:val="none" w:sz="0" w:space="0" w:color="auto"/>
        <w:bottom w:val="none" w:sz="0" w:space="0" w:color="auto"/>
        <w:right w:val="none" w:sz="0" w:space="0" w:color="auto"/>
      </w:divBdr>
    </w:div>
    <w:div w:id="549459175">
      <w:bodyDiv w:val="1"/>
      <w:marLeft w:val="0"/>
      <w:marRight w:val="0"/>
      <w:marTop w:val="0"/>
      <w:marBottom w:val="0"/>
      <w:divBdr>
        <w:top w:val="none" w:sz="0" w:space="0" w:color="auto"/>
        <w:left w:val="none" w:sz="0" w:space="0" w:color="auto"/>
        <w:bottom w:val="none" w:sz="0" w:space="0" w:color="auto"/>
        <w:right w:val="none" w:sz="0" w:space="0" w:color="auto"/>
      </w:divBdr>
    </w:div>
    <w:div w:id="552469087">
      <w:bodyDiv w:val="1"/>
      <w:marLeft w:val="0"/>
      <w:marRight w:val="0"/>
      <w:marTop w:val="0"/>
      <w:marBottom w:val="0"/>
      <w:divBdr>
        <w:top w:val="none" w:sz="0" w:space="0" w:color="auto"/>
        <w:left w:val="none" w:sz="0" w:space="0" w:color="auto"/>
        <w:bottom w:val="none" w:sz="0" w:space="0" w:color="auto"/>
        <w:right w:val="none" w:sz="0" w:space="0" w:color="auto"/>
      </w:divBdr>
      <w:divsChild>
        <w:div w:id="2057269807">
          <w:marLeft w:val="1440"/>
          <w:marRight w:val="0"/>
          <w:marTop w:val="0"/>
          <w:marBottom w:val="0"/>
          <w:divBdr>
            <w:top w:val="none" w:sz="0" w:space="0" w:color="auto"/>
            <w:left w:val="none" w:sz="0" w:space="0" w:color="auto"/>
            <w:bottom w:val="none" w:sz="0" w:space="0" w:color="auto"/>
            <w:right w:val="none" w:sz="0" w:space="0" w:color="auto"/>
          </w:divBdr>
        </w:div>
      </w:divsChild>
    </w:div>
    <w:div w:id="575943137">
      <w:bodyDiv w:val="1"/>
      <w:marLeft w:val="0"/>
      <w:marRight w:val="0"/>
      <w:marTop w:val="0"/>
      <w:marBottom w:val="0"/>
      <w:divBdr>
        <w:top w:val="none" w:sz="0" w:space="0" w:color="auto"/>
        <w:left w:val="none" w:sz="0" w:space="0" w:color="auto"/>
        <w:bottom w:val="none" w:sz="0" w:space="0" w:color="auto"/>
        <w:right w:val="none" w:sz="0" w:space="0" w:color="auto"/>
      </w:divBdr>
    </w:div>
    <w:div w:id="588122583">
      <w:bodyDiv w:val="1"/>
      <w:marLeft w:val="0"/>
      <w:marRight w:val="0"/>
      <w:marTop w:val="0"/>
      <w:marBottom w:val="0"/>
      <w:divBdr>
        <w:top w:val="none" w:sz="0" w:space="0" w:color="auto"/>
        <w:left w:val="none" w:sz="0" w:space="0" w:color="auto"/>
        <w:bottom w:val="none" w:sz="0" w:space="0" w:color="auto"/>
        <w:right w:val="none" w:sz="0" w:space="0" w:color="auto"/>
      </w:divBdr>
    </w:div>
    <w:div w:id="600993090">
      <w:bodyDiv w:val="1"/>
      <w:marLeft w:val="0"/>
      <w:marRight w:val="0"/>
      <w:marTop w:val="0"/>
      <w:marBottom w:val="0"/>
      <w:divBdr>
        <w:top w:val="none" w:sz="0" w:space="0" w:color="auto"/>
        <w:left w:val="none" w:sz="0" w:space="0" w:color="auto"/>
        <w:bottom w:val="none" w:sz="0" w:space="0" w:color="auto"/>
        <w:right w:val="none" w:sz="0" w:space="0" w:color="auto"/>
      </w:divBdr>
    </w:div>
    <w:div w:id="652637834">
      <w:bodyDiv w:val="1"/>
      <w:marLeft w:val="0"/>
      <w:marRight w:val="0"/>
      <w:marTop w:val="0"/>
      <w:marBottom w:val="0"/>
      <w:divBdr>
        <w:top w:val="none" w:sz="0" w:space="0" w:color="auto"/>
        <w:left w:val="none" w:sz="0" w:space="0" w:color="auto"/>
        <w:bottom w:val="none" w:sz="0" w:space="0" w:color="auto"/>
        <w:right w:val="none" w:sz="0" w:space="0" w:color="auto"/>
      </w:divBdr>
      <w:divsChild>
        <w:div w:id="1201212039">
          <w:marLeft w:val="284"/>
          <w:marRight w:val="0"/>
          <w:marTop w:val="60"/>
          <w:marBottom w:val="0"/>
          <w:divBdr>
            <w:top w:val="none" w:sz="0" w:space="0" w:color="auto"/>
            <w:left w:val="none" w:sz="0" w:space="0" w:color="auto"/>
            <w:bottom w:val="none" w:sz="0" w:space="0" w:color="auto"/>
            <w:right w:val="none" w:sz="0" w:space="0" w:color="auto"/>
          </w:divBdr>
        </w:div>
        <w:div w:id="2062946379">
          <w:marLeft w:val="284"/>
          <w:marRight w:val="0"/>
          <w:marTop w:val="60"/>
          <w:marBottom w:val="0"/>
          <w:divBdr>
            <w:top w:val="none" w:sz="0" w:space="0" w:color="auto"/>
            <w:left w:val="none" w:sz="0" w:space="0" w:color="auto"/>
            <w:bottom w:val="none" w:sz="0" w:space="0" w:color="auto"/>
            <w:right w:val="none" w:sz="0" w:space="0" w:color="auto"/>
          </w:divBdr>
        </w:div>
      </w:divsChild>
    </w:div>
    <w:div w:id="710107034">
      <w:bodyDiv w:val="1"/>
      <w:marLeft w:val="0"/>
      <w:marRight w:val="0"/>
      <w:marTop w:val="0"/>
      <w:marBottom w:val="0"/>
      <w:divBdr>
        <w:top w:val="none" w:sz="0" w:space="0" w:color="auto"/>
        <w:left w:val="none" w:sz="0" w:space="0" w:color="auto"/>
        <w:bottom w:val="none" w:sz="0" w:space="0" w:color="auto"/>
        <w:right w:val="none" w:sz="0" w:space="0" w:color="auto"/>
      </w:divBdr>
    </w:div>
    <w:div w:id="712848119">
      <w:bodyDiv w:val="1"/>
      <w:marLeft w:val="0"/>
      <w:marRight w:val="0"/>
      <w:marTop w:val="0"/>
      <w:marBottom w:val="0"/>
      <w:divBdr>
        <w:top w:val="none" w:sz="0" w:space="0" w:color="auto"/>
        <w:left w:val="none" w:sz="0" w:space="0" w:color="auto"/>
        <w:bottom w:val="none" w:sz="0" w:space="0" w:color="auto"/>
        <w:right w:val="none" w:sz="0" w:space="0" w:color="auto"/>
      </w:divBdr>
    </w:div>
    <w:div w:id="734475202">
      <w:bodyDiv w:val="1"/>
      <w:marLeft w:val="0"/>
      <w:marRight w:val="0"/>
      <w:marTop w:val="0"/>
      <w:marBottom w:val="0"/>
      <w:divBdr>
        <w:top w:val="none" w:sz="0" w:space="0" w:color="auto"/>
        <w:left w:val="none" w:sz="0" w:space="0" w:color="auto"/>
        <w:bottom w:val="none" w:sz="0" w:space="0" w:color="auto"/>
        <w:right w:val="none" w:sz="0" w:space="0" w:color="auto"/>
      </w:divBdr>
    </w:div>
    <w:div w:id="771432763">
      <w:bodyDiv w:val="1"/>
      <w:marLeft w:val="0"/>
      <w:marRight w:val="0"/>
      <w:marTop w:val="0"/>
      <w:marBottom w:val="0"/>
      <w:divBdr>
        <w:top w:val="none" w:sz="0" w:space="0" w:color="auto"/>
        <w:left w:val="none" w:sz="0" w:space="0" w:color="auto"/>
        <w:bottom w:val="none" w:sz="0" w:space="0" w:color="auto"/>
        <w:right w:val="none" w:sz="0" w:space="0" w:color="auto"/>
      </w:divBdr>
    </w:div>
    <w:div w:id="803237612">
      <w:bodyDiv w:val="1"/>
      <w:marLeft w:val="0"/>
      <w:marRight w:val="0"/>
      <w:marTop w:val="0"/>
      <w:marBottom w:val="0"/>
      <w:divBdr>
        <w:top w:val="none" w:sz="0" w:space="0" w:color="auto"/>
        <w:left w:val="none" w:sz="0" w:space="0" w:color="auto"/>
        <w:bottom w:val="none" w:sz="0" w:space="0" w:color="auto"/>
        <w:right w:val="none" w:sz="0" w:space="0" w:color="auto"/>
      </w:divBdr>
    </w:div>
    <w:div w:id="807867061">
      <w:bodyDiv w:val="1"/>
      <w:marLeft w:val="0"/>
      <w:marRight w:val="0"/>
      <w:marTop w:val="0"/>
      <w:marBottom w:val="0"/>
      <w:divBdr>
        <w:top w:val="none" w:sz="0" w:space="0" w:color="auto"/>
        <w:left w:val="none" w:sz="0" w:space="0" w:color="auto"/>
        <w:bottom w:val="none" w:sz="0" w:space="0" w:color="auto"/>
        <w:right w:val="none" w:sz="0" w:space="0" w:color="auto"/>
      </w:divBdr>
    </w:div>
    <w:div w:id="835729463">
      <w:bodyDiv w:val="1"/>
      <w:marLeft w:val="0"/>
      <w:marRight w:val="0"/>
      <w:marTop w:val="0"/>
      <w:marBottom w:val="0"/>
      <w:divBdr>
        <w:top w:val="none" w:sz="0" w:space="0" w:color="auto"/>
        <w:left w:val="none" w:sz="0" w:space="0" w:color="auto"/>
        <w:bottom w:val="none" w:sz="0" w:space="0" w:color="auto"/>
        <w:right w:val="none" w:sz="0" w:space="0" w:color="auto"/>
      </w:divBdr>
      <w:divsChild>
        <w:div w:id="1142890559">
          <w:marLeft w:val="547"/>
          <w:marRight w:val="0"/>
          <w:marTop w:val="0"/>
          <w:marBottom w:val="0"/>
          <w:divBdr>
            <w:top w:val="none" w:sz="0" w:space="0" w:color="auto"/>
            <w:left w:val="none" w:sz="0" w:space="0" w:color="auto"/>
            <w:bottom w:val="none" w:sz="0" w:space="0" w:color="auto"/>
            <w:right w:val="none" w:sz="0" w:space="0" w:color="auto"/>
          </w:divBdr>
        </w:div>
      </w:divsChild>
    </w:div>
    <w:div w:id="853347691">
      <w:bodyDiv w:val="1"/>
      <w:marLeft w:val="0"/>
      <w:marRight w:val="0"/>
      <w:marTop w:val="0"/>
      <w:marBottom w:val="0"/>
      <w:divBdr>
        <w:top w:val="none" w:sz="0" w:space="0" w:color="auto"/>
        <w:left w:val="none" w:sz="0" w:space="0" w:color="auto"/>
        <w:bottom w:val="none" w:sz="0" w:space="0" w:color="auto"/>
        <w:right w:val="none" w:sz="0" w:space="0" w:color="auto"/>
      </w:divBdr>
      <w:divsChild>
        <w:div w:id="803540623">
          <w:marLeft w:val="547"/>
          <w:marRight w:val="0"/>
          <w:marTop w:val="134"/>
          <w:marBottom w:val="0"/>
          <w:divBdr>
            <w:top w:val="none" w:sz="0" w:space="0" w:color="auto"/>
            <w:left w:val="none" w:sz="0" w:space="0" w:color="auto"/>
            <w:bottom w:val="none" w:sz="0" w:space="0" w:color="auto"/>
            <w:right w:val="none" w:sz="0" w:space="0" w:color="auto"/>
          </w:divBdr>
        </w:div>
        <w:div w:id="1723824698">
          <w:marLeft w:val="1166"/>
          <w:marRight w:val="0"/>
          <w:marTop w:val="115"/>
          <w:marBottom w:val="0"/>
          <w:divBdr>
            <w:top w:val="none" w:sz="0" w:space="0" w:color="auto"/>
            <w:left w:val="none" w:sz="0" w:space="0" w:color="auto"/>
            <w:bottom w:val="none" w:sz="0" w:space="0" w:color="auto"/>
            <w:right w:val="none" w:sz="0" w:space="0" w:color="auto"/>
          </w:divBdr>
        </w:div>
        <w:div w:id="310598204">
          <w:marLeft w:val="1166"/>
          <w:marRight w:val="0"/>
          <w:marTop w:val="115"/>
          <w:marBottom w:val="0"/>
          <w:divBdr>
            <w:top w:val="none" w:sz="0" w:space="0" w:color="auto"/>
            <w:left w:val="none" w:sz="0" w:space="0" w:color="auto"/>
            <w:bottom w:val="none" w:sz="0" w:space="0" w:color="auto"/>
            <w:right w:val="none" w:sz="0" w:space="0" w:color="auto"/>
          </w:divBdr>
        </w:div>
        <w:div w:id="1253855609">
          <w:marLeft w:val="547"/>
          <w:marRight w:val="0"/>
          <w:marTop w:val="134"/>
          <w:marBottom w:val="0"/>
          <w:divBdr>
            <w:top w:val="none" w:sz="0" w:space="0" w:color="auto"/>
            <w:left w:val="none" w:sz="0" w:space="0" w:color="auto"/>
            <w:bottom w:val="none" w:sz="0" w:space="0" w:color="auto"/>
            <w:right w:val="none" w:sz="0" w:space="0" w:color="auto"/>
          </w:divBdr>
        </w:div>
        <w:div w:id="109907358">
          <w:marLeft w:val="1166"/>
          <w:marRight w:val="0"/>
          <w:marTop w:val="115"/>
          <w:marBottom w:val="0"/>
          <w:divBdr>
            <w:top w:val="none" w:sz="0" w:space="0" w:color="auto"/>
            <w:left w:val="none" w:sz="0" w:space="0" w:color="auto"/>
            <w:bottom w:val="none" w:sz="0" w:space="0" w:color="auto"/>
            <w:right w:val="none" w:sz="0" w:space="0" w:color="auto"/>
          </w:divBdr>
        </w:div>
        <w:div w:id="52395033">
          <w:marLeft w:val="1166"/>
          <w:marRight w:val="0"/>
          <w:marTop w:val="115"/>
          <w:marBottom w:val="0"/>
          <w:divBdr>
            <w:top w:val="none" w:sz="0" w:space="0" w:color="auto"/>
            <w:left w:val="none" w:sz="0" w:space="0" w:color="auto"/>
            <w:bottom w:val="none" w:sz="0" w:space="0" w:color="auto"/>
            <w:right w:val="none" w:sz="0" w:space="0" w:color="auto"/>
          </w:divBdr>
        </w:div>
        <w:div w:id="932014506">
          <w:marLeft w:val="1166"/>
          <w:marRight w:val="0"/>
          <w:marTop w:val="115"/>
          <w:marBottom w:val="0"/>
          <w:divBdr>
            <w:top w:val="none" w:sz="0" w:space="0" w:color="auto"/>
            <w:left w:val="none" w:sz="0" w:space="0" w:color="auto"/>
            <w:bottom w:val="none" w:sz="0" w:space="0" w:color="auto"/>
            <w:right w:val="none" w:sz="0" w:space="0" w:color="auto"/>
          </w:divBdr>
        </w:div>
        <w:div w:id="872309059">
          <w:marLeft w:val="1166"/>
          <w:marRight w:val="0"/>
          <w:marTop w:val="115"/>
          <w:marBottom w:val="0"/>
          <w:divBdr>
            <w:top w:val="none" w:sz="0" w:space="0" w:color="auto"/>
            <w:left w:val="none" w:sz="0" w:space="0" w:color="auto"/>
            <w:bottom w:val="none" w:sz="0" w:space="0" w:color="auto"/>
            <w:right w:val="none" w:sz="0" w:space="0" w:color="auto"/>
          </w:divBdr>
        </w:div>
        <w:div w:id="468789670">
          <w:marLeft w:val="1166"/>
          <w:marRight w:val="0"/>
          <w:marTop w:val="115"/>
          <w:marBottom w:val="0"/>
          <w:divBdr>
            <w:top w:val="none" w:sz="0" w:space="0" w:color="auto"/>
            <w:left w:val="none" w:sz="0" w:space="0" w:color="auto"/>
            <w:bottom w:val="none" w:sz="0" w:space="0" w:color="auto"/>
            <w:right w:val="none" w:sz="0" w:space="0" w:color="auto"/>
          </w:divBdr>
        </w:div>
        <w:div w:id="1523013396">
          <w:marLeft w:val="1166"/>
          <w:marRight w:val="0"/>
          <w:marTop w:val="115"/>
          <w:marBottom w:val="0"/>
          <w:divBdr>
            <w:top w:val="none" w:sz="0" w:space="0" w:color="auto"/>
            <w:left w:val="none" w:sz="0" w:space="0" w:color="auto"/>
            <w:bottom w:val="none" w:sz="0" w:space="0" w:color="auto"/>
            <w:right w:val="none" w:sz="0" w:space="0" w:color="auto"/>
          </w:divBdr>
        </w:div>
      </w:divsChild>
    </w:div>
    <w:div w:id="860969908">
      <w:bodyDiv w:val="1"/>
      <w:marLeft w:val="0"/>
      <w:marRight w:val="0"/>
      <w:marTop w:val="0"/>
      <w:marBottom w:val="0"/>
      <w:divBdr>
        <w:top w:val="none" w:sz="0" w:space="0" w:color="auto"/>
        <w:left w:val="none" w:sz="0" w:space="0" w:color="auto"/>
        <w:bottom w:val="none" w:sz="0" w:space="0" w:color="auto"/>
        <w:right w:val="none" w:sz="0" w:space="0" w:color="auto"/>
      </w:divBdr>
    </w:div>
    <w:div w:id="867060721">
      <w:bodyDiv w:val="1"/>
      <w:marLeft w:val="0"/>
      <w:marRight w:val="0"/>
      <w:marTop w:val="0"/>
      <w:marBottom w:val="0"/>
      <w:divBdr>
        <w:top w:val="none" w:sz="0" w:space="0" w:color="auto"/>
        <w:left w:val="none" w:sz="0" w:space="0" w:color="auto"/>
        <w:bottom w:val="none" w:sz="0" w:space="0" w:color="auto"/>
        <w:right w:val="none" w:sz="0" w:space="0" w:color="auto"/>
      </w:divBdr>
      <w:divsChild>
        <w:div w:id="762921198">
          <w:marLeft w:val="0"/>
          <w:marRight w:val="0"/>
          <w:marTop w:val="0"/>
          <w:marBottom w:val="0"/>
          <w:divBdr>
            <w:top w:val="none" w:sz="0" w:space="0" w:color="auto"/>
            <w:left w:val="none" w:sz="0" w:space="0" w:color="auto"/>
            <w:bottom w:val="none" w:sz="0" w:space="0" w:color="auto"/>
            <w:right w:val="none" w:sz="0" w:space="0" w:color="auto"/>
          </w:divBdr>
          <w:divsChild>
            <w:div w:id="230698225">
              <w:marLeft w:val="0"/>
              <w:marRight w:val="0"/>
              <w:marTop w:val="0"/>
              <w:marBottom w:val="0"/>
              <w:divBdr>
                <w:top w:val="none" w:sz="0" w:space="0" w:color="auto"/>
                <w:left w:val="none" w:sz="0" w:space="0" w:color="auto"/>
                <w:bottom w:val="none" w:sz="0" w:space="0" w:color="auto"/>
                <w:right w:val="none" w:sz="0" w:space="0" w:color="auto"/>
              </w:divBdr>
              <w:divsChild>
                <w:div w:id="2089156842">
                  <w:marLeft w:val="0"/>
                  <w:marRight w:val="0"/>
                  <w:marTop w:val="0"/>
                  <w:marBottom w:val="0"/>
                  <w:divBdr>
                    <w:top w:val="none" w:sz="0" w:space="0" w:color="auto"/>
                    <w:left w:val="none" w:sz="0" w:space="0" w:color="auto"/>
                    <w:bottom w:val="none" w:sz="0" w:space="0" w:color="auto"/>
                    <w:right w:val="none" w:sz="0" w:space="0" w:color="auto"/>
                  </w:divBdr>
                  <w:divsChild>
                    <w:div w:id="1405571454">
                      <w:marLeft w:val="150"/>
                      <w:marRight w:val="0"/>
                      <w:marTop w:val="0"/>
                      <w:marBottom w:val="150"/>
                      <w:divBdr>
                        <w:top w:val="none" w:sz="0" w:space="0" w:color="auto"/>
                        <w:left w:val="none" w:sz="0" w:space="0" w:color="auto"/>
                        <w:bottom w:val="none" w:sz="0" w:space="0" w:color="auto"/>
                        <w:right w:val="none" w:sz="0" w:space="0" w:color="auto"/>
                      </w:divBdr>
                    </w:div>
                    <w:div w:id="1613706190">
                      <w:marLeft w:val="150"/>
                      <w:marRight w:val="0"/>
                      <w:marTop w:val="0"/>
                      <w:marBottom w:val="150"/>
                      <w:divBdr>
                        <w:top w:val="none" w:sz="0" w:space="0" w:color="auto"/>
                        <w:left w:val="none" w:sz="0" w:space="0" w:color="auto"/>
                        <w:bottom w:val="none" w:sz="0" w:space="0" w:color="auto"/>
                        <w:right w:val="none" w:sz="0" w:space="0" w:color="auto"/>
                      </w:divBdr>
                    </w:div>
                    <w:div w:id="577641644">
                      <w:marLeft w:val="0"/>
                      <w:marRight w:val="0"/>
                      <w:marTop w:val="270"/>
                      <w:marBottom w:val="555"/>
                      <w:divBdr>
                        <w:top w:val="none" w:sz="0" w:space="0" w:color="auto"/>
                        <w:left w:val="none" w:sz="0" w:space="0" w:color="auto"/>
                        <w:bottom w:val="none" w:sz="0" w:space="0" w:color="auto"/>
                        <w:right w:val="none" w:sz="0" w:space="0" w:color="auto"/>
                      </w:divBdr>
                      <w:divsChild>
                        <w:div w:id="525215187">
                          <w:marLeft w:val="0"/>
                          <w:marRight w:val="0"/>
                          <w:marTop w:val="150"/>
                          <w:marBottom w:val="150"/>
                          <w:divBdr>
                            <w:top w:val="single" w:sz="6" w:space="12" w:color="E5E5E5"/>
                            <w:left w:val="none" w:sz="0" w:space="0" w:color="auto"/>
                            <w:bottom w:val="single" w:sz="6" w:space="10" w:color="E5E5E5"/>
                            <w:right w:val="none" w:sz="0" w:space="0" w:color="auto"/>
                          </w:divBdr>
                          <w:divsChild>
                            <w:div w:id="2083748204">
                              <w:marLeft w:val="0"/>
                              <w:marRight w:val="0"/>
                              <w:marTop w:val="0"/>
                              <w:marBottom w:val="75"/>
                              <w:divBdr>
                                <w:top w:val="none" w:sz="0" w:space="0" w:color="auto"/>
                                <w:left w:val="none" w:sz="0" w:space="0" w:color="auto"/>
                                <w:bottom w:val="none" w:sz="0" w:space="0" w:color="auto"/>
                                <w:right w:val="none" w:sz="0" w:space="0" w:color="auto"/>
                              </w:divBdr>
                            </w:div>
                            <w:div w:id="616645263">
                              <w:marLeft w:val="0"/>
                              <w:marRight w:val="0"/>
                              <w:marTop w:val="0"/>
                              <w:marBottom w:val="0"/>
                              <w:divBdr>
                                <w:top w:val="none" w:sz="0" w:space="0" w:color="auto"/>
                                <w:left w:val="none" w:sz="0" w:space="0" w:color="auto"/>
                                <w:bottom w:val="none" w:sz="0" w:space="0" w:color="auto"/>
                                <w:right w:val="none" w:sz="0" w:space="0" w:color="auto"/>
                              </w:divBdr>
                            </w:div>
                            <w:div w:id="245384287">
                              <w:marLeft w:val="153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695769041">
              <w:marLeft w:val="0"/>
              <w:marRight w:val="0"/>
              <w:marTop w:val="0"/>
              <w:marBottom w:val="300"/>
              <w:divBdr>
                <w:top w:val="none" w:sz="0" w:space="0" w:color="auto"/>
                <w:left w:val="none" w:sz="0" w:space="0" w:color="auto"/>
                <w:bottom w:val="none" w:sz="0" w:space="0" w:color="auto"/>
                <w:right w:val="none" w:sz="0" w:space="0" w:color="auto"/>
              </w:divBdr>
              <w:divsChild>
                <w:div w:id="1446344641">
                  <w:marLeft w:val="0"/>
                  <w:marRight w:val="0"/>
                  <w:marTop w:val="0"/>
                  <w:marBottom w:val="0"/>
                  <w:divBdr>
                    <w:top w:val="none" w:sz="0" w:space="0" w:color="auto"/>
                    <w:left w:val="none" w:sz="0" w:space="0" w:color="auto"/>
                    <w:bottom w:val="none" w:sz="0" w:space="0" w:color="auto"/>
                    <w:right w:val="none" w:sz="0" w:space="0" w:color="auto"/>
                  </w:divBdr>
                  <w:divsChild>
                    <w:div w:id="1591769749">
                      <w:marLeft w:val="0"/>
                      <w:marRight w:val="0"/>
                      <w:marTop w:val="450"/>
                      <w:marBottom w:val="0"/>
                      <w:divBdr>
                        <w:top w:val="none" w:sz="0" w:space="0" w:color="auto"/>
                        <w:left w:val="none" w:sz="0" w:space="0" w:color="auto"/>
                        <w:bottom w:val="none" w:sz="0" w:space="0" w:color="auto"/>
                        <w:right w:val="none" w:sz="0" w:space="0" w:color="auto"/>
                      </w:divBdr>
                      <w:divsChild>
                        <w:div w:id="1125657149">
                          <w:marLeft w:val="0"/>
                          <w:marRight w:val="0"/>
                          <w:marTop w:val="0"/>
                          <w:marBottom w:val="0"/>
                          <w:divBdr>
                            <w:top w:val="none" w:sz="0" w:space="0" w:color="auto"/>
                            <w:left w:val="none" w:sz="0" w:space="0" w:color="auto"/>
                            <w:bottom w:val="none" w:sz="0" w:space="0" w:color="auto"/>
                            <w:right w:val="none" w:sz="0" w:space="0" w:color="auto"/>
                          </w:divBdr>
                          <w:divsChild>
                            <w:div w:id="1593121078">
                              <w:marLeft w:val="0"/>
                              <w:marRight w:val="0"/>
                              <w:marTop w:val="0"/>
                              <w:marBottom w:val="450"/>
                              <w:divBdr>
                                <w:top w:val="none" w:sz="0" w:space="0" w:color="auto"/>
                                <w:left w:val="none" w:sz="0" w:space="0" w:color="auto"/>
                                <w:bottom w:val="single" w:sz="6" w:space="23" w:color="E5E5E5"/>
                                <w:right w:val="none" w:sz="0" w:space="0" w:color="auto"/>
                              </w:divBdr>
                              <w:divsChild>
                                <w:div w:id="82905734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085418876">
                          <w:marLeft w:val="0"/>
                          <w:marRight w:val="0"/>
                          <w:marTop w:val="0"/>
                          <w:marBottom w:val="0"/>
                          <w:divBdr>
                            <w:top w:val="none" w:sz="0" w:space="0" w:color="auto"/>
                            <w:left w:val="none" w:sz="0" w:space="0" w:color="auto"/>
                            <w:bottom w:val="none" w:sz="0" w:space="0" w:color="auto"/>
                            <w:right w:val="none" w:sz="0" w:space="0" w:color="auto"/>
                          </w:divBdr>
                          <w:divsChild>
                            <w:div w:id="1954097080">
                              <w:marLeft w:val="0"/>
                              <w:marRight w:val="0"/>
                              <w:marTop w:val="0"/>
                              <w:marBottom w:val="450"/>
                              <w:divBdr>
                                <w:top w:val="none" w:sz="0" w:space="0" w:color="auto"/>
                                <w:left w:val="none" w:sz="0" w:space="0" w:color="auto"/>
                                <w:bottom w:val="single" w:sz="6" w:space="23" w:color="E5E5E5"/>
                                <w:right w:val="none" w:sz="0" w:space="0" w:color="auto"/>
                              </w:divBdr>
                              <w:divsChild>
                                <w:div w:id="103187657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769930952">
                          <w:marLeft w:val="0"/>
                          <w:marRight w:val="0"/>
                          <w:marTop w:val="0"/>
                          <w:marBottom w:val="0"/>
                          <w:divBdr>
                            <w:top w:val="none" w:sz="0" w:space="0" w:color="auto"/>
                            <w:left w:val="none" w:sz="0" w:space="0" w:color="auto"/>
                            <w:bottom w:val="none" w:sz="0" w:space="0" w:color="auto"/>
                            <w:right w:val="none" w:sz="0" w:space="0" w:color="auto"/>
                          </w:divBdr>
                          <w:divsChild>
                            <w:div w:id="1936863126">
                              <w:marLeft w:val="0"/>
                              <w:marRight w:val="0"/>
                              <w:marTop w:val="0"/>
                              <w:marBottom w:val="450"/>
                              <w:divBdr>
                                <w:top w:val="none" w:sz="0" w:space="0" w:color="auto"/>
                                <w:left w:val="none" w:sz="0" w:space="0" w:color="auto"/>
                                <w:bottom w:val="single" w:sz="6" w:space="23" w:color="E5E5E5"/>
                                <w:right w:val="none" w:sz="0" w:space="0" w:color="auto"/>
                              </w:divBdr>
                              <w:divsChild>
                                <w:div w:id="168605363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509637807">
                          <w:marLeft w:val="0"/>
                          <w:marRight w:val="0"/>
                          <w:marTop w:val="0"/>
                          <w:marBottom w:val="0"/>
                          <w:divBdr>
                            <w:top w:val="none" w:sz="0" w:space="0" w:color="auto"/>
                            <w:left w:val="none" w:sz="0" w:space="0" w:color="auto"/>
                            <w:bottom w:val="none" w:sz="0" w:space="0" w:color="auto"/>
                            <w:right w:val="none" w:sz="0" w:space="0" w:color="auto"/>
                          </w:divBdr>
                          <w:divsChild>
                            <w:div w:id="924875323">
                              <w:marLeft w:val="0"/>
                              <w:marRight w:val="0"/>
                              <w:marTop w:val="0"/>
                              <w:marBottom w:val="450"/>
                              <w:divBdr>
                                <w:top w:val="none" w:sz="0" w:space="0" w:color="auto"/>
                                <w:left w:val="none" w:sz="0" w:space="0" w:color="auto"/>
                                <w:bottom w:val="single" w:sz="6" w:space="23" w:color="E5E5E5"/>
                                <w:right w:val="none" w:sz="0" w:space="0" w:color="auto"/>
                              </w:divBdr>
                              <w:divsChild>
                                <w:div w:id="138971955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349356">
              <w:marLeft w:val="0"/>
              <w:marRight w:val="0"/>
              <w:marTop w:val="450"/>
              <w:marBottom w:val="0"/>
              <w:divBdr>
                <w:top w:val="none" w:sz="0" w:space="0" w:color="auto"/>
                <w:left w:val="none" w:sz="0" w:space="0" w:color="auto"/>
                <w:bottom w:val="single" w:sz="6" w:space="30" w:color="808184"/>
                <w:right w:val="none" w:sz="0" w:space="0" w:color="auto"/>
              </w:divBdr>
              <w:divsChild>
                <w:div w:id="43481207">
                  <w:marLeft w:val="450"/>
                  <w:marRight w:val="0"/>
                  <w:marTop w:val="45"/>
                  <w:marBottom w:val="0"/>
                  <w:divBdr>
                    <w:top w:val="none" w:sz="0" w:space="0" w:color="auto"/>
                    <w:left w:val="none" w:sz="0" w:space="0" w:color="auto"/>
                    <w:bottom w:val="none" w:sz="0" w:space="0" w:color="auto"/>
                    <w:right w:val="none" w:sz="0" w:space="0" w:color="auto"/>
                  </w:divBdr>
                  <w:divsChild>
                    <w:div w:id="562647075">
                      <w:marLeft w:val="0"/>
                      <w:marRight w:val="450"/>
                      <w:marTop w:val="0"/>
                      <w:marBottom w:val="0"/>
                      <w:divBdr>
                        <w:top w:val="none" w:sz="0" w:space="0" w:color="auto"/>
                        <w:left w:val="none" w:sz="0" w:space="0" w:color="auto"/>
                        <w:bottom w:val="none" w:sz="0" w:space="0" w:color="auto"/>
                        <w:right w:val="none" w:sz="0" w:space="0" w:color="auto"/>
                      </w:divBdr>
                    </w:div>
                    <w:div w:id="17357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5788">
              <w:marLeft w:val="0"/>
              <w:marRight w:val="0"/>
              <w:marTop w:val="300"/>
              <w:marBottom w:val="0"/>
              <w:divBdr>
                <w:top w:val="none" w:sz="0" w:space="0" w:color="auto"/>
                <w:left w:val="none" w:sz="0" w:space="0" w:color="auto"/>
                <w:bottom w:val="none" w:sz="0" w:space="0" w:color="auto"/>
                <w:right w:val="none" w:sz="0" w:space="0" w:color="auto"/>
              </w:divBdr>
              <w:divsChild>
                <w:div w:id="833028278">
                  <w:marLeft w:val="0"/>
                  <w:marRight w:val="0"/>
                  <w:marTop w:val="0"/>
                  <w:marBottom w:val="0"/>
                  <w:divBdr>
                    <w:top w:val="none" w:sz="0" w:space="0" w:color="auto"/>
                    <w:left w:val="none" w:sz="0" w:space="0" w:color="auto"/>
                    <w:bottom w:val="none" w:sz="0" w:space="0" w:color="auto"/>
                    <w:right w:val="none" w:sz="0" w:space="0" w:color="auto"/>
                  </w:divBdr>
                </w:div>
                <w:div w:id="1186213214">
                  <w:marLeft w:val="0"/>
                  <w:marRight w:val="0"/>
                  <w:marTop w:val="0"/>
                  <w:marBottom w:val="0"/>
                  <w:divBdr>
                    <w:top w:val="none" w:sz="0" w:space="0" w:color="auto"/>
                    <w:left w:val="none" w:sz="0" w:space="0" w:color="auto"/>
                    <w:bottom w:val="none" w:sz="0" w:space="0" w:color="auto"/>
                    <w:right w:val="none" w:sz="0" w:space="0" w:color="auto"/>
                  </w:divBdr>
                </w:div>
              </w:divsChild>
            </w:div>
            <w:div w:id="232591962">
              <w:marLeft w:val="0"/>
              <w:marRight w:val="0"/>
              <w:marTop w:val="750"/>
              <w:marBottom w:val="0"/>
              <w:divBdr>
                <w:top w:val="none" w:sz="0" w:space="0" w:color="auto"/>
                <w:left w:val="none" w:sz="0" w:space="0" w:color="auto"/>
                <w:bottom w:val="none" w:sz="0" w:space="0" w:color="auto"/>
                <w:right w:val="none" w:sz="0" w:space="0" w:color="auto"/>
              </w:divBdr>
              <w:divsChild>
                <w:div w:id="1078285832">
                  <w:marLeft w:val="0"/>
                  <w:marRight w:val="0"/>
                  <w:marTop w:val="0"/>
                  <w:marBottom w:val="0"/>
                  <w:divBdr>
                    <w:top w:val="none" w:sz="0" w:space="0" w:color="auto"/>
                    <w:left w:val="none" w:sz="0" w:space="0" w:color="auto"/>
                    <w:bottom w:val="none" w:sz="0" w:space="0" w:color="auto"/>
                    <w:right w:val="none" w:sz="0" w:space="0" w:color="auto"/>
                  </w:divBdr>
                  <w:divsChild>
                    <w:div w:id="1282539984">
                      <w:marLeft w:val="0"/>
                      <w:marRight w:val="0"/>
                      <w:marTop w:val="0"/>
                      <w:marBottom w:val="0"/>
                      <w:divBdr>
                        <w:top w:val="none" w:sz="0" w:space="0" w:color="auto"/>
                        <w:left w:val="none" w:sz="0" w:space="0" w:color="auto"/>
                        <w:bottom w:val="single" w:sz="12" w:space="0" w:color="CCCCCC"/>
                        <w:right w:val="none" w:sz="0" w:space="0" w:color="auto"/>
                      </w:divBdr>
                    </w:div>
                    <w:div w:id="2133594275">
                      <w:marLeft w:val="0"/>
                      <w:marRight w:val="0"/>
                      <w:marTop w:val="0"/>
                      <w:marBottom w:val="0"/>
                      <w:divBdr>
                        <w:top w:val="none" w:sz="0" w:space="0" w:color="auto"/>
                        <w:left w:val="none" w:sz="0" w:space="0" w:color="auto"/>
                        <w:bottom w:val="single" w:sz="12" w:space="0" w:color="CCCCCC"/>
                        <w:right w:val="none" w:sz="0" w:space="0" w:color="auto"/>
                      </w:divBdr>
                      <w:divsChild>
                        <w:div w:id="167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3385">
                  <w:marLeft w:val="0"/>
                  <w:marRight w:val="0"/>
                  <w:marTop w:val="0"/>
                  <w:marBottom w:val="0"/>
                  <w:divBdr>
                    <w:top w:val="none" w:sz="0" w:space="0" w:color="auto"/>
                    <w:left w:val="none" w:sz="0" w:space="0" w:color="auto"/>
                    <w:bottom w:val="none" w:sz="0" w:space="0" w:color="auto"/>
                    <w:right w:val="none" w:sz="0" w:space="0" w:color="auto"/>
                  </w:divBdr>
                  <w:divsChild>
                    <w:div w:id="384835899">
                      <w:marLeft w:val="0"/>
                      <w:marRight w:val="0"/>
                      <w:marTop w:val="0"/>
                      <w:marBottom w:val="0"/>
                      <w:divBdr>
                        <w:top w:val="none" w:sz="0" w:space="0" w:color="auto"/>
                        <w:left w:val="none" w:sz="0" w:space="0" w:color="auto"/>
                        <w:bottom w:val="single" w:sz="12" w:space="0" w:color="CCCCCC"/>
                        <w:right w:val="none" w:sz="0" w:space="0" w:color="auto"/>
                      </w:divBdr>
                    </w:div>
                  </w:divsChild>
                </w:div>
                <w:div w:id="2069720048">
                  <w:marLeft w:val="0"/>
                  <w:marRight w:val="0"/>
                  <w:marTop w:val="0"/>
                  <w:marBottom w:val="0"/>
                  <w:divBdr>
                    <w:top w:val="none" w:sz="0" w:space="0" w:color="auto"/>
                    <w:left w:val="none" w:sz="0" w:space="0" w:color="auto"/>
                    <w:bottom w:val="none" w:sz="0" w:space="0" w:color="auto"/>
                    <w:right w:val="none" w:sz="0" w:space="0" w:color="auto"/>
                  </w:divBdr>
                  <w:divsChild>
                    <w:div w:id="87115264">
                      <w:marLeft w:val="0"/>
                      <w:marRight w:val="0"/>
                      <w:marTop w:val="0"/>
                      <w:marBottom w:val="0"/>
                      <w:divBdr>
                        <w:top w:val="none" w:sz="0" w:space="0" w:color="auto"/>
                        <w:left w:val="none" w:sz="0" w:space="0" w:color="auto"/>
                        <w:bottom w:val="single" w:sz="12" w:space="0" w:color="CCCCCC"/>
                        <w:right w:val="none" w:sz="0" w:space="0" w:color="auto"/>
                      </w:divBdr>
                    </w:div>
                  </w:divsChild>
                </w:div>
              </w:divsChild>
            </w:div>
            <w:div w:id="692802177">
              <w:marLeft w:val="0"/>
              <w:marRight w:val="0"/>
              <w:marTop w:val="0"/>
              <w:marBottom w:val="300"/>
              <w:divBdr>
                <w:top w:val="none" w:sz="0" w:space="0" w:color="auto"/>
                <w:left w:val="none" w:sz="0" w:space="0" w:color="auto"/>
                <w:bottom w:val="none" w:sz="0" w:space="0" w:color="auto"/>
                <w:right w:val="none" w:sz="0" w:space="0" w:color="auto"/>
              </w:divBdr>
              <w:divsChild>
                <w:div w:id="1126781165">
                  <w:marLeft w:val="0"/>
                  <w:marRight w:val="0"/>
                  <w:marTop w:val="0"/>
                  <w:marBottom w:val="0"/>
                  <w:divBdr>
                    <w:top w:val="none" w:sz="0" w:space="0" w:color="auto"/>
                    <w:left w:val="none" w:sz="0" w:space="0" w:color="auto"/>
                    <w:bottom w:val="none" w:sz="0" w:space="0" w:color="auto"/>
                    <w:right w:val="none" w:sz="0" w:space="0" w:color="auto"/>
                  </w:divBdr>
                  <w:divsChild>
                    <w:div w:id="1909265905">
                      <w:marLeft w:val="0"/>
                      <w:marRight w:val="0"/>
                      <w:marTop w:val="0"/>
                      <w:marBottom w:val="0"/>
                      <w:divBdr>
                        <w:top w:val="none" w:sz="0" w:space="0" w:color="auto"/>
                        <w:left w:val="none" w:sz="0" w:space="0" w:color="auto"/>
                        <w:bottom w:val="none" w:sz="0" w:space="0" w:color="auto"/>
                        <w:right w:val="none" w:sz="0" w:space="0" w:color="auto"/>
                      </w:divBdr>
                      <w:divsChild>
                        <w:div w:id="1765761941">
                          <w:marLeft w:val="0"/>
                          <w:marRight w:val="0"/>
                          <w:marTop w:val="0"/>
                          <w:marBottom w:val="0"/>
                          <w:divBdr>
                            <w:top w:val="none" w:sz="0" w:space="0" w:color="auto"/>
                            <w:left w:val="none" w:sz="0" w:space="0" w:color="auto"/>
                            <w:bottom w:val="none" w:sz="0" w:space="0" w:color="auto"/>
                            <w:right w:val="none" w:sz="0" w:space="0" w:color="auto"/>
                          </w:divBdr>
                          <w:divsChild>
                            <w:div w:id="51276834">
                              <w:marLeft w:val="0"/>
                              <w:marRight w:val="0"/>
                              <w:marTop w:val="0"/>
                              <w:marBottom w:val="0"/>
                              <w:divBdr>
                                <w:top w:val="none" w:sz="0" w:space="0" w:color="auto"/>
                                <w:left w:val="none" w:sz="0" w:space="0" w:color="auto"/>
                                <w:bottom w:val="none" w:sz="0" w:space="0" w:color="auto"/>
                                <w:right w:val="none" w:sz="0" w:space="0" w:color="auto"/>
                              </w:divBdr>
                              <w:divsChild>
                                <w:div w:id="1511720818">
                                  <w:marLeft w:val="0"/>
                                  <w:marRight w:val="0"/>
                                  <w:marTop w:val="0"/>
                                  <w:marBottom w:val="0"/>
                                  <w:divBdr>
                                    <w:top w:val="none" w:sz="0" w:space="0" w:color="auto"/>
                                    <w:left w:val="none" w:sz="0" w:space="0" w:color="auto"/>
                                    <w:bottom w:val="none" w:sz="0" w:space="0" w:color="auto"/>
                                    <w:right w:val="none" w:sz="0" w:space="0" w:color="auto"/>
                                  </w:divBdr>
                                </w:div>
                                <w:div w:id="855926664">
                                  <w:marLeft w:val="0"/>
                                  <w:marRight w:val="0"/>
                                  <w:marTop w:val="0"/>
                                  <w:marBottom w:val="0"/>
                                  <w:divBdr>
                                    <w:top w:val="none" w:sz="0" w:space="0" w:color="auto"/>
                                    <w:left w:val="none" w:sz="0" w:space="0" w:color="auto"/>
                                    <w:bottom w:val="none" w:sz="0" w:space="0" w:color="auto"/>
                                    <w:right w:val="none" w:sz="0" w:space="0" w:color="auto"/>
                                  </w:divBdr>
                                </w:div>
                                <w:div w:id="2031638723">
                                  <w:marLeft w:val="0"/>
                                  <w:marRight w:val="0"/>
                                  <w:marTop w:val="0"/>
                                  <w:marBottom w:val="0"/>
                                  <w:divBdr>
                                    <w:top w:val="none" w:sz="0" w:space="0" w:color="auto"/>
                                    <w:left w:val="none" w:sz="0" w:space="0" w:color="auto"/>
                                    <w:bottom w:val="none" w:sz="0" w:space="0" w:color="auto"/>
                                    <w:right w:val="none" w:sz="0" w:space="0" w:color="auto"/>
                                  </w:divBdr>
                                </w:div>
                                <w:div w:id="1166899992">
                                  <w:marLeft w:val="0"/>
                                  <w:marRight w:val="0"/>
                                  <w:marTop w:val="0"/>
                                  <w:marBottom w:val="0"/>
                                  <w:divBdr>
                                    <w:top w:val="none" w:sz="0" w:space="0" w:color="auto"/>
                                    <w:left w:val="none" w:sz="0" w:space="0" w:color="auto"/>
                                    <w:bottom w:val="none" w:sz="0" w:space="0" w:color="auto"/>
                                    <w:right w:val="none" w:sz="0" w:space="0" w:color="auto"/>
                                  </w:divBdr>
                                </w:div>
                              </w:divsChild>
                            </w:div>
                            <w:div w:id="945967533">
                              <w:marLeft w:val="234"/>
                              <w:marRight w:val="0"/>
                              <w:marTop w:val="0"/>
                              <w:marBottom w:val="0"/>
                              <w:divBdr>
                                <w:top w:val="none" w:sz="0" w:space="0" w:color="auto"/>
                                <w:left w:val="none" w:sz="0" w:space="0" w:color="auto"/>
                                <w:bottom w:val="none" w:sz="0" w:space="0" w:color="auto"/>
                                <w:right w:val="none" w:sz="0" w:space="0" w:color="auto"/>
                              </w:divBdr>
                              <w:divsChild>
                                <w:div w:id="1772125931">
                                  <w:marLeft w:val="0"/>
                                  <w:marRight w:val="0"/>
                                  <w:marTop w:val="0"/>
                                  <w:marBottom w:val="0"/>
                                  <w:divBdr>
                                    <w:top w:val="none" w:sz="0" w:space="0" w:color="auto"/>
                                    <w:left w:val="none" w:sz="0" w:space="0" w:color="auto"/>
                                    <w:bottom w:val="none" w:sz="0" w:space="0" w:color="auto"/>
                                    <w:right w:val="none" w:sz="0" w:space="0" w:color="auto"/>
                                  </w:divBdr>
                                </w:div>
                                <w:div w:id="822232499">
                                  <w:marLeft w:val="0"/>
                                  <w:marRight w:val="0"/>
                                  <w:marTop w:val="0"/>
                                  <w:marBottom w:val="0"/>
                                  <w:divBdr>
                                    <w:top w:val="none" w:sz="0" w:space="0" w:color="auto"/>
                                    <w:left w:val="none" w:sz="0" w:space="0" w:color="auto"/>
                                    <w:bottom w:val="none" w:sz="0" w:space="0" w:color="auto"/>
                                    <w:right w:val="none" w:sz="0" w:space="0" w:color="auto"/>
                                  </w:divBdr>
                                </w:div>
                                <w:div w:id="24798840">
                                  <w:marLeft w:val="0"/>
                                  <w:marRight w:val="0"/>
                                  <w:marTop w:val="0"/>
                                  <w:marBottom w:val="0"/>
                                  <w:divBdr>
                                    <w:top w:val="none" w:sz="0" w:space="0" w:color="auto"/>
                                    <w:left w:val="none" w:sz="0" w:space="0" w:color="auto"/>
                                    <w:bottom w:val="none" w:sz="0" w:space="0" w:color="auto"/>
                                    <w:right w:val="none" w:sz="0" w:space="0" w:color="auto"/>
                                  </w:divBdr>
                                </w:div>
                                <w:div w:id="7838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9603">
                          <w:marLeft w:val="0"/>
                          <w:marRight w:val="0"/>
                          <w:marTop w:val="0"/>
                          <w:marBottom w:val="0"/>
                          <w:divBdr>
                            <w:top w:val="none" w:sz="0" w:space="0" w:color="auto"/>
                            <w:left w:val="none" w:sz="0" w:space="0" w:color="auto"/>
                            <w:bottom w:val="none" w:sz="0" w:space="0" w:color="auto"/>
                            <w:right w:val="none" w:sz="0" w:space="0" w:color="auto"/>
                          </w:divBdr>
                          <w:divsChild>
                            <w:div w:id="1944143532">
                              <w:marLeft w:val="0"/>
                              <w:marRight w:val="0"/>
                              <w:marTop w:val="0"/>
                              <w:marBottom w:val="0"/>
                              <w:divBdr>
                                <w:top w:val="none" w:sz="0" w:space="0" w:color="auto"/>
                                <w:left w:val="none" w:sz="0" w:space="0" w:color="auto"/>
                                <w:bottom w:val="none" w:sz="0" w:space="0" w:color="auto"/>
                                <w:right w:val="none" w:sz="0" w:space="0" w:color="auto"/>
                              </w:divBdr>
                              <w:divsChild>
                                <w:div w:id="194163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976192">
          <w:marLeft w:val="0"/>
          <w:marRight w:val="0"/>
          <w:marTop w:val="975"/>
          <w:marBottom w:val="0"/>
          <w:divBdr>
            <w:top w:val="none" w:sz="0" w:space="0" w:color="auto"/>
            <w:left w:val="none" w:sz="0" w:space="0" w:color="auto"/>
            <w:bottom w:val="none" w:sz="0" w:space="0" w:color="auto"/>
            <w:right w:val="none" w:sz="0" w:space="0" w:color="auto"/>
          </w:divBdr>
          <w:divsChild>
            <w:div w:id="66846791">
              <w:marLeft w:val="0"/>
              <w:marRight w:val="0"/>
              <w:marTop w:val="0"/>
              <w:marBottom w:val="825"/>
              <w:divBdr>
                <w:top w:val="none" w:sz="0" w:space="0" w:color="auto"/>
                <w:left w:val="none" w:sz="0" w:space="0" w:color="auto"/>
                <w:bottom w:val="none" w:sz="0" w:space="0" w:color="auto"/>
                <w:right w:val="none" w:sz="0" w:space="0" w:color="auto"/>
              </w:divBdr>
              <w:divsChild>
                <w:div w:id="1837261412">
                  <w:marLeft w:val="0"/>
                  <w:marRight w:val="0"/>
                  <w:marTop w:val="0"/>
                  <w:marBottom w:val="0"/>
                  <w:divBdr>
                    <w:top w:val="none" w:sz="0" w:space="0" w:color="auto"/>
                    <w:left w:val="none" w:sz="0" w:space="0" w:color="auto"/>
                    <w:bottom w:val="none" w:sz="0" w:space="0" w:color="auto"/>
                    <w:right w:val="none" w:sz="0" w:space="0" w:color="auto"/>
                  </w:divBdr>
                  <w:divsChild>
                    <w:div w:id="2032487679">
                      <w:marLeft w:val="1125"/>
                      <w:marRight w:val="0"/>
                      <w:marTop w:val="0"/>
                      <w:marBottom w:val="75"/>
                      <w:divBdr>
                        <w:top w:val="none" w:sz="0" w:space="0" w:color="auto"/>
                        <w:left w:val="none" w:sz="0" w:space="0" w:color="auto"/>
                        <w:bottom w:val="none" w:sz="0" w:space="0" w:color="auto"/>
                        <w:right w:val="none" w:sz="0" w:space="0" w:color="auto"/>
                      </w:divBdr>
                    </w:div>
                  </w:divsChild>
                </w:div>
                <w:div w:id="1657562749">
                  <w:marLeft w:val="0"/>
                  <w:marRight w:val="0"/>
                  <w:marTop w:val="0"/>
                  <w:marBottom w:val="0"/>
                  <w:divBdr>
                    <w:top w:val="none" w:sz="0" w:space="0" w:color="auto"/>
                    <w:left w:val="none" w:sz="0" w:space="0" w:color="auto"/>
                    <w:bottom w:val="none" w:sz="0" w:space="0" w:color="auto"/>
                    <w:right w:val="none" w:sz="0" w:space="0" w:color="auto"/>
                  </w:divBdr>
                  <w:divsChild>
                    <w:div w:id="769087683">
                      <w:marLeft w:val="1125"/>
                      <w:marRight w:val="0"/>
                      <w:marTop w:val="0"/>
                      <w:marBottom w:val="75"/>
                      <w:divBdr>
                        <w:top w:val="none" w:sz="0" w:space="0" w:color="auto"/>
                        <w:left w:val="none" w:sz="0" w:space="0" w:color="auto"/>
                        <w:bottom w:val="none" w:sz="0" w:space="0" w:color="auto"/>
                        <w:right w:val="none" w:sz="0" w:space="0" w:color="auto"/>
                      </w:divBdr>
                    </w:div>
                  </w:divsChild>
                </w:div>
                <w:div w:id="1997561768">
                  <w:marLeft w:val="0"/>
                  <w:marRight w:val="0"/>
                  <w:marTop w:val="0"/>
                  <w:marBottom w:val="0"/>
                  <w:divBdr>
                    <w:top w:val="none" w:sz="0" w:space="0" w:color="auto"/>
                    <w:left w:val="none" w:sz="0" w:space="0" w:color="auto"/>
                    <w:bottom w:val="none" w:sz="0" w:space="0" w:color="auto"/>
                    <w:right w:val="none" w:sz="0" w:space="0" w:color="auto"/>
                  </w:divBdr>
                  <w:divsChild>
                    <w:div w:id="394621850">
                      <w:marLeft w:val="1125"/>
                      <w:marRight w:val="0"/>
                      <w:marTop w:val="0"/>
                      <w:marBottom w:val="75"/>
                      <w:divBdr>
                        <w:top w:val="none" w:sz="0" w:space="0" w:color="auto"/>
                        <w:left w:val="none" w:sz="0" w:space="0" w:color="auto"/>
                        <w:bottom w:val="none" w:sz="0" w:space="0" w:color="auto"/>
                        <w:right w:val="none" w:sz="0" w:space="0" w:color="auto"/>
                      </w:divBdr>
                    </w:div>
                  </w:divsChild>
                </w:div>
                <w:div w:id="985008921">
                  <w:marLeft w:val="0"/>
                  <w:marRight w:val="0"/>
                  <w:marTop w:val="0"/>
                  <w:marBottom w:val="0"/>
                  <w:divBdr>
                    <w:top w:val="none" w:sz="0" w:space="0" w:color="auto"/>
                    <w:left w:val="none" w:sz="0" w:space="0" w:color="auto"/>
                    <w:bottom w:val="none" w:sz="0" w:space="0" w:color="auto"/>
                    <w:right w:val="none" w:sz="0" w:space="0" w:color="auto"/>
                  </w:divBdr>
                  <w:divsChild>
                    <w:div w:id="1159997748">
                      <w:marLeft w:val="1125"/>
                      <w:marRight w:val="0"/>
                      <w:marTop w:val="0"/>
                      <w:marBottom w:val="75"/>
                      <w:divBdr>
                        <w:top w:val="none" w:sz="0" w:space="0" w:color="auto"/>
                        <w:left w:val="none" w:sz="0" w:space="0" w:color="auto"/>
                        <w:bottom w:val="none" w:sz="0" w:space="0" w:color="auto"/>
                        <w:right w:val="none" w:sz="0" w:space="0" w:color="auto"/>
                      </w:divBdr>
                    </w:div>
                  </w:divsChild>
                </w:div>
                <w:div w:id="2017614497">
                  <w:marLeft w:val="0"/>
                  <w:marRight w:val="0"/>
                  <w:marTop w:val="0"/>
                  <w:marBottom w:val="0"/>
                  <w:divBdr>
                    <w:top w:val="none" w:sz="0" w:space="0" w:color="auto"/>
                    <w:left w:val="none" w:sz="0" w:space="0" w:color="auto"/>
                    <w:bottom w:val="none" w:sz="0" w:space="0" w:color="auto"/>
                    <w:right w:val="none" w:sz="0" w:space="0" w:color="auto"/>
                  </w:divBdr>
                  <w:divsChild>
                    <w:div w:id="113981270">
                      <w:marLeft w:val="1125"/>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15434210">
      <w:bodyDiv w:val="1"/>
      <w:marLeft w:val="0"/>
      <w:marRight w:val="0"/>
      <w:marTop w:val="0"/>
      <w:marBottom w:val="0"/>
      <w:divBdr>
        <w:top w:val="none" w:sz="0" w:space="0" w:color="auto"/>
        <w:left w:val="none" w:sz="0" w:space="0" w:color="auto"/>
        <w:bottom w:val="none" w:sz="0" w:space="0" w:color="auto"/>
        <w:right w:val="none" w:sz="0" w:space="0" w:color="auto"/>
      </w:divBdr>
    </w:div>
    <w:div w:id="920912692">
      <w:bodyDiv w:val="1"/>
      <w:marLeft w:val="0"/>
      <w:marRight w:val="0"/>
      <w:marTop w:val="0"/>
      <w:marBottom w:val="0"/>
      <w:divBdr>
        <w:top w:val="none" w:sz="0" w:space="0" w:color="auto"/>
        <w:left w:val="none" w:sz="0" w:space="0" w:color="auto"/>
        <w:bottom w:val="none" w:sz="0" w:space="0" w:color="auto"/>
        <w:right w:val="none" w:sz="0" w:space="0" w:color="auto"/>
      </w:divBdr>
    </w:div>
    <w:div w:id="923563102">
      <w:bodyDiv w:val="1"/>
      <w:marLeft w:val="0"/>
      <w:marRight w:val="0"/>
      <w:marTop w:val="0"/>
      <w:marBottom w:val="0"/>
      <w:divBdr>
        <w:top w:val="none" w:sz="0" w:space="0" w:color="auto"/>
        <w:left w:val="none" w:sz="0" w:space="0" w:color="auto"/>
        <w:bottom w:val="none" w:sz="0" w:space="0" w:color="auto"/>
        <w:right w:val="none" w:sz="0" w:space="0" w:color="auto"/>
      </w:divBdr>
    </w:div>
    <w:div w:id="956065590">
      <w:bodyDiv w:val="1"/>
      <w:marLeft w:val="0"/>
      <w:marRight w:val="0"/>
      <w:marTop w:val="0"/>
      <w:marBottom w:val="0"/>
      <w:divBdr>
        <w:top w:val="none" w:sz="0" w:space="0" w:color="auto"/>
        <w:left w:val="none" w:sz="0" w:space="0" w:color="auto"/>
        <w:bottom w:val="none" w:sz="0" w:space="0" w:color="auto"/>
        <w:right w:val="none" w:sz="0" w:space="0" w:color="auto"/>
      </w:divBdr>
    </w:div>
    <w:div w:id="976371560">
      <w:bodyDiv w:val="1"/>
      <w:marLeft w:val="0"/>
      <w:marRight w:val="0"/>
      <w:marTop w:val="0"/>
      <w:marBottom w:val="0"/>
      <w:divBdr>
        <w:top w:val="none" w:sz="0" w:space="0" w:color="auto"/>
        <w:left w:val="none" w:sz="0" w:space="0" w:color="auto"/>
        <w:bottom w:val="none" w:sz="0" w:space="0" w:color="auto"/>
        <w:right w:val="none" w:sz="0" w:space="0" w:color="auto"/>
      </w:divBdr>
    </w:div>
    <w:div w:id="978145288">
      <w:bodyDiv w:val="1"/>
      <w:marLeft w:val="0"/>
      <w:marRight w:val="0"/>
      <w:marTop w:val="0"/>
      <w:marBottom w:val="0"/>
      <w:divBdr>
        <w:top w:val="none" w:sz="0" w:space="0" w:color="auto"/>
        <w:left w:val="none" w:sz="0" w:space="0" w:color="auto"/>
        <w:bottom w:val="none" w:sz="0" w:space="0" w:color="auto"/>
        <w:right w:val="none" w:sz="0" w:space="0" w:color="auto"/>
      </w:divBdr>
    </w:div>
    <w:div w:id="993025056">
      <w:bodyDiv w:val="1"/>
      <w:marLeft w:val="0"/>
      <w:marRight w:val="0"/>
      <w:marTop w:val="0"/>
      <w:marBottom w:val="0"/>
      <w:divBdr>
        <w:top w:val="none" w:sz="0" w:space="0" w:color="auto"/>
        <w:left w:val="none" w:sz="0" w:space="0" w:color="auto"/>
        <w:bottom w:val="none" w:sz="0" w:space="0" w:color="auto"/>
        <w:right w:val="none" w:sz="0" w:space="0" w:color="auto"/>
      </w:divBdr>
    </w:div>
    <w:div w:id="996882644">
      <w:bodyDiv w:val="1"/>
      <w:marLeft w:val="0"/>
      <w:marRight w:val="0"/>
      <w:marTop w:val="0"/>
      <w:marBottom w:val="0"/>
      <w:divBdr>
        <w:top w:val="none" w:sz="0" w:space="0" w:color="auto"/>
        <w:left w:val="none" w:sz="0" w:space="0" w:color="auto"/>
        <w:bottom w:val="none" w:sz="0" w:space="0" w:color="auto"/>
        <w:right w:val="none" w:sz="0" w:space="0" w:color="auto"/>
      </w:divBdr>
      <w:divsChild>
        <w:div w:id="868295915">
          <w:marLeft w:val="547"/>
          <w:marRight w:val="0"/>
          <w:marTop w:val="0"/>
          <w:marBottom w:val="0"/>
          <w:divBdr>
            <w:top w:val="none" w:sz="0" w:space="0" w:color="auto"/>
            <w:left w:val="none" w:sz="0" w:space="0" w:color="auto"/>
            <w:bottom w:val="none" w:sz="0" w:space="0" w:color="auto"/>
            <w:right w:val="none" w:sz="0" w:space="0" w:color="auto"/>
          </w:divBdr>
        </w:div>
        <w:div w:id="1390230726">
          <w:marLeft w:val="547"/>
          <w:marRight w:val="0"/>
          <w:marTop w:val="0"/>
          <w:marBottom w:val="0"/>
          <w:divBdr>
            <w:top w:val="none" w:sz="0" w:space="0" w:color="auto"/>
            <w:left w:val="none" w:sz="0" w:space="0" w:color="auto"/>
            <w:bottom w:val="none" w:sz="0" w:space="0" w:color="auto"/>
            <w:right w:val="none" w:sz="0" w:space="0" w:color="auto"/>
          </w:divBdr>
        </w:div>
        <w:div w:id="1553224530">
          <w:marLeft w:val="1166"/>
          <w:marRight w:val="0"/>
          <w:marTop w:val="0"/>
          <w:marBottom w:val="0"/>
          <w:divBdr>
            <w:top w:val="none" w:sz="0" w:space="0" w:color="auto"/>
            <w:left w:val="none" w:sz="0" w:space="0" w:color="auto"/>
            <w:bottom w:val="none" w:sz="0" w:space="0" w:color="auto"/>
            <w:right w:val="none" w:sz="0" w:space="0" w:color="auto"/>
          </w:divBdr>
        </w:div>
        <w:div w:id="424809792">
          <w:marLeft w:val="1166"/>
          <w:marRight w:val="0"/>
          <w:marTop w:val="0"/>
          <w:marBottom w:val="0"/>
          <w:divBdr>
            <w:top w:val="none" w:sz="0" w:space="0" w:color="auto"/>
            <w:left w:val="none" w:sz="0" w:space="0" w:color="auto"/>
            <w:bottom w:val="none" w:sz="0" w:space="0" w:color="auto"/>
            <w:right w:val="none" w:sz="0" w:space="0" w:color="auto"/>
          </w:divBdr>
        </w:div>
        <w:div w:id="1395155508">
          <w:marLeft w:val="1166"/>
          <w:marRight w:val="0"/>
          <w:marTop w:val="0"/>
          <w:marBottom w:val="0"/>
          <w:divBdr>
            <w:top w:val="none" w:sz="0" w:space="0" w:color="auto"/>
            <w:left w:val="none" w:sz="0" w:space="0" w:color="auto"/>
            <w:bottom w:val="none" w:sz="0" w:space="0" w:color="auto"/>
            <w:right w:val="none" w:sz="0" w:space="0" w:color="auto"/>
          </w:divBdr>
        </w:div>
        <w:div w:id="769619871">
          <w:marLeft w:val="1166"/>
          <w:marRight w:val="0"/>
          <w:marTop w:val="0"/>
          <w:marBottom w:val="0"/>
          <w:divBdr>
            <w:top w:val="none" w:sz="0" w:space="0" w:color="auto"/>
            <w:left w:val="none" w:sz="0" w:space="0" w:color="auto"/>
            <w:bottom w:val="none" w:sz="0" w:space="0" w:color="auto"/>
            <w:right w:val="none" w:sz="0" w:space="0" w:color="auto"/>
          </w:divBdr>
        </w:div>
      </w:divsChild>
    </w:div>
    <w:div w:id="1046294165">
      <w:bodyDiv w:val="1"/>
      <w:marLeft w:val="0"/>
      <w:marRight w:val="0"/>
      <w:marTop w:val="0"/>
      <w:marBottom w:val="0"/>
      <w:divBdr>
        <w:top w:val="none" w:sz="0" w:space="0" w:color="auto"/>
        <w:left w:val="none" w:sz="0" w:space="0" w:color="auto"/>
        <w:bottom w:val="none" w:sz="0" w:space="0" w:color="auto"/>
        <w:right w:val="none" w:sz="0" w:space="0" w:color="auto"/>
      </w:divBdr>
    </w:div>
    <w:div w:id="1059135352">
      <w:bodyDiv w:val="1"/>
      <w:marLeft w:val="0"/>
      <w:marRight w:val="0"/>
      <w:marTop w:val="0"/>
      <w:marBottom w:val="0"/>
      <w:divBdr>
        <w:top w:val="none" w:sz="0" w:space="0" w:color="auto"/>
        <w:left w:val="none" w:sz="0" w:space="0" w:color="auto"/>
        <w:bottom w:val="none" w:sz="0" w:space="0" w:color="auto"/>
        <w:right w:val="none" w:sz="0" w:space="0" w:color="auto"/>
      </w:divBdr>
    </w:div>
    <w:div w:id="1076971526">
      <w:bodyDiv w:val="1"/>
      <w:marLeft w:val="0"/>
      <w:marRight w:val="0"/>
      <w:marTop w:val="0"/>
      <w:marBottom w:val="0"/>
      <w:divBdr>
        <w:top w:val="none" w:sz="0" w:space="0" w:color="auto"/>
        <w:left w:val="none" w:sz="0" w:space="0" w:color="auto"/>
        <w:bottom w:val="none" w:sz="0" w:space="0" w:color="auto"/>
        <w:right w:val="none" w:sz="0" w:space="0" w:color="auto"/>
      </w:divBdr>
    </w:div>
    <w:div w:id="1112747801">
      <w:bodyDiv w:val="1"/>
      <w:marLeft w:val="0"/>
      <w:marRight w:val="0"/>
      <w:marTop w:val="0"/>
      <w:marBottom w:val="0"/>
      <w:divBdr>
        <w:top w:val="none" w:sz="0" w:space="0" w:color="auto"/>
        <w:left w:val="none" w:sz="0" w:space="0" w:color="auto"/>
        <w:bottom w:val="none" w:sz="0" w:space="0" w:color="auto"/>
        <w:right w:val="none" w:sz="0" w:space="0" w:color="auto"/>
      </w:divBdr>
    </w:div>
    <w:div w:id="1122530149">
      <w:bodyDiv w:val="1"/>
      <w:marLeft w:val="0"/>
      <w:marRight w:val="0"/>
      <w:marTop w:val="0"/>
      <w:marBottom w:val="0"/>
      <w:divBdr>
        <w:top w:val="none" w:sz="0" w:space="0" w:color="auto"/>
        <w:left w:val="none" w:sz="0" w:space="0" w:color="auto"/>
        <w:bottom w:val="none" w:sz="0" w:space="0" w:color="auto"/>
        <w:right w:val="none" w:sz="0" w:space="0" w:color="auto"/>
      </w:divBdr>
    </w:div>
    <w:div w:id="1162967667">
      <w:bodyDiv w:val="1"/>
      <w:marLeft w:val="0"/>
      <w:marRight w:val="0"/>
      <w:marTop w:val="0"/>
      <w:marBottom w:val="0"/>
      <w:divBdr>
        <w:top w:val="none" w:sz="0" w:space="0" w:color="auto"/>
        <w:left w:val="none" w:sz="0" w:space="0" w:color="auto"/>
        <w:bottom w:val="none" w:sz="0" w:space="0" w:color="auto"/>
        <w:right w:val="none" w:sz="0" w:space="0" w:color="auto"/>
      </w:divBdr>
      <w:divsChild>
        <w:div w:id="1524052017">
          <w:marLeft w:val="1166"/>
          <w:marRight w:val="0"/>
          <w:marTop w:val="115"/>
          <w:marBottom w:val="0"/>
          <w:divBdr>
            <w:top w:val="none" w:sz="0" w:space="0" w:color="auto"/>
            <w:left w:val="none" w:sz="0" w:space="0" w:color="auto"/>
            <w:bottom w:val="none" w:sz="0" w:space="0" w:color="auto"/>
            <w:right w:val="none" w:sz="0" w:space="0" w:color="auto"/>
          </w:divBdr>
        </w:div>
        <w:div w:id="893079072">
          <w:marLeft w:val="1166"/>
          <w:marRight w:val="0"/>
          <w:marTop w:val="115"/>
          <w:marBottom w:val="0"/>
          <w:divBdr>
            <w:top w:val="none" w:sz="0" w:space="0" w:color="auto"/>
            <w:left w:val="none" w:sz="0" w:space="0" w:color="auto"/>
            <w:bottom w:val="none" w:sz="0" w:space="0" w:color="auto"/>
            <w:right w:val="none" w:sz="0" w:space="0" w:color="auto"/>
          </w:divBdr>
        </w:div>
        <w:div w:id="956908877">
          <w:marLeft w:val="1166"/>
          <w:marRight w:val="0"/>
          <w:marTop w:val="115"/>
          <w:marBottom w:val="0"/>
          <w:divBdr>
            <w:top w:val="none" w:sz="0" w:space="0" w:color="auto"/>
            <w:left w:val="none" w:sz="0" w:space="0" w:color="auto"/>
            <w:bottom w:val="none" w:sz="0" w:space="0" w:color="auto"/>
            <w:right w:val="none" w:sz="0" w:space="0" w:color="auto"/>
          </w:divBdr>
        </w:div>
      </w:divsChild>
    </w:div>
    <w:div w:id="1169248224">
      <w:bodyDiv w:val="1"/>
      <w:marLeft w:val="0"/>
      <w:marRight w:val="0"/>
      <w:marTop w:val="0"/>
      <w:marBottom w:val="0"/>
      <w:divBdr>
        <w:top w:val="none" w:sz="0" w:space="0" w:color="auto"/>
        <w:left w:val="none" w:sz="0" w:space="0" w:color="auto"/>
        <w:bottom w:val="none" w:sz="0" w:space="0" w:color="auto"/>
        <w:right w:val="none" w:sz="0" w:space="0" w:color="auto"/>
      </w:divBdr>
    </w:div>
    <w:div w:id="1172450939">
      <w:bodyDiv w:val="1"/>
      <w:marLeft w:val="0"/>
      <w:marRight w:val="0"/>
      <w:marTop w:val="0"/>
      <w:marBottom w:val="0"/>
      <w:divBdr>
        <w:top w:val="none" w:sz="0" w:space="0" w:color="auto"/>
        <w:left w:val="none" w:sz="0" w:space="0" w:color="auto"/>
        <w:bottom w:val="none" w:sz="0" w:space="0" w:color="auto"/>
        <w:right w:val="none" w:sz="0" w:space="0" w:color="auto"/>
      </w:divBdr>
      <w:divsChild>
        <w:div w:id="378556534">
          <w:marLeft w:val="547"/>
          <w:marRight w:val="0"/>
          <w:marTop w:val="134"/>
          <w:marBottom w:val="0"/>
          <w:divBdr>
            <w:top w:val="none" w:sz="0" w:space="0" w:color="auto"/>
            <w:left w:val="none" w:sz="0" w:space="0" w:color="auto"/>
            <w:bottom w:val="none" w:sz="0" w:space="0" w:color="auto"/>
            <w:right w:val="none" w:sz="0" w:space="0" w:color="auto"/>
          </w:divBdr>
        </w:div>
        <w:div w:id="1868367162">
          <w:marLeft w:val="1166"/>
          <w:marRight w:val="0"/>
          <w:marTop w:val="115"/>
          <w:marBottom w:val="0"/>
          <w:divBdr>
            <w:top w:val="none" w:sz="0" w:space="0" w:color="auto"/>
            <w:left w:val="none" w:sz="0" w:space="0" w:color="auto"/>
            <w:bottom w:val="none" w:sz="0" w:space="0" w:color="auto"/>
            <w:right w:val="none" w:sz="0" w:space="0" w:color="auto"/>
          </w:divBdr>
        </w:div>
        <w:div w:id="1263535940">
          <w:marLeft w:val="1166"/>
          <w:marRight w:val="0"/>
          <w:marTop w:val="115"/>
          <w:marBottom w:val="0"/>
          <w:divBdr>
            <w:top w:val="none" w:sz="0" w:space="0" w:color="auto"/>
            <w:left w:val="none" w:sz="0" w:space="0" w:color="auto"/>
            <w:bottom w:val="none" w:sz="0" w:space="0" w:color="auto"/>
            <w:right w:val="none" w:sz="0" w:space="0" w:color="auto"/>
          </w:divBdr>
        </w:div>
        <w:div w:id="1255699737">
          <w:marLeft w:val="1166"/>
          <w:marRight w:val="0"/>
          <w:marTop w:val="115"/>
          <w:marBottom w:val="0"/>
          <w:divBdr>
            <w:top w:val="none" w:sz="0" w:space="0" w:color="auto"/>
            <w:left w:val="none" w:sz="0" w:space="0" w:color="auto"/>
            <w:bottom w:val="none" w:sz="0" w:space="0" w:color="auto"/>
            <w:right w:val="none" w:sz="0" w:space="0" w:color="auto"/>
          </w:divBdr>
        </w:div>
        <w:div w:id="740177257">
          <w:marLeft w:val="1166"/>
          <w:marRight w:val="0"/>
          <w:marTop w:val="115"/>
          <w:marBottom w:val="0"/>
          <w:divBdr>
            <w:top w:val="none" w:sz="0" w:space="0" w:color="auto"/>
            <w:left w:val="none" w:sz="0" w:space="0" w:color="auto"/>
            <w:bottom w:val="none" w:sz="0" w:space="0" w:color="auto"/>
            <w:right w:val="none" w:sz="0" w:space="0" w:color="auto"/>
          </w:divBdr>
        </w:div>
        <w:div w:id="1383404375">
          <w:marLeft w:val="1166"/>
          <w:marRight w:val="0"/>
          <w:marTop w:val="115"/>
          <w:marBottom w:val="0"/>
          <w:divBdr>
            <w:top w:val="none" w:sz="0" w:space="0" w:color="auto"/>
            <w:left w:val="none" w:sz="0" w:space="0" w:color="auto"/>
            <w:bottom w:val="none" w:sz="0" w:space="0" w:color="auto"/>
            <w:right w:val="none" w:sz="0" w:space="0" w:color="auto"/>
          </w:divBdr>
        </w:div>
        <w:div w:id="1689218306">
          <w:marLeft w:val="1166"/>
          <w:marRight w:val="0"/>
          <w:marTop w:val="115"/>
          <w:marBottom w:val="0"/>
          <w:divBdr>
            <w:top w:val="none" w:sz="0" w:space="0" w:color="auto"/>
            <w:left w:val="none" w:sz="0" w:space="0" w:color="auto"/>
            <w:bottom w:val="none" w:sz="0" w:space="0" w:color="auto"/>
            <w:right w:val="none" w:sz="0" w:space="0" w:color="auto"/>
          </w:divBdr>
        </w:div>
        <w:div w:id="565141591">
          <w:marLeft w:val="1166"/>
          <w:marRight w:val="0"/>
          <w:marTop w:val="115"/>
          <w:marBottom w:val="0"/>
          <w:divBdr>
            <w:top w:val="none" w:sz="0" w:space="0" w:color="auto"/>
            <w:left w:val="none" w:sz="0" w:space="0" w:color="auto"/>
            <w:bottom w:val="none" w:sz="0" w:space="0" w:color="auto"/>
            <w:right w:val="none" w:sz="0" w:space="0" w:color="auto"/>
          </w:divBdr>
        </w:div>
        <w:div w:id="23023169">
          <w:marLeft w:val="1166"/>
          <w:marRight w:val="0"/>
          <w:marTop w:val="115"/>
          <w:marBottom w:val="0"/>
          <w:divBdr>
            <w:top w:val="none" w:sz="0" w:space="0" w:color="auto"/>
            <w:left w:val="none" w:sz="0" w:space="0" w:color="auto"/>
            <w:bottom w:val="none" w:sz="0" w:space="0" w:color="auto"/>
            <w:right w:val="none" w:sz="0" w:space="0" w:color="auto"/>
          </w:divBdr>
        </w:div>
      </w:divsChild>
    </w:div>
    <w:div w:id="1198205032">
      <w:bodyDiv w:val="1"/>
      <w:marLeft w:val="0"/>
      <w:marRight w:val="0"/>
      <w:marTop w:val="0"/>
      <w:marBottom w:val="0"/>
      <w:divBdr>
        <w:top w:val="none" w:sz="0" w:space="0" w:color="auto"/>
        <w:left w:val="none" w:sz="0" w:space="0" w:color="auto"/>
        <w:bottom w:val="none" w:sz="0" w:space="0" w:color="auto"/>
        <w:right w:val="none" w:sz="0" w:space="0" w:color="auto"/>
      </w:divBdr>
    </w:div>
    <w:div w:id="1208568856">
      <w:bodyDiv w:val="1"/>
      <w:marLeft w:val="0"/>
      <w:marRight w:val="0"/>
      <w:marTop w:val="0"/>
      <w:marBottom w:val="0"/>
      <w:divBdr>
        <w:top w:val="none" w:sz="0" w:space="0" w:color="auto"/>
        <w:left w:val="none" w:sz="0" w:space="0" w:color="auto"/>
        <w:bottom w:val="none" w:sz="0" w:space="0" w:color="auto"/>
        <w:right w:val="none" w:sz="0" w:space="0" w:color="auto"/>
      </w:divBdr>
    </w:div>
    <w:div w:id="1208952805">
      <w:bodyDiv w:val="1"/>
      <w:marLeft w:val="0"/>
      <w:marRight w:val="0"/>
      <w:marTop w:val="0"/>
      <w:marBottom w:val="0"/>
      <w:divBdr>
        <w:top w:val="none" w:sz="0" w:space="0" w:color="auto"/>
        <w:left w:val="none" w:sz="0" w:space="0" w:color="auto"/>
        <w:bottom w:val="none" w:sz="0" w:space="0" w:color="auto"/>
        <w:right w:val="none" w:sz="0" w:space="0" w:color="auto"/>
      </w:divBdr>
    </w:div>
    <w:div w:id="1218514395">
      <w:bodyDiv w:val="1"/>
      <w:marLeft w:val="0"/>
      <w:marRight w:val="0"/>
      <w:marTop w:val="0"/>
      <w:marBottom w:val="0"/>
      <w:divBdr>
        <w:top w:val="none" w:sz="0" w:space="0" w:color="auto"/>
        <w:left w:val="none" w:sz="0" w:space="0" w:color="auto"/>
        <w:bottom w:val="none" w:sz="0" w:space="0" w:color="auto"/>
        <w:right w:val="none" w:sz="0" w:space="0" w:color="auto"/>
      </w:divBdr>
    </w:div>
    <w:div w:id="1236281497">
      <w:bodyDiv w:val="1"/>
      <w:marLeft w:val="0"/>
      <w:marRight w:val="0"/>
      <w:marTop w:val="0"/>
      <w:marBottom w:val="0"/>
      <w:divBdr>
        <w:top w:val="none" w:sz="0" w:space="0" w:color="auto"/>
        <w:left w:val="none" w:sz="0" w:space="0" w:color="auto"/>
        <w:bottom w:val="none" w:sz="0" w:space="0" w:color="auto"/>
        <w:right w:val="none" w:sz="0" w:space="0" w:color="auto"/>
      </w:divBdr>
    </w:div>
    <w:div w:id="1271546011">
      <w:bodyDiv w:val="1"/>
      <w:marLeft w:val="0"/>
      <w:marRight w:val="0"/>
      <w:marTop w:val="0"/>
      <w:marBottom w:val="0"/>
      <w:divBdr>
        <w:top w:val="none" w:sz="0" w:space="0" w:color="auto"/>
        <w:left w:val="none" w:sz="0" w:space="0" w:color="auto"/>
        <w:bottom w:val="none" w:sz="0" w:space="0" w:color="auto"/>
        <w:right w:val="none" w:sz="0" w:space="0" w:color="auto"/>
      </w:divBdr>
    </w:div>
    <w:div w:id="1285111541">
      <w:bodyDiv w:val="1"/>
      <w:marLeft w:val="0"/>
      <w:marRight w:val="0"/>
      <w:marTop w:val="0"/>
      <w:marBottom w:val="0"/>
      <w:divBdr>
        <w:top w:val="none" w:sz="0" w:space="0" w:color="auto"/>
        <w:left w:val="none" w:sz="0" w:space="0" w:color="auto"/>
        <w:bottom w:val="none" w:sz="0" w:space="0" w:color="auto"/>
        <w:right w:val="none" w:sz="0" w:space="0" w:color="auto"/>
      </w:divBdr>
    </w:div>
    <w:div w:id="1317026858">
      <w:bodyDiv w:val="1"/>
      <w:marLeft w:val="0"/>
      <w:marRight w:val="0"/>
      <w:marTop w:val="0"/>
      <w:marBottom w:val="0"/>
      <w:divBdr>
        <w:top w:val="none" w:sz="0" w:space="0" w:color="auto"/>
        <w:left w:val="none" w:sz="0" w:space="0" w:color="auto"/>
        <w:bottom w:val="none" w:sz="0" w:space="0" w:color="auto"/>
        <w:right w:val="none" w:sz="0" w:space="0" w:color="auto"/>
      </w:divBdr>
      <w:divsChild>
        <w:div w:id="1459453646">
          <w:marLeft w:val="547"/>
          <w:marRight w:val="0"/>
          <w:marTop w:val="0"/>
          <w:marBottom w:val="0"/>
          <w:divBdr>
            <w:top w:val="none" w:sz="0" w:space="0" w:color="auto"/>
            <w:left w:val="none" w:sz="0" w:space="0" w:color="auto"/>
            <w:bottom w:val="none" w:sz="0" w:space="0" w:color="auto"/>
            <w:right w:val="none" w:sz="0" w:space="0" w:color="auto"/>
          </w:divBdr>
        </w:div>
        <w:div w:id="1356036419">
          <w:marLeft w:val="547"/>
          <w:marRight w:val="0"/>
          <w:marTop w:val="0"/>
          <w:marBottom w:val="0"/>
          <w:divBdr>
            <w:top w:val="none" w:sz="0" w:space="0" w:color="auto"/>
            <w:left w:val="none" w:sz="0" w:space="0" w:color="auto"/>
            <w:bottom w:val="none" w:sz="0" w:space="0" w:color="auto"/>
            <w:right w:val="none" w:sz="0" w:space="0" w:color="auto"/>
          </w:divBdr>
        </w:div>
        <w:div w:id="1652520851">
          <w:marLeft w:val="1166"/>
          <w:marRight w:val="0"/>
          <w:marTop w:val="0"/>
          <w:marBottom w:val="0"/>
          <w:divBdr>
            <w:top w:val="none" w:sz="0" w:space="0" w:color="auto"/>
            <w:left w:val="none" w:sz="0" w:space="0" w:color="auto"/>
            <w:bottom w:val="none" w:sz="0" w:space="0" w:color="auto"/>
            <w:right w:val="none" w:sz="0" w:space="0" w:color="auto"/>
          </w:divBdr>
        </w:div>
        <w:div w:id="475879550">
          <w:marLeft w:val="1166"/>
          <w:marRight w:val="0"/>
          <w:marTop w:val="0"/>
          <w:marBottom w:val="0"/>
          <w:divBdr>
            <w:top w:val="none" w:sz="0" w:space="0" w:color="auto"/>
            <w:left w:val="none" w:sz="0" w:space="0" w:color="auto"/>
            <w:bottom w:val="none" w:sz="0" w:space="0" w:color="auto"/>
            <w:right w:val="none" w:sz="0" w:space="0" w:color="auto"/>
          </w:divBdr>
        </w:div>
        <w:div w:id="2040666494">
          <w:marLeft w:val="1166"/>
          <w:marRight w:val="0"/>
          <w:marTop w:val="0"/>
          <w:marBottom w:val="0"/>
          <w:divBdr>
            <w:top w:val="none" w:sz="0" w:space="0" w:color="auto"/>
            <w:left w:val="none" w:sz="0" w:space="0" w:color="auto"/>
            <w:bottom w:val="none" w:sz="0" w:space="0" w:color="auto"/>
            <w:right w:val="none" w:sz="0" w:space="0" w:color="auto"/>
          </w:divBdr>
        </w:div>
        <w:div w:id="425999583">
          <w:marLeft w:val="1166"/>
          <w:marRight w:val="0"/>
          <w:marTop w:val="0"/>
          <w:marBottom w:val="0"/>
          <w:divBdr>
            <w:top w:val="none" w:sz="0" w:space="0" w:color="auto"/>
            <w:left w:val="none" w:sz="0" w:space="0" w:color="auto"/>
            <w:bottom w:val="none" w:sz="0" w:space="0" w:color="auto"/>
            <w:right w:val="none" w:sz="0" w:space="0" w:color="auto"/>
          </w:divBdr>
        </w:div>
      </w:divsChild>
    </w:div>
    <w:div w:id="1337264841">
      <w:bodyDiv w:val="1"/>
      <w:marLeft w:val="0"/>
      <w:marRight w:val="0"/>
      <w:marTop w:val="0"/>
      <w:marBottom w:val="0"/>
      <w:divBdr>
        <w:top w:val="none" w:sz="0" w:space="0" w:color="auto"/>
        <w:left w:val="none" w:sz="0" w:space="0" w:color="auto"/>
        <w:bottom w:val="none" w:sz="0" w:space="0" w:color="auto"/>
        <w:right w:val="none" w:sz="0" w:space="0" w:color="auto"/>
      </w:divBdr>
    </w:div>
    <w:div w:id="1342856131">
      <w:bodyDiv w:val="1"/>
      <w:marLeft w:val="0"/>
      <w:marRight w:val="0"/>
      <w:marTop w:val="0"/>
      <w:marBottom w:val="0"/>
      <w:divBdr>
        <w:top w:val="none" w:sz="0" w:space="0" w:color="auto"/>
        <w:left w:val="none" w:sz="0" w:space="0" w:color="auto"/>
        <w:bottom w:val="none" w:sz="0" w:space="0" w:color="auto"/>
        <w:right w:val="none" w:sz="0" w:space="0" w:color="auto"/>
      </w:divBdr>
      <w:divsChild>
        <w:div w:id="620497235">
          <w:marLeft w:val="547"/>
          <w:marRight w:val="0"/>
          <w:marTop w:val="134"/>
          <w:marBottom w:val="0"/>
          <w:divBdr>
            <w:top w:val="none" w:sz="0" w:space="0" w:color="auto"/>
            <w:left w:val="none" w:sz="0" w:space="0" w:color="auto"/>
            <w:bottom w:val="none" w:sz="0" w:space="0" w:color="auto"/>
            <w:right w:val="none" w:sz="0" w:space="0" w:color="auto"/>
          </w:divBdr>
        </w:div>
      </w:divsChild>
    </w:div>
    <w:div w:id="1359157389">
      <w:bodyDiv w:val="1"/>
      <w:marLeft w:val="0"/>
      <w:marRight w:val="0"/>
      <w:marTop w:val="0"/>
      <w:marBottom w:val="0"/>
      <w:divBdr>
        <w:top w:val="none" w:sz="0" w:space="0" w:color="auto"/>
        <w:left w:val="none" w:sz="0" w:space="0" w:color="auto"/>
        <w:bottom w:val="none" w:sz="0" w:space="0" w:color="auto"/>
        <w:right w:val="none" w:sz="0" w:space="0" w:color="auto"/>
      </w:divBdr>
    </w:div>
    <w:div w:id="1388991864">
      <w:bodyDiv w:val="1"/>
      <w:marLeft w:val="0"/>
      <w:marRight w:val="0"/>
      <w:marTop w:val="0"/>
      <w:marBottom w:val="0"/>
      <w:divBdr>
        <w:top w:val="none" w:sz="0" w:space="0" w:color="auto"/>
        <w:left w:val="none" w:sz="0" w:space="0" w:color="auto"/>
        <w:bottom w:val="none" w:sz="0" w:space="0" w:color="auto"/>
        <w:right w:val="none" w:sz="0" w:space="0" w:color="auto"/>
      </w:divBdr>
    </w:div>
    <w:div w:id="1401368371">
      <w:bodyDiv w:val="1"/>
      <w:marLeft w:val="0"/>
      <w:marRight w:val="0"/>
      <w:marTop w:val="0"/>
      <w:marBottom w:val="0"/>
      <w:divBdr>
        <w:top w:val="none" w:sz="0" w:space="0" w:color="auto"/>
        <w:left w:val="none" w:sz="0" w:space="0" w:color="auto"/>
        <w:bottom w:val="none" w:sz="0" w:space="0" w:color="auto"/>
        <w:right w:val="none" w:sz="0" w:space="0" w:color="auto"/>
      </w:divBdr>
    </w:div>
    <w:div w:id="1411854722">
      <w:bodyDiv w:val="1"/>
      <w:marLeft w:val="0"/>
      <w:marRight w:val="0"/>
      <w:marTop w:val="0"/>
      <w:marBottom w:val="0"/>
      <w:divBdr>
        <w:top w:val="none" w:sz="0" w:space="0" w:color="auto"/>
        <w:left w:val="none" w:sz="0" w:space="0" w:color="auto"/>
        <w:bottom w:val="none" w:sz="0" w:space="0" w:color="auto"/>
        <w:right w:val="none" w:sz="0" w:space="0" w:color="auto"/>
      </w:divBdr>
    </w:div>
    <w:div w:id="1425757802">
      <w:bodyDiv w:val="1"/>
      <w:marLeft w:val="0"/>
      <w:marRight w:val="0"/>
      <w:marTop w:val="0"/>
      <w:marBottom w:val="0"/>
      <w:divBdr>
        <w:top w:val="none" w:sz="0" w:space="0" w:color="auto"/>
        <w:left w:val="none" w:sz="0" w:space="0" w:color="auto"/>
        <w:bottom w:val="none" w:sz="0" w:space="0" w:color="auto"/>
        <w:right w:val="none" w:sz="0" w:space="0" w:color="auto"/>
      </w:divBdr>
    </w:div>
    <w:div w:id="1455173344">
      <w:bodyDiv w:val="1"/>
      <w:marLeft w:val="0"/>
      <w:marRight w:val="0"/>
      <w:marTop w:val="0"/>
      <w:marBottom w:val="0"/>
      <w:divBdr>
        <w:top w:val="none" w:sz="0" w:space="0" w:color="auto"/>
        <w:left w:val="none" w:sz="0" w:space="0" w:color="auto"/>
        <w:bottom w:val="none" w:sz="0" w:space="0" w:color="auto"/>
        <w:right w:val="none" w:sz="0" w:space="0" w:color="auto"/>
      </w:divBdr>
    </w:div>
    <w:div w:id="1458259410">
      <w:bodyDiv w:val="1"/>
      <w:marLeft w:val="0"/>
      <w:marRight w:val="0"/>
      <w:marTop w:val="0"/>
      <w:marBottom w:val="0"/>
      <w:divBdr>
        <w:top w:val="none" w:sz="0" w:space="0" w:color="auto"/>
        <w:left w:val="none" w:sz="0" w:space="0" w:color="auto"/>
        <w:bottom w:val="none" w:sz="0" w:space="0" w:color="auto"/>
        <w:right w:val="none" w:sz="0" w:space="0" w:color="auto"/>
      </w:divBdr>
    </w:div>
    <w:div w:id="1499611278">
      <w:bodyDiv w:val="1"/>
      <w:marLeft w:val="0"/>
      <w:marRight w:val="0"/>
      <w:marTop w:val="0"/>
      <w:marBottom w:val="0"/>
      <w:divBdr>
        <w:top w:val="none" w:sz="0" w:space="0" w:color="auto"/>
        <w:left w:val="none" w:sz="0" w:space="0" w:color="auto"/>
        <w:bottom w:val="none" w:sz="0" w:space="0" w:color="auto"/>
        <w:right w:val="none" w:sz="0" w:space="0" w:color="auto"/>
      </w:divBdr>
    </w:div>
    <w:div w:id="1523858490">
      <w:bodyDiv w:val="1"/>
      <w:marLeft w:val="0"/>
      <w:marRight w:val="0"/>
      <w:marTop w:val="0"/>
      <w:marBottom w:val="0"/>
      <w:divBdr>
        <w:top w:val="none" w:sz="0" w:space="0" w:color="auto"/>
        <w:left w:val="none" w:sz="0" w:space="0" w:color="auto"/>
        <w:bottom w:val="none" w:sz="0" w:space="0" w:color="auto"/>
        <w:right w:val="none" w:sz="0" w:space="0" w:color="auto"/>
      </w:divBdr>
    </w:div>
    <w:div w:id="1536112383">
      <w:bodyDiv w:val="1"/>
      <w:marLeft w:val="0"/>
      <w:marRight w:val="0"/>
      <w:marTop w:val="0"/>
      <w:marBottom w:val="0"/>
      <w:divBdr>
        <w:top w:val="none" w:sz="0" w:space="0" w:color="auto"/>
        <w:left w:val="none" w:sz="0" w:space="0" w:color="auto"/>
        <w:bottom w:val="none" w:sz="0" w:space="0" w:color="auto"/>
        <w:right w:val="none" w:sz="0" w:space="0" w:color="auto"/>
      </w:divBdr>
    </w:div>
    <w:div w:id="1567297124">
      <w:bodyDiv w:val="1"/>
      <w:marLeft w:val="0"/>
      <w:marRight w:val="0"/>
      <w:marTop w:val="0"/>
      <w:marBottom w:val="0"/>
      <w:divBdr>
        <w:top w:val="none" w:sz="0" w:space="0" w:color="auto"/>
        <w:left w:val="none" w:sz="0" w:space="0" w:color="auto"/>
        <w:bottom w:val="none" w:sz="0" w:space="0" w:color="auto"/>
        <w:right w:val="none" w:sz="0" w:space="0" w:color="auto"/>
      </w:divBdr>
    </w:div>
    <w:div w:id="1592660566">
      <w:bodyDiv w:val="1"/>
      <w:marLeft w:val="0"/>
      <w:marRight w:val="0"/>
      <w:marTop w:val="0"/>
      <w:marBottom w:val="0"/>
      <w:divBdr>
        <w:top w:val="none" w:sz="0" w:space="0" w:color="auto"/>
        <w:left w:val="none" w:sz="0" w:space="0" w:color="auto"/>
        <w:bottom w:val="none" w:sz="0" w:space="0" w:color="auto"/>
        <w:right w:val="none" w:sz="0" w:space="0" w:color="auto"/>
      </w:divBdr>
    </w:div>
    <w:div w:id="1619950851">
      <w:bodyDiv w:val="1"/>
      <w:marLeft w:val="0"/>
      <w:marRight w:val="0"/>
      <w:marTop w:val="0"/>
      <w:marBottom w:val="0"/>
      <w:divBdr>
        <w:top w:val="none" w:sz="0" w:space="0" w:color="auto"/>
        <w:left w:val="none" w:sz="0" w:space="0" w:color="auto"/>
        <w:bottom w:val="none" w:sz="0" w:space="0" w:color="auto"/>
        <w:right w:val="none" w:sz="0" w:space="0" w:color="auto"/>
      </w:divBdr>
    </w:div>
    <w:div w:id="1630043186">
      <w:bodyDiv w:val="1"/>
      <w:marLeft w:val="0"/>
      <w:marRight w:val="0"/>
      <w:marTop w:val="0"/>
      <w:marBottom w:val="0"/>
      <w:divBdr>
        <w:top w:val="none" w:sz="0" w:space="0" w:color="auto"/>
        <w:left w:val="none" w:sz="0" w:space="0" w:color="auto"/>
        <w:bottom w:val="none" w:sz="0" w:space="0" w:color="auto"/>
        <w:right w:val="none" w:sz="0" w:space="0" w:color="auto"/>
      </w:divBdr>
    </w:div>
    <w:div w:id="1631205202">
      <w:bodyDiv w:val="1"/>
      <w:marLeft w:val="0"/>
      <w:marRight w:val="0"/>
      <w:marTop w:val="0"/>
      <w:marBottom w:val="0"/>
      <w:divBdr>
        <w:top w:val="none" w:sz="0" w:space="0" w:color="auto"/>
        <w:left w:val="none" w:sz="0" w:space="0" w:color="auto"/>
        <w:bottom w:val="none" w:sz="0" w:space="0" w:color="auto"/>
        <w:right w:val="none" w:sz="0" w:space="0" w:color="auto"/>
      </w:divBdr>
    </w:div>
    <w:div w:id="1651711865">
      <w:bodyDiv w:val="1"/>
      <w:marLeft w:val="0"/>
      <w:marRight w:val="0"/>
      <w:marTop w:val="0"/>
      <w:marBottom w:val="0"/>
      <w:divBdr>
        <w:top w:val="none" w:sz="0" w:space="0" w:color="auto"/>
        <w:left w:val="none" w:sz="0" w:space="0" w:color="auto"/>
        <w:bottom w:val="none" w:sz="0" w:space="0" w:color="auto"/>
        <w:right w:val="none" w:sz="0" w:space="0" w:color="auto"/>
      </w:divBdr>
    </w:div>
    <w:div w:id="1656029396">
      <w:bodyDiv w:val="1"/>
      <w:marLeft w:val="0"/>
      <w:marRight w:val="0"/>
      <w:marTop w:val="0"/>
      <w:marBottom w:val="0"/>
      <w:divBdr>
        <w:top w:val="none" w:sz="0" w:space="0" w:color="auto"/>
        <w:left w:val="none" w:sz="0" w:space="0" w:color="auto"/>
        <w:bottom w:val="none" w:sz="0" w:space="0" w:color="auto"/>
        <w:right w:val="none" w:sz="0" w:space="0" w:color="auto"/>
      </w:divBdr>
    </w:div>
    <w:div w:id="1690257839">
      <w:bodyDiv w:val="1"/>
      <w:marLeft w:val="0"/>
      <w:marRight w:val="0"/>
      <w:marTop w:val="0"/>
      <w:marBottom w:val="0"/>
      <w:divBdr>
        <w:top w:val="none" w:sz="0" w:space="0" w:color="auto"/>
        <w:left w:val="none" w:sz="0" w:space="0" w:color="auto"/>
        <w:bottom w:val="none" w:sz="0" w:space="0" w:color="auto"/>
        <w:right w:val="none" w:sz="0" w:space="0" w:color="auto"/>
      </w:divBdr>
    </w:div>
    <w:div w:id="1710839382">
      <w:bodyDiv w:val="1"/>
      <w:marLeft w:val="0"/>
      <w:marRight w:val="0"/>
      <w:marTop w:val="0"/>
      <w:marBottom w:val="0"/>
      <w:divBdr>
        <w:top w:val="none" w:sz="0" w:space="0" w:color="auto"/>
        <w:left w:val="none" w:sz="0" w:space="0" w:color="auto"/>
        <w:bottom w:val="none" w:sz="0" w:space="0" w:color="auto"/>
        <w:right w:val="none" w:sz="0" w:space="0" w:color="auto"/>
      </w:divBdr>
    </w:div>
    <w:div w:id="1774781774">
      <w:bodyDiv w:val="1"/>
      <w:marLeft w:val="0"/>
      <w:marRight w:val="0"/>
      <w:marTop w:val="0"/>
      <w:marBottom w:val="0"/>
      <w:divBdr>
        <w:top w:val="none" w:sz="0" w:space="0" w:color="auto"/>
        <w:left w:val="none" w:sz="0" w:space="0" w:color="auto"/>
        <w:bottom w:val="none" w:sz="0" w:space="0" w:color="auto"/>
        <w:right w:val="none" w:sz="0" w:space="0" w:color="auto"/>
      </w:divBdr>
    </w:div>
    <w:div w:id="1782409034">
      <w:bodyDiv w:val="1"/>
      <w:marLeft w:val="0"/>
      <w:marRight w:val="0"/>
      <w:marTop w:val="0"/>
      <w:marBottom w:val="0"/>
      <w:divBdr>
        <w:top w:val="none" w:sz="0" w:space="0" w:color="auto"/>
        <w:left w:val="none" w:sz="0" w:space="0" w:color="auto"/>
        <w:bottom w:val="none" w:sz="0" w:space="0" w:color="auto"/>
        <w:right w:val="none" w:sz="0" w:space="0" w:color="auto"/>
      </w:divBdr>
    </w:div>
    <w:div w:id="1838381960">
      <w:bodyDiv w:val="1"/>
      <w:marLeft w:val="0"/>
      <w:marRight w:val="0"/>
      <w:marTop w:val="0"/>
      <w:marBottom w:val="0"/>
      <w:divBdr>
        <w:top w:val="none" w:sz="0" w:space="0" w:color="auto"/>
        <w:left w:val="none" w:sz="0" w:space="0" w:color="auto"/>
        <w:bottom w:val="none" w:sz="0" w:space="0" w:color="auto"/>
        <w:right w:val="none" w:sz="0" w:space="0" w:color="auto"/>
      </w:divBdr>
    </w:div>
    <w:div w:id="1846936520">
      <w:bodyDiv w:val="1"/>
      <w:marLeft w:val="0"/>
      <w:marRight w:val="0"/>
      <w:marTop w:val="0"/>
      <w:marBottom w:val="0"/>
      <w:divBdr>
        <w:top w:val="none" w:sz="0" w:space="0" w:color="auto"/>
        <w:left w:val="none" w:sz="0" w:space="0" w:color="auto"/>
        <w:bottom w:val="none" w:sz="0" w:space="0" w:color="auto"/>
        <w:right w:val="none" w:sz="0" w:space="0" w:color="auto"/>
      </w:divBdr>
    </w:div>
    <w:div w:id="1849179309">
      <w:bodyDiv w:val="1"/>
      <w:marLeft w:val="0"/>
      <w:marRight w:val="0"/>
      <w:marTop w:val="0"/>
      <w:marBottom w:val="0"/>
      <w:divBdr>
        <w:top w:val="none" w:sz="0" w:space="0" w:color="auto"/>
        <w:left w:val="none" w:sz="0" w:space="0" w:color="auto"/>
        <w:bottom w:val="none" w:sz="0" w:space="0" w:color="auto"/>
        <w:right w:val="none" w:sz="0" w:space="0" w:color="auto"/>
      </w:divBdr>
    </w:div>
    <w:div w:id="1863665547">
      <w:bodyDiv w:val="1"/>
      <w:marLeft w:val="0"/>
      <w:marRight w:val="0"/>
      <w:marTop w:val="0"/>
      <w:marBottom w:val="0"/>
      <w:divBdr>
        <w:top w:val="none" w:sz="0" w:space="0" w:color="auto"/>
        <w:left w:val="none" w:sz="0" w:space="0" w:color="auto"/>
        <w:bottom w:val="none" w:sz="0" w:space="0" w:color="auto"/>
        <w:right w:val="none" w:sz="0" w:space="0" w:color="auto"/>
      </w:divBdr>
    </w:div>
    <w:div w:id="1890875971">
      <w:bodyDiv w:val="1"/>
      <w:marLeft w:val="0"/>
      <w:marRight w:val="0"/>
      <w:marTop w:val="0"/>
      <w:marBottom w:val="0"/>
      <w:divBdr>
        <w:top w:val="none" w:sz="0" w:space="0" w:color="auto"/>
        <w:left w:val="none" w:sz="0" w:space="0" w:color="auto"/>
        <w:bottom w:val="none" w:sz="0" w:space="0" w:color="auto"/>
        <w:right w:val="none" w:sz="0" w:space="0" w:color="auto"/>
      </w:divBdr>
    </w:div>
    <w:div w:id="1907374913">
      <w:bodyDiv w:val="1"/>
      <w:marLeft w:val="0"/>
      <w:marRight w:val="0"/>
      <w:marTop w:val="0"/>
      <w:marBottom w:val="0"/>
      <w:divBdr>
        <w:top w:val="none" w:sz="0" w:space="0" w:color="auto"/>
        <w:left w:val="none" w:sz="0" w:space="0" w:color="auto"/>
        <w:bottom w:val="none" w:sz="0" w:space="0" w:color="auto"/>
        <w:right w:val="none" w:sz="0" w:space="0" w:color="auto"/>
      </w:divBdr>
    </w:div>
    <w:div w:id="1908106255">
      <w:bodyDiv w:val="1"/>
      <w:marLeft w:val="0"/>
      <w:marRight w:val="0"/>
      <w:marTop w:val="0"/>
      <w:marBottom w:val="0"/>
      <w:divBdr>
        <w:top w:val="none" w:sz="0" w:space="0" w:color="auto"/>
        <w:left w:val="none" w:sz="0" w:space="0" w:color="auto"/>
        <w:bottom w:val="none" w:sz="0" w:space="0" w:color="auto"/>
        <w:right w:val="none" w:sz="0" w:space="0" w:color="auto"/>
      </w:divBdr>
    </w:div>
    <w:div w:id="1909994189">
      <w:bodyDiv w:val="1"/>
      <w:marLeft w:val="0"/>
      <w:marRight w:val="0"/>
      <w:marTop w:val="0"/>
      <w:marBottom w:val="0"/>
      <w:divBdr>
        <w:top w:val="none" w:sz="0" w:space="0" w:color="auto"/>
        <w:left w:val="none" w:sz="0" w:space="0" w:color="auto"/>
        <w:bottom w:val="none" w:sz="0" w:space="0" w:color="auto"/>
        <w:right w:val="none" w:sz="0" w:space="0" w:color="auto"/>
      </w:divBdr>
      <w:divsChild>
        <w:div w:id="1086145702">
          <w:marLeft w:val="547"/>
          <w:marRight w:val="0"/>
          <w:marTop w:val="0"/>
          <w:marBottom w:val="0"/>
          <w:divBdr>
            <w:top w:val="none" w:sz="0" w:space="0" w:color="auto"/>
            <w:left w:val="none" w:sz="0" w:space="0" w:color="auto"/>
            <w:bottom w:val="none" w:sz="0" w:space="0" w:color="auto"/>
            <w:right w:val="none" w:sz="0" w:space="0" w:color="auto"/>
          </w:divBdr>
        </w:div>
        <w:div w:id="1447381794">
          <w:marLeft w:val="547"/>
          <w:marRight w:val="0"/>
          <w:marTop w:val="0"/>
          <w:marBottom w:val="0"/>
          <w:divBdr>
            <w:top w:val="none" w:sz="0" w:space="0" w:color="auto"/>
            <w:left w:val="none" w:sz="0" w:space="0" w:color="auto"/>
            <w:bottom w:val="none" w:sz="0" w:space="0" w:color="auto"/>
            <w:right w:val="none" w:sz="0" w:space="0" w:color="auto"/>
          </w:divBdr>
        </w:div>
      </w:divsChild>
    </w:div>
    <w:div w:id="1935892781">
      <w:bodyDiv w:val="1"/>
      <w:marLeft w:val="0"/>
      <w:marRight w:val="0"/>
      <w:marTop w:val="0"/>
      <w:marBottom w:val="0"/>
      <w:divBdr>
        <w:top w:val="none" w:sz="0" w:space="0" w:color="auto"/>
        <w:left w:val="none" w:sz="0" w:space="0" w:color="auto"/>
        <w:bottom w:val="none" w:sz="0" w:space="0" w:color="auto"/>
        <w:right w:val="none" w:sz="0" w:space="0" w:color="auto"/>
      </w:divBdr>
      <w:divsChild>
        <w:div w:id="2130660507">
          <w:marLeft w:val="547"/>
          <w:marRight w:val="0"/>
          <w:marTop w:val="0"/>
          <w:marBottom w:val="0"/>
          <w:divBdr>
            <w:top w:val="none" w:sz="0" w:space="0" w:color="auto"/>
            <w:left w:val="none" w:sz="0" w:space="0" w:color="auto"/>
            <w:bottom w:val="none" w:sz="0" w:space="0" w:color="auto"/>
            <w:right w:val="none" w:sz="0" w:space="0" w:color="auto"/>
          </w:divBdr>
        </w:div>
        <w:div w:id="2022005092">
          <w:marLeft w:val="547"/>
          <w:marRight w:val="0"/>
          <w:marTop w:val="0"/>
          <w:marBottom w:val="0"/>
          <w:divBdr>
            <w:top w:val="none" w:sz="0" w:space="0" w:color="auto"/>
            <w:left w:val="none" w:sz="0" w:space="0" w:color="auto"/>
            <w:bottom w:val="none" w:sz="0" w:space="0" w:color="auto"/>
            <w:right w:val="none" w:sz="0" w:space="0" w:color="auto"/>
          </w:divBdr>
        </w:div>
      </w:divsChild>
    </w:div>
    <w:div w:id="1940673600">
      <w:bodyDiv w:val="1"/>
      <w:marLeft w:val="0"/>
      <w:marRight w:val="0"/>
      <w:marTop w:val="0"/>
      <w:marBottom w:val="0"/>
      <w:divBdr>
        <w:top w:val="none" w:sz="0" w:space="0" w:color="auto"/>
        <w:left w:val="none" w:sz="0" w:space="0" w:color="auto"/>
        <w:bottom w:val="none" w:sz="0" w:space="0" w:color="auto"/>
        <w:right w:val="none" w:sz="0" w:space="0" w:color="auto"/>
      </w:divBdr>
    </w:div>
    <w:div w:id="1941447044">
      <w:bodyDiv w:val="1"/>
      <w:marLeft w:val="0"/>
      <w:marRight w:val="0"/>
      <w:marTop w:val="0"/>
      <w:marBottom w:val="0"/>
      <w:divBdr>
        <w:top w:val="none" w:sz="0" w:space="0" w:color="auto"/>
        <w:left w:val="none" w:sz="0" w:space="0" w:color="auto"/>
        <w:bottom w:val="none" w:sz="0" w:space="0" w:color="auto"/>
        <w:right w:val="none" w:sz="0" w:space="0" w:color="auto"/>
      </w:divBdr>
    </w:div>
    <w:div w:id="1977635042">
      <w:bodyDiv w:val="1"/>
      <w:marLeft w:val="0"/>
      <w:marRight w:val="0"/>
      <w:marTop w:val="0"/>
      <w:marBottom w:val="0"/>
      <w:divBdr>
        <w:top w:val="none" w:sz="0" w:space="0" w:color="auto"/>
        <w:left w:val="none" w:sz="0" w:space="0" w:color="auto"/>
        <w:bottom w:val="none" w:sz="0" w:space="0" w:color="auto"/>
        <w:right w:val="none" w:sz="0" w:space="0" w:color="auto"/>
      </w:divBdr>
    </w:div>
    <w:div w:id="1994795651">
      <w:bodyDiv w:val="1"/>
      <w:marLeft w:val="0"/>
      <w:marRight w:val="0"/>
      <w:marTop w:val="0"/>
      <w:marBottom w:val="0"/>
      <w:divBdr>
        <w:top w:val="none" w:sz="0" w:space="0" w:color="auto"/>
        <w:left w:val="none" w:sz="0" w:space="0" w:color="auto"/>
        <w:bottom w:val="none" w:sz="0" w:space="0" w:color="auto"/>
        <w:right w:val="none" w:sz="0" w:space="0" w:color="auto"/>
      </w:divBdr>
    </w:div>
    <w:div w:id="2000379280">
      <w:bodyDiv w:val="1"/>
      <w:marLeft w:val="0"/>
      <w:marRight w:val="0"/>
      <w:marTop w:val="0"/>
      <w:marBottom w:val="0"/>
      <w:divBdr>
        <w:top w:val="none" w:sz="0" w:space="0" w:color="auto"/>
        <w:left w:val="none" w:sz="0" w:space="0" w:color="auto"/>
        <w:bottom w:val="none" w:sz="0" w:space="0" w:color="auto"/>
        <w:right w:val="none" w:sz="0" w:space="0" w:color="auto"/>
      </w:divBdr>
    </w:div>
    <w:div w:id="2019233612">
      <w:bodyDiv w:val="1"/>
      <w:marLeft w:val="0"/>
      <w:marRight w:val="0"/>
      <w:marTop w:val="0"/>
      <w:marBottom w:val="0"/>
      <w:divBdr>
        <w:top w:val="none" w:sz="0" w:space="0" w:color="auto"/>
        <w:left w:val="none" w:sz="0" w:space="0" w:color="auto"/>
        <w:bottom w:val="none" w:sz="0" w:space="0" w:color="auto"/>
        <w:right w:val="none" w:sz="0" w:space="0" w:color="auto"/>
      </w:divBdr>
      <w:divsChild>
        <w:div w:id="1480001686">
          <w:marLeft w:val="30"/>
          <w:marRight w:val="150"/>
          <w:marTop w:val="0"/>
          <w:marBottom w:val="0"/>
          <w:divBdr>
            <w:top w:val="none" w:sz="0" w:space="0" w:color="auto"/>
            <w:left w:val="none" w:sz="0" w:space="0" w:color="auto"/>
            <w:bottom w:val="none" w:sz="0" w:space="0" w:color="auto"/>
            <w:right w:val="none" w:sz="0" w:space="0" w:color="auto"/>
          </w:divBdr>
        </w:div>
      </w:divsChild>
    </w:div>
    <w:div w:id="2020235366">
      <w:bodyDiv w:val="1"/>
      <w:marLeft w:val="0"/>
      <w:marRight w:val="0"/>
      <w:marTop w:val="0"/>
      <w:marBottom w:val="0"/>
      <w:divBdr>
        <w:top w:val="none" w:sz="0" w:space="0" w:color="auto"/>
        <w:left w:val="none" w:sz="0" w:space="0" w:color="auto"/>
        <w:bottom w:val="none" w:sz="0" w:space="0" w:color="auto"/>
        <w:right w:val="none" w:sz="0" w:space="0" w:color="auto"/>
      </w:divBdr>
    </w:div>
    <w:div w:id="2021812691">
      <w:bodyDiv w:val="1"/>
      <w:marLeft w:val="0"/>
      <w:marRight w:val="0"/>
      <w:marTop w:val="0"/>
      <w:marBottom w:val="0"/>
      <w:divBdr>
        <w:top w:val="none" w:sz="0" w:space="0" w:color="auto"/>
        <w:left w:val="none" w:sz="0" w:space="0" w:color="auto"/>
        <w:bottom w:val="none" w:sz="0" w:space="0" w:color="auto"/>
        <w:right w:val="none" w:sz="0" w:space="0" w:color="auto"/>
      </w:divBdr>
      <w:divsChild>
        <w:div w:id="1195120494">
          <w:marLeft w:val="547"/>
          <w:marRight w:val="0"/>
          <w:marTop w:val="0"/>
          <w:marBottom w:val="0"/>
          <w:divBdr>
            <w:top w:val="none" w:sz="0" w:space="0" w:color="auto"/>
            <w:left w:val="none" w:sz="0" w:space="0" w:color="auto"/>
            <w:bottom w:val="none" w:sz="0" w:space="0" w:color="auto"/>
            <w:right w:val="none" w:sz="0" w:space="0" w:color="auto"/>
          </w:divBdr>
        </w:div>
      </w:divsChild>
    </w:div>
    <w:div w:id="2072652210">
      <w:bodyDiv w:val="1"/>
      <w:marLeft w:val="0"/>
      <w:marRight w:val="0"/>
      <w:marTop w:val="0"/>
      <w:marBottom w:val="0"/>
      <w:divBdr>
        <w:top w:val="none" w:sz="0" w:space="0" w:color="auto"/>
        <w:left w:val="none" w:sz="0" w:space="0" w:color="auto"/>
        <w:bottom w:val="none" w:sz="0" w:space="0" w:color="auto"/>
        <w:right w:val="none" w:sz="0" w:space="0" w:color="auto"/>
      </w:divBdr>
    </w:div>
    <w:div w:id="209350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dya\AppData\Roaming\Microsoft\Templates\Report%20(Business%20design).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4ABFF-555F-4E29-879D-749DD7CF3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(Business design)</Template>
  <TotalTime>56</TotalTime>
  <Pages>3</Pages>
  <Words>407</Words>
  <Characters>2321</Characters>
  <Application>Microsoft Office Word</Application>
  <DocSecurity>0</DocSecurity>
  <Lines>19</Lines>
  <Paragraphs>5</Paragraphs>
  <ScaleCrop>false</ScaleCrop>
  <HeadingPairs>
    <vt:vector size="6" baseType="variant">
      <vt:variant>
        <vt:lpstr>Title</vt:lpstr>
      </vt:variant>
      <vt:variant>
        <vt:i4>1</vt:i4>
      </vt:variant>
      <vt:variant>
        <vt:lpstr>العنوان</vt:lpstr>
      </vt:variant>
      <vt:variant>
        <vt:i4>1</vt:i4>
      </vt:variant>
      <vt:variant>
        <vt:lpstr>عناوين</vt:lpstr>
      </vt:variant>
      <vt:variant>
        <vt:i4>3</vt:i4>
      </vt:variant>
    </vt:vector>
  </HeadingPairs>
  <TitlesOfParts>
    <vt:vector size="5" baseType="lpstr">
      <vt:lpstr/>
      <vt:lpstr/>
      <vt:lpstr>        Are generic for physical files (index cards, desk drawers, magnetic disk, magnet</vt:lpstr>
      <vt:lpstr>        Are named with an appropriate name, not to include the word "file", and numbered</vt:lpstr>
      <vt:lpstr>        Can be duplicated, one or more times, to avoid line crossing.</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AHmed Kord</dc:creator>
  <cp:keywords/>
  <cp:lastModifiedBy>AHmed Kord</cp:lastModifiedBy>
  <cp:revision>15</cp:revision>
  <cp:lastPrinted>2022-12-02T09:52:00Z</cp:lastPrinted>
  <dcterms:created xsi:type="dcterms:W3CDTF">2018-11-28T12:10:00Z</dcterms:created>
  <dcterms:modified xsi:type="dcterms:W3CDTF">2024-12-12T23:52:00Z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