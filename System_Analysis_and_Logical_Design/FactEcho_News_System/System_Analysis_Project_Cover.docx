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F0C8F" w14:textId="77777777" w:rsidR="008A041E" w:rsidRDefault="008A041E" w:rsidP="000F5E46">
      <w:pPr>
        <w:pBdr>
          <w:top w:val="single" w:sz="6" w:space="1" w:color="auto"/>
          <w:bottom w:val="single" w:sz="6" w:space="1" w:color="auto"/>
        </w:pBdr>
        <w:jc w:val="center"/>
        <w:rPr>
          <w:rFonts w:asciiTheme="majorBidi" w:hAnsiTheme="majorBidi" w:cstheme="majorBidi"/>
          <w:color w:val="auto"/>
          <w:sz w:val="40"/>
          <w:szCs w:val="32"/>
        </w:rPr>
      </w:pPr>
    </w:p>
    <w:p w14:paraId="7EF8C407" w14:textId="4BD135F0" w:rsidR="00FB41A6" w:rsidRPr="00FB41A6" w:rsidRDefault="00D95004" w:rsidP="000F5E46">
      <w:pPr>
        <w:pBdr>
          <w:top w:val="single" w:sz="6" w:space="1" w:color="auto"/>
          <w:bottom w:val="single" w:sz="6" w:space="1" w:color="auto"/>
        </w:pBdr>
        <w:jc w:val="center"/>
        <w:rPr>
          <w:rFonts w:asciiTheme="majorBidi" w:hAnsiTheme="majorBidi" w:cstheme="majorBidi"/>
          <w:color w:val="auto"/>
          <w:sz w:val="40"/>
          <w:szCs w:val="32"/>
        </w:rPr>
      </w:pPr>
      <w:r>
        <w:rPr>
          <w:rFonts w:asciiTheme="majorBidi" w:hAnsiTheme="majorBidi" w:cstheme="majorBidi"/>
          <w:color w:val="auto"/>
          <w:sz w:val="40"/>
          <w:szCs w:val="32"/>
        </w:rPr>
        <w:t>System Analysis</w:t>
      </w:r>
      <w:r w:rsidR="00FB41A6" w:rsidRPr="00FB41A6">
        <w:rPr>
          <w:rFonts w:asciiTheme="majorBidi" w:hAnsiTheme="majorBidi" w:cstheme="majorBidi"/>
          <w:color w:val="auto"/>
          <w:sz w:val="40"/>
          <w:szCs w:val="32"/>
        </w:rPr>
        <w:t xml:space="preserve"> Course</w:t>
      </w:r>
    </w:p>
    <w:p w14:paraId="388CB88F" w14:textId="77777777" w:rsidR="00DA062B" w:rsidRDefault="00DA062B" w:rsidP="000F5E46">
      <w:pPr>
        <w:pBdr>
          <w:top w:val="single" w:sz="6" w:space="1" w:color="auto"/>
          <w:bottom w:val="single" w:sz="6" w:space="1" w:color="auto"/>
        </w:pBdr>
        <w:jc w:val="center"/>
        <w:rPr>
          <w:rFonts w:asciiTheme="majorBidi" w:hAnsiTheme="majorBidi" w:cstheme="majorBidi"/>
          <w:color w:val="auto"/>
          <w:sz w:val="32"/>
          <w:szCs w:val="24"/>
        </w:rPr>
      </w:pPr>
    </w:p>
    <w:p w14:paraId="2A3D3BB3" w14:textId="406191A8" w:rsidR="00FB41A6" w:rsidRDefault="00D95004" w:rsidP="000F5E46">
      <w:pPr>
        <w:pBdr>
          <w:top w:val="single" w:sz="6" w:space="1" w:color="auto"/>
          <w:bottom w:val="single" w:sz="6" w:space="1" w:color="auto"/>
        </w:pBdr>
        <w:jc w:val="center"/>
        <w:rPr>
          <w:rFonts w:asciiTheme="majorBidi" w:hAnsiTheme="majorBidi" w:cstheme="majorBidi"/>
          <w:color w:val="auto"/>
          <w:sz w:val="32"/>
          <w:szCs w:val="24"/>
        </w:rPr>
      </w:pPr>
      <w:r>
        <w:rPr>
          <w:rFonts w:asciiTheme="majorBidi" w:hAnsiTheme="majorBidi" w:cstheme="majorBidi"/>
          <w:color w:val="auto"/>
          <w:sz w:val="32"/>
          <w:szCs w:val="24"/>
        </w:rPr>
        <w:t>Project</w:t>
      </w:r>
      <w:r w:rsidR="00FB41A6" w:rsidRPr="00DA062B">
        <w:rPr>
          <w:rFonts w:asciiTheme="majorBidi" w:hAnsiTheme="majorBidi" w:cstheme="majorBidi"/>
          <w:color w:val="auto"/>
          <w:sz w:val="32"/>
          <w:szCs w:val="24"/>
        </w:rPr>
        <w:t xml:space="preserve"> Title</w:t>
      </w:r>
      <w:r w:rsidR="00BF0485">
        <w:rPr>
          <w:rFonts w:asciiTheme="majorBidi" w:hAnsiTheme="majorBidi" w:cstheme="majorBidi"/>
          <w:color w:val="auto"/>
          <w:sz w:val="32"/>
          <w:szCs w:val="24"/>
        </w:rPr>
        <w:t xml:space="preserve">: </w:t>
      </w:r>
      <w:proofErr w:type="spellStart"/>
      <w:r w:rsidR="00BF0485">
        <w:rPr>
          <w:rFonts w:asciiTheme="majorBidi" w:hAnsiTheme="majorBidi" w:cstheme="majorBidi"/>
          <w:color w:val="auto"/>
          <w:sz w:val="32"/>
          <w:szCs w:val="24"/>
        </w:rPr>
        <w:t>FactEcho</w:t>
      </w:r>
      <w:proofErr w:type="spellEnd"/>
      <w:r w:rsidR="00BF0485">
        <w:rPr>
          <w:rFonts w:asciiTheme="majorBidi" w:hAnsiTheme="majorBidi" w:cstheme="majorBidi"/>
          <w:color w:val="auto"/>
          <w:sz w:val="32"/>
          <w:szCs w:val="24"/>
        </w:rPr>
        <w:t xml:space="preserve"> News System</w:t>
      </w:r>
    </w:p>
    <w:p w14:paraId="7A1DAD59" w14:textId="77777777" w:rsidR="008A041E" w:rsidRPr="00FB41A6" w:rsidRDefault="008A041E" w:rsidP="000F5E46">
      <w:pPr>
        <w:pBdr>
          <w:top w:val="single" w:sz="6" w:space="1" w:color="auto"/>
          <w:bottom w:val="single" w:sz="6" w:space="1" w:color="auto"/>
        </w:pBdr>
        <w:jc w:val="center"/>
        <w:rPr>
          <w:rFonts w:asciiTheme="majorBidi" w:hAnsiTheme="majorBidi" w:cstheme="majorBidi"/>
          <w:color w:val="auto"/>
          <w:sz w:val="40"/>
          <w:szCs w:val="32"/>
        </w:rPr>
      </w:pPr>
    </w:p>
    <w:p w14:paraId="554D1A10" w14:textId="1FF34485" w:rsidR="00076B56" w:rsidRDefault="00076B56" w:rsidP="001156E3">
      <w:pPr>
        <w:tabs>
          <w:tab w:val="left" w:pos="9105"/>
        </w:tabs>
        <w:rPr>
          <w:rFonts w:asciiTheme="majorBidi" w:hAnsiTheme="majorBidi" w:cstheme="majorBidi"/>
          <w:color w:val="auto"/>
          <w:sz w:val="24"/>
          <w:szCs w:val="20"/>
          <w:lang w:bidi="ar-EG"/>
        </w:rPr>
      </w:pPr>
    </w:p>
    <w:p w14:paraId="301169B1" w14:textId="77777777" w:rsidR="00237CF9" w:rsidRPr="00C72B02" w:rsidRDefault="00237CF9" w:rsidP="001156E3">
      <w:pPr>
        <w:tabs>
          <w:tab w:val="left" w:pos="9105"/>
        </w:tabs>
        <w:rPr>
          <w:rFonts w:asciiTheme="majorBidi" w:hAnsiTheme="majorBidi" w:cstheme="majorBidi"/>
          <w:color w:val="auto"/>
          <w:sz w:val="24"/>
          <w:szCs w:val="20"/>
          <w:lang w:bidi="ar-EG"/>
        </w:rPr>
      </w:pPr>
      <w:bookmarkStart w:id="0" w:name="_GoBack"/>
    </w:p>
    <w:bookmarkEnd w:id="0"/>
    <w:tbl>
      <w:tblPr>
        <w:tblStyle w:val="TableGrid"/>
        <w:bidiVisual/>
        <w:tblW w:w="13913" w:type="dxa"/>
        <w:tblLayout w:type="fixed"/>
        <w:tblLook w:val="04A0" w:firstRow="1" w:lastRow="0" w:firstColumn="1" w:lastColumn="0" w:noHBand="0" w:noVBand="1"/>
      </w:tblPr>
      <w:tblGrid>
        <w:gridCol w:w="567"/>
        <w:gridCol w:w="3101"/>
        <w:gridCol w:w="990"/>
        <w:gridCol w:w="117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810"/>
        <w:gridCol w:w="795"/>
      </w:tblGrid>
      <w:tr w:rsidR="00D95004" w:rsidRPr="00FB41A6" w14:paraId="5A4B4B13" w14:textId="18415BFE" w:rsidTr="00D95004">
        <w:tc>
          <w:tcPr>
            <w:tcW w:w="567" w:type="dxa"/>
            <w:vAlign w:val="center"/>
          </w:tcPr>
          <w:p w14:paraId="34D83753" w14:textId="244483FB" w:rsidR="00D95004" w:rsidRPr="00FB41A6" w:rsidRDefault="00D95004" w:rsidP="00FB41A6">
            <w:pPr>
              <w:jc w:val="center"/>
              <w:rPr>
                <w:rFonts w:asciiTheme="majorBidi" w:hAnsiTheme="majorBidi" w:cstheme="majorBidi"/>
                <w:color w:val="auto"/>
                <w:szCs w:val="28"/>
                <w:rtl/>
                <w:lang w:bidi="ar-EG"/>
              </w:rPr>
            </w:pPr>
          </w:p>
        </w:tc>
        <w:tc>
          <w:tcPr>
            <w:tcW w:w="3101" w:type="dxa"/>
            <w:vAlign w:val="center"/>
          </w:tcPr>
          <w:p w14:paraId="65CF4E0E" w14:textId="3BF998EB" w:rsidR="00D95004" w:rsidRPr="00FB41A6" w:rsidRDefault="00D95004" w:rsidP="00FB41A6">
            <w:pPr>
              <w:jc w:val="center"/>
              <w:rPr>
                <w:rFonts w:asciiTheme="majorBidi" w:hAnsiTheme="majorBidi" w:cstheme="majorBidi"/>
                <w:b w:val="0"/>
                <w:bCs/>
                <w:color w:val="auto"/>
                <w:szCs w:val="28"/>
                <w:rtl/>
                <w:lang w:bidi="ar-EG"/>
              </w:rPr>
            </w:pPr>
            <w:r w:rsidRPr="00FB41A6">
              <w:rPr>
                <w:rFonts w:asciiTheme="majorBidi" w:hAnsiTheme="majorBidi" w:cstheme="majorBidi" w:hint="cs"/>
                <w:b w:val="0"/>
                <w:bCs/>
                <w:color w:val="auto"/>
                <w:szCs w:val="28"/>
                <w:rtl/>
                <w:lang w:bidi="ar-EG"/>
              </w:rPr>
              <w:t>أسم الطالب</w:t>
            </w:r>
          </w:p>
        </w:tc>
        <w:tc>
          <w:tcPr>
            <w:tcW w:w="990" w:type="dxa"/>
            <w:vAlign w:val="center"/>
          </w:tcPr>
          <w:p w14:paraId="5CF2664C" w14:textId="33257B2A" w:rsidR="00D95004" w:rsidRPr="00FB41A6" w:rsidRDefault="00D95004" w:rsidP="00FB41A6">
            <w:pPr>
              <w:jc w:val="center"/>
              <w:rPr>
                <w:rFonts w:asciiTheme="majorBidi" w:hAnsiTheme="majorBidi" w:cstheme="majorBidi"/>
                <w:b w:val="0"/>
                <w:bCs/>
                <w:color w:val="auto"/>
                <w:szCs w:val="28"/>
                <w:rtl/>
                <w:lang w:bidi="ar-EG"/>
              </w:rPr>
            </w:pPr>
            <w:r w:rsidRPr="00FB41A6">
              <w:rPr>
                <w:rFonts w:asciiTheme="majorBidi" w:hAnsiTheme="majorBidi" w:cstheme="majorBidi" w:hint="cs"/>
                <w:b w:val="0"/>
                <w:bCs/>
                <w:color w:val="auto"/>
                <w:szCs w:val="28"/>
                <w:rtl/>
                <w:lang w:bidi="ar-EG"/>
              </w:rPr>
              <w:t>رقم السكشن</w:t>
            </w:r>
          </w:p>
        </w:tc>
        <w:tc>
          <w:tcPr>
            <w:tcW w:w="1170" w:type="dxa"/>
            <w:vAlign w:val="center"/>
          </w:tcPr>
          <w:p w14:paraId="468D060D" w14:textId="0994A5A8" w:rsidR="00D95004" w:rsidRPr="00FB41A6" w:rsidRDefault="00D95004" w:rsidP="00FB41A6">
            <w:pPr>
              <w:jc w:val="center"/>
              <w:rPr>
                <w:rFonts w:asciiTheme="majorBidi" w:hAnsiTheme="majorBidi" w:cstheme="majorBidi"/>
                <w:b w:val="0"/>
                <w:bCs/>
                <w:color w:val="auto"/>
                <w:szCs w:val="28"/>
                <w:rtl/>
                <w:lang w:bidi="ar-EG"/>
              </w:rPr>
            </w:pPr>
            <w:r w:rsidRPr="00FB41A6">
              <w:rPr>
                <w:rFonts w:asciiTheme="majorBidi" w:hAnsiTheme="majorBidi" w:cstheme="majorBidi" w:hint="cs"/>
                <w:b w:val="0"/>
                <w:bCs/>
                <w:color w:val="auto"/>
                <w:szCs w:val="28"/>
                <w:rtl/>
                <w:lang w:bidi="ar-EG"/>
              </w:rPr>
              <w:t>أسم المعيد</w:t>
            </w:r>
          </w:p>
        </w:tc>
        <w:tc>
          <w:tcPr>
            <w:tcW w:w="720" w:type="dxa"/>
            <w:vAlign w:val="center"/>
          </w:tcPr>
          <w:p w14:paraId="43148439" w14:textId="51E3B77D" w:rsidR="00D95004" w:rsidRPr="00237CF9" w:rsidRDefault="00D95004" w:rsidP="00237CF9">
            <w:pPr>
              <w:jc w:val="center"/>
              <w:rPr>
                <w:rFonts w:asciiTheme="majorBidi" w:hAnsiTheme="majorBidi" w:cstheme="majorBidi"/>
                <w:b w:val="0"/>
                <w:bCs/>
                <w:color w:val="auto"/>
                <w:szCs w:val="28"/>
                <w:rtl/>
                <w:lang w:bidi="ar-EG"/>
              </w:rPr>
            </w:pPr>
            <w:r w:rsidRPr="00237CF9">
              <w:rPr>
                <w:rFonts w:asciiTheme="majorBidi" w:hAnsiTheme="majorBidi" w:cstheme="majorBidi" w:hint="cs"/>
                <w:b w:val="0"/>
                <w:bCs/>
                <w:color w:val="auto"/>
                <w:szCs w:val="28"/>
                <w:rtl/>
                <w:lang w:bidi="ar-EG"/>
              </w:rPr>
              <w:t>1</w:t>
            </w:r>
          </w:p>
        </w:tc>
        <w:tc>
          <w:tcPr>
            <w:tcW w:w="720" w:type="dxa"/>
            <w:vAlign w:val="center"/>
          </w:tcPr>
          <w:p w14:paraId="0521642A" w14:textId="17542748" w:rsidR="00D95004" w:rsidRPr="00237CF9" w:rsidRDefault="00D95004" w:rsidP="00237CF9">
            <w:pPr>
              <w:jc w:val="center"/>
              <w:rPr>
                <w:rFonts w:asciiTheme="majorBidi" w:hAnsiTheme="majorBidi" w:cstheme="majorBidi"/>
                <w:b w:val="0"/>
                <w:bCs/>
                <w:color w:val="auto"/>
                <w:szCs w:val="28"/>
                <w:rtl/>
                <w:lang w:bidi="ar-EG"/>
              </w:rPr>
            </w:pPr>
            <w:r w:rsidRPr="00237CF9">
              <w:rPr>
                <w:rFonts w:asciiTheme="majorBidi" w:hAnsiTheme="majorBidi" w:cstheme="majorBidi" w:hint="cs"/>
                <w:b w:val="0"/>
                <w:bCs/>
                <w:color w:val="auto"/>
                <w:szCs w:val="28"/>
                <w:rtl/>
                <w:lang w:bidi="ar-EG"/>
              </w:rPr>
              <w:t>2</w:t>
            </w:r>
          </w:p>
        </w:tc>
        <w:tc>
          <w:tcPr>
            <w:tcW w:w="720" w:type="dxa"/>
            <w:vAlign w:val="center"/>
          </w:tcPr>
          <w:p w14:paraId="0315E4BE" w14:textId="7997C657" w:rsidR="00D95004" w:rsidRPr="00237CF9" w:rsidRDefault="00D95004" w:rsidP="00237CF9">
            <w:pPr>
              <w:jc w:val="center"/>
              <w:rPr>
                <w:rFonts w:asciiTheme="majorBidi" w:hAnsiTheme="majorBidi" w:cstheme="majorBidi"/>
                <w:b w:val="0"/>
                <w:bCs/>
                <w:color w:val="auto"/>
                <w:szCs w:val="28"/>
                <w:rtl/>
                <w:lang w:bidi="ar-EG"/>
              </w:rPr>
            </w:pPr>
            <w:r w:rsidRPr="00237CF9">
              <w:rPr>
                <w:rFonts w:asciiTheme="majorBidi" w:hAnsiTheme="majorBidi" w:cstheme="majorBidi" w:hint="cs"/>
                <w:b w:val="0"/>
                <w:bCs/>
                <w:color w:val="auto"/>
                <w:szCs w:val="28"/>
                <w:rtl/>
                <w:lang w:bidi="ar-EG"/>
              </w:rPr>
              <w:t>3</w:t>
            </w:r>
          </w:p>
        </w:tc>
        <w:tc>
          <w:tcPr>
            <w:tcW w:w="720" w:type="dxa"/>
            <w:vAlign w:val="center"/>
          </w:tcPr>
          <w:p w14:paraId="79F4FC00" w14:textId="0F49FDA5" w:rsidR="00D95004" w:rsidRPr="00237CF9" w:rsidRDefault="00D95004" w:rsidP="00237CF9">
            <w:pPr>
              <w:jc w:val="center"/>
              <w:rPr>
                <w:rFonts w:asciiTheme="majorBidi" w:hAnsiTheme="majorBidi" w:cstheme="majorBidi"/>
                <w:b w:val="0"/>
                <w:bCs/>
                <w:color w:val="auto"/>
                <w:szCs w:val="28"/>
                <w:rtl/>
                <w:lang w:bidi="ar-EG"/>
              </w:rPr>
            </w:pPr>
            <w:r w:rsidRPr="00237CF9">
              <w:rPr>
                <w:rFonts w:asciiTheme="majorBidi" w:hAnsiTheme="majorBidi" w:cstheme="majorBidi" w:hint="cs"/>
                <w:b w:val="0"/>
                <w:bCs/>
                <w:color w:val="auto"/>
                <w:szCs w:val="28"/>
                <w:rtl/>
                <w:lang w:bidi="ar-EG"/>
              </w:rPr>
              <w:t>4</w:t>
            </w:r>
          </w:p>
        </w:tc>
        <w:tc>
          <w:tcPr>
            <w:tcW w:w="720" w:type="dxa"/>
            <w:vAlign w:val="center"/>
          </w:tcPr>
          <w:p w14:paraId="6340B8DC" w14:textId="68684830" w:rsidR="00D95004" w:rsidRPr="00237CF9" w:rsidRDefault="00D95004" w:rsidP="00237CF9">
            <w:pPr>
              <w:jc w:val="center"/>
              <w:rPr>
                <w:rFonts w:asciiTheme="majorBidi" w:hAnsiTheme="majorBidi" w:cstheme="majorBidi"/>
                <w:b w:val="0"/>
                <w:bCs/>
                <w:color w:val="auto"/>
                <w:szCs w:val="28"/>
                <w:rtl/>
                <w:lang w:bidi="ar-EG"/>
              </w:rPr>
            </w:pPr>
            <w:r w:rsidRPr="00237CF9">
              <w:rPr>
                <w:rFonts w:asciiTheme="majorBidi" w:hAnsiTheme="majorBidi" w:cstheme="majorBidi" w:hint="cs"/>
                <w:b w:val="0"/>
                <w:bCs/>
                <w:color w:val="auto"/>
                <w:szCs w:val="28"/>
                <w:rtl/>
                <w:lang w:bidi="ar-EG"/>
              </w:rPr>
              <w:t>5</w:t>
            </w:r>
          </w:p>
        </w:tc>
        <w:tc>
          <w:tcPr>
            <w:tcW w:w="720" w:type="dxa"/>
            <w:vAlign w:val="center"/>
          </w:tcPr>
          <w:p w14:paraId="0B64F2ED" w14:textId="5D30EEFA" w:rsidR="00D95004" w:rsidRPr="00237CF9" w:rsidRDefault="00D95004" w:rsidP="00237CF9">
            <w:pPr>
              <w:jc w:val="center"/>
              <w:rPr>
                <w:rFonts w:asciiTheme="majorBidi" w:hAnsiTheme="majorBidi" w:cstheme="majorBidi"/>
                <w:b w:val="0"/>
                <w:bCs/>
                <w:color w:val="auto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auto"/>
                <w:szCs w:val="28"/>
                <w:rtl/>
                <w:lang w:bidi="ar-EG"/>
              </w:rPr>
              <w:t>6</w:t>
            </w:r>
          </w:p>
        </w:tc>
        <w:tc>
          <w:tcPr>
            <w:tcW w:w="720" w:type="dxa"/>
            <w:vAlign w:val="center"/>
          </w:tcPr>
          <w:p w14:paraId="3AC82C10" w14:textId="394CDB7D" w:rsidR="00D95004" w:rsidRPr="00237CF9" w:rsidRDefault="00D95004" w:rsidP="00237CF9">
            <w:pPr>
              <w:jc w:val="center"/>
              <w:rPr>
                <w:rFonts w:asciiTheme="majorBidi" w:hAnsiTheme="majorBidi" w:cstheme="majorBidi"/>
                <w:b w:val="0"/>
                <w:bCs/>
                <w:color w:val="auto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auto"/>
                <w:szCs w:val="28"/>
                <w:rtl/>
                <w:lang w:bidi="ar-EG"/>
              </w:rPr>
              <w:t>7</w:t>
            </w:r>
          </w:p>
        </w:tc>
        <w:tc>
          <w:tcPr>
            <w:tcW w:w="720" w:type="dxa"/>
            <w:vAlign w:val="center"/>
          </w:tcPr>
          <w:p w14:paraId="2C4F43F8" w14:textId="548D2F1D" w:rsidR="00D95004" w:rsidRPr="00237CF9" w:rsidRDefault="00D95004" w:rsidP="00237CF9">
            <w:pPr>
              <w:jc w:val="center"/>
              <w:rPr>
                <w:rFonts w:asciiTheme="majorBidi" w:hAnsiTheme="majorBidi" w:cstheme="majorBidi"/>
                <w:b w:val="0"/>
                <w:bCs/>
                <w:color w:val="auto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auto"/>
                <w:szCs w:val="28"/>
                <w:rtl/>
                <w:lang w:bidi="ar-EG"/>
              </w:rPr>
              <w:t>8</w:t>
            </w:r>
          </w:p>
        </w:tc>
        <w:tc>
          <w:tcPr>
            <w:tcW w:w="720" w:type="dxa"/>
            <w:vAlign w:val="center"/>
          </w:tcPr>
          <w:p w14:paraId="77EF58FB" w14:textId="47554A2B" w:rsidR="00D95004" w:rsidRPr="00237CF9" w:rsidRDefault="00D95004" w:rsidP="00237CF9">
            <w:pPr>
              <w:jc w:val="center"/>
              <w:rPr>
                <w:rFonts w:asciiTheme="majorBidi" w:hAnsiTheme="majorBidi" w:cstheme="majorBidi"/>
                <w:b w:val="0"/>
                <w:bCs/>
                <w:color w:val="auto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auto"/>
                <w:szCs w:val="28"/>
                <w:rtl/>
                <w:lang w:bidi="ar-EG"/>
              </w:rPr>
              <w:t>9</w:t>
            </w:r>
          </w:p>
        </w:tc>
        <w:tc>
          <w:tcPr>
            <w:tcW w:w="810" w:type="dxa"/>
            <w:vAlign w:val="center"/>
          </w:tcPr>
          <w:p w14:paraId="343597DC" w14:textId="003A5E41" w:rsidR="00D95004" w:rsidRPr="00237CF9" w:rsidRDefault="00D95004" w:rsidP="00237CF9">
            <w:pPr>
              <w:jc w:val="center"/>
              <w:rPr>
                <w:rFonts w:asciiTheme="majorBidi" w:hAnsiTheme="majorBidi" w:cstheme="majorBidi"/>
                <w:b w:val="0"/>
                <w:bCs/>
                <w:color w:val="auto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auto"/>
                <w:szCs w:val="28"/>
                <w:rtl/>
                <w:lang w:bidi="ar-EG"/>
              </w:rPr>
              <w:t>10</w:t>
            </w:r>
          </w:p>
        </w:tc>
        <w:tc>
          <w:tcPr>
            <w:tcW w:w="795" w:type="dxa"/>
            <w:vAlign w:val="center"/>
          </w:tcPr>
          <w:p w14:paraId="1E72D00E" w14:textId="07F1AAC5" w:rsidR="00D95004" w:rsidRPr="00237CF9" w:rsidRDefault="00D95004" w:rsidP="00237CF9">
            <w:pPr>
              <w:jc w:val="center"/>
              <w:rPr>
                <w:rFonts w:asciiTheme="majorBidi" w:hAnsiTheme="majorBidi" w:cstheme="majorBidi"/>
                <w:b w:val="0"/>
                <w:bCs/>
                <w:color w:val="auto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 w:val="0"/>
                <w:bCs/>
                <w:color w:val="auto"/>
                <w:szCs w:val="28"/>
                <w:rtl/>
                <w:lang w:bidi="ar-EG"/>
              </w:rPr>
              <w:t>م</w:t>
            </w:r>
          </w:p>
        </w:tc>
      </w:tr>
      <w:tr w:rsidR="00D95004" w:rsidRPr="00FB41A6" w14:paraId="71E3F7BD" w14:textId="35A46614" w:rsidTr="00D95004">
        <w:trPr>
          <w:trHeight w:val="504"/>
        </w:trPr>
        <w:tc>
          <w:tcPr>
            <w:tcW w:w="567" w:type="dxa"/>
            <w:vAlign w:val="center"/>
          </w:tcPr>
          <w:p w14:paraId="158BED19" w14:textId="07E4FB26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rtl/>
                <w:lang w:bidi="ar-EG"/>
              </w:rPr>
            </w:pPr>
            <w:r w:rsidRPr="00FB41A6"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1</w:t>
            </w:r>
          </w:p>
        </w:tc>
        <w:tc>
          <w:tcPr>
            <w:tcW w:w="3101" w:type="dxa"/>
            <w:vAlign w:val="center"/>
          </w:tcPr>
          <w:p w14:paraId="34139FB7" w14:textId="0833D1CE" w:rsidR="00D95004" w:rsidRPr="00FB41A6" w:rsidRDefault="00BF0485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rtl/>
              </w:rPr>
            </w:pPr>
            <w:r>
              <w:rPr>
                <w:rFonts w:ascii="NotoNaskhArabic-Bold" w:eastAsiaTheme="minorHAnsi" w:cs="NotoNaskhArabic-Bold" w:hint="cs"/>
                <w:bCs/>
                <w:color w:val="auto"/>
                <w:sz w:val="18"/>
                <w:szCs w:val="18"/>
                <w:rtl/>
              </w:rPr>
              <w:t>طارق</w:t>
            </w:r>
            <w:r>
              <w:rPr>
                <w:rFonts w:ascii="NotoNaskhArabic-Bold" w:eastAsiaTheme="minorHAnsi" w:cs="NotoNaskhArabic-Bold"/>
                <w:bCs/>
                <w:color w:val="auto"/>
                <w:sz w:val="18"/>
                <w:szCs w:val="18"/>
                <w:rtl/>
              </w:rPr>
              <w:t xml:space="preserve"> </w:t>
            </w:r>
            <w:r>
              <w:rPr>
                <w:rFonts w:ascii="NotoNaskhArabic-Bold" w:eastAsiaTheme="minorHAnsi" w:cs="NotoNaskhArabic-Bold" w:hint="cs"/>
                <w:bCs/>
                <w:color w:val="auto"/>
                <w:sz w:val="18"/>
                <w:szCs w:val="18"/>
                <w:rtl/>
              </w:rPr>
              <w:t>السعيد</w:t>
            </w:r>
            <w:r>
              <w:rPr>
                <w:rFonts w:ascii="NotoNaskhArabic-Bold" w:eastAsiaTheme="minorHAnsi" w:cs="NotoNaskhArabic-Bold"/>
                <w:bCs/>
                <w:color w:val="auto"/>
                <w:sz w:val="18"/>
                <w:szCs w:val="18"/>
                <w:rtl/>
              </w:rPr>
              <w:t xml:space="preserve"> </w:t>
            </w:r>
            <w:r>
              <w:rPr>
                <w:rFonts w:ascii="NotoNaskhArabic-Bold" w:eastAsiaTheme="minorHAnsi" w:cs="NotoNaskhArabic-Bold" w:hint="cs"/>
                <w:bCs/>
                <w:color w:val="auto"/>
                <w:sz w:val="18"/>
                <w:szCs w:val="18"/>
                <w:rtl/>
              </w:rPr>
              <w:t>محمد</w:t>
            </w:r>
            <w:r>
              <w:rPr>
                <w:rFonts w:ascii="NotoNaskhArabic-Bold" w:eastAsiaTheme="minorHAnsi" w:cs="NotoNaskhArabic-Bold"/>
                <w:bCs/>
                <w:color w:val="auto"/>
                <w:sz w:val="18"/>
                <w:szCs w:val="18"/>
                <w:rtl/>
              </w:rPr>
              <w:t xml:space="preserve"> </w:t>
            </w:r>
            <w:r>
              <w:rPr>
                <w:rFonts w:ascii="NotoNaskhArabic-Bold" w:eastAsiaTheme="minorHAnsi" w:cs="NotoNaskhArabic-Bold" w:hint="cs"/>
                <w:bCs/>
                <w:color w:val="auto"/>
                <w:sz w:val="18"/>
                <w:szCs w:val="18"/>
                <w:rtl/>
              </w:rPr>
              <w:t>السعيد</w:t>
            </w:r>
            <w:r>
              <w:rPr>
                <w:rFonts w:ascii="NotoNaskhArabic-Bold" w:eastAsiaTheme="minorHAnsi" w:cs="NotoNaskhArabic-Bold"/>
                <w:bCs/>
                <w:color w:val="auto"/>
                <w:sz w:val="18"/>
                <w:szCs w:val="18"/>
                <w:rtl/>
              </w:rPr>
              <w:t xml:space="preserve"> </w:t>
            </w:r>
            <w:r>
              <w:rPr>
                <w:rFonts w:ascii="NotoNaskhArabic-Bold" w:eastAsiaTheme="minorHAnsi" w:cs="NotoNaskhArabic-Bold" w:hint="cs"/>
                <w:bCs/>
                <w:color w:val="auto"/>
                <w:sz w:val="18"/>
                <w:szCs w:val="18"/>
                <w:rtl/>
              </w:rPr>
              <w:t>مصطفى</w:t>
            </w:r>
          </w:p>
        </w:tc>
        <w:tc>
          <w:tcPr>
            <w:tcW w:w="990" w:type="dxa"/>
            <w:vAlign w:val="center"/>
          </w:tcPr>
          <w:p w14:paraId="6FE2FBD4" w14:textId="6BBA4D82" w:rsidR="00D95004" w:rsidRPr="00FB41A6" w:rsidRDefault="00BF0485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4</w:t>
            </w:r>
          </w:p>
        </w:tc>
        <w:tc>
          <w:tcPr>
            <w:tcW w:w="1170" w:type="dxa"/>
            <w:vAlign w:val="center"/>
          </w:tcPr>
          <w:p w14:paraId="1C8DC806" w14:textId="2CA10839" w:rsidR="00D95004" w:rsidRPr="00BF0485" w:rsidRDefault="00BF0485" w:rsidP="00BF0485">
            <w:pPr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 w:rsidRPr="00BF0485">
              <w:rPr>
                <w:rFonts w:asciiTheme="majorBidi" w:hAnsiTheme="majorBidi" w:cs="Times New Roman"/>
                <w:color w:val="auto"/>
                <w:szCs w:val="28"/>
                <w:rtl/>
                <w:lang w:bidi="ar-EG"/>
              </w:rPr>
              <w:t>أحمد كر</w:t>
            </w:r>
            <w:r w:rsidRPr="00BF0485">
              <w:rPr>
                <w:rFonts w:asciiTheme="majorBidi" w:hAnsiTheme="majorBidi" w:cs="Times New Roman" w:hint="cs"/>
                <w:color w:val="auto"/>
                <w:szCs w:val="28"/>
                <w:rtl/>
                <w:lang w:bidi="ar-EG"/>
              </w:rPr>
              <w:t>د</w:t>
            </w:r>
          </w:p>
        </w:tc>
        <w:tc>
          <w:tcPr>
            <w:tcW w:w="720" w:type="dxa"/>
            <w:vAlign w:val="center"/>
          </w:tcPr>
          <w:p w14:paraId="0C788BDA" w14:textId="77777777" w:rsidR="00D95004" w:rsidRPr="00BF0485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  <w:vAlign w:val="center"/>
          </w:tcPr>
          <w:p w14:paraId="0799E5C4" w14:textId="77777777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  <w:vAlign w:val="center"/>
          </w:tcPr>
          <w:p w14:paraId="7F8FB702" w14:textId="77777777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  <w:vAlign w:val="center"/>
          </w:tcPr>
          <w:p w14:paraId="476CCA1A" w14:textId="77777777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  <w:vAlign w:val="center"/>
          </w:tcPr>
          <w:p w14:paraId="54B8A1C2" w14:textId="77777777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</w:tcPr>
          <w:p w14:paraId="7E2194FE" w14:textId="77777777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</w:tcPr>
          <w:p w14:paraId="695DD539" w14:textId="77777777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</w:tcPr>
          <w:p w14:paraId="4FC9DCC6" w14:textId="77777777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</w:tcPr>
          <w:p w14:paraId="0E277572" w14:textId="77777777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810" w:type="dxa"/>
          </w:tcPr>
          <w:p w14:paraId="1AD13DE7" w14:textId="77777777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95" w:type="dxa"/>
          </w:tcPr>
          <w:p w14:paraId="7EECE18E" w14:textId="77777777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</w:tr>
      <w:tr w:rsidR="00D95004" w:rsidRPr="00FB41A6" w14:paraId="6217CD0E" w14:textId="6096120D" w:rsidTr="00D95004">
        <w:trPr>
          <w:trHeight w:val="504"/>
        </w:trPr>
        <w:tc>
          <w:tcPr>
            <w:tcW w:w="567" w:type="dxa"/>
            <w:vAlign w:val="center"/>
          </w:tcPr>
          <w:p w14:paraId="51A3F416" w14:textId="76838EBC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rtl/>
                <w:lang w:bidi="ar-EG"/>
              </w:rPr>
            </w:pPr>
            <w:r w:rsidRPr="00FB41A6"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2</w:t>
            </w:r>
          </w:p>
        </w:tc>
        <w:tc>
          <w:tcPr>
            <w:tcW w:w="3101" w:type="dxa"/>
            <w:vAlign w:val="center"/>
          </w:tcPr>
          <w:p w14:paraId="19D7D586" w14:textId="190B06C9" w:rsidR="00D95004" w:rsidRPr="00FB41A6" w:rsidRDefault="00BF0485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rtl/>
              </w:rPr>
            </w:pPr>
            <w:r>
              <w:rPr>
                <w:rFonts w:ascii="NotoNaskhArabic-Bold" w:eastAsiaTheme="minorHAnsi" w:cs="NotoNaskhArabic-Bold" w:hint="cs"/>
                <w:bCs/>
                <w:color w:val="auto"/>
                <w:sz w:val="18"/>
                <w:szCs w:val="18"/>
                <w:rtl/>
              </w:rPr>
              <w:t>عبدالله</w:t>
            </w:r>
            <w:r>
              <w:rPr>
                <w:rFonts w:ascii="NotoNaskhArabic-Bold" w:eastAsiaTheme="minorHAnsi" w:cs="NotoNaskhArabic-Bold"/>
                <w:bCs/>
                <w:color w:val="auto"/>
                <w:sz w:val="18"/>
                <w:szCs w:val="18"/>
                <w:rtl/>
              </w:rPr>
              <w:t xml:space="preserve"> </w:t>
            </w:r>
            <w:r>
              <w:rPr>
                <w:rFonts w:ascii="NotoNaskhArabic-Bold" w:eastAsiaTheme="minorHAnsi" w:cs="NotoNaskhArabic-Bold" w:hint="cs"/>
                <w:bCs/>
                <w:color w:val="auto"/>
                <w:sz w:val="18"/>
                <w:szCs w:val="18"/>
                <w:rtl/>
              </w:rPr>
              <w:t>محمد</w:t>
            </w:r>
            <w:r>
              <w:rPr>
                <w:rFonts w:ascii="NotoNaskhArabic-Bold" w:eastAsiaTheme="minorHAnsi" w:cs="NotoNaskhArabic-Bold"/>
                <w:bCs/>
                <w:color w:val="auto"/>
                <w:sz w:val="18"/>
                <w:szCs w:val="18"/>
                <w:rtl/>
              </w:rPr>
              <w:t xml:space="preserve"> </w:t>
            </w:r>
            <w:r>
              <w:rPr>
                <w:rFonts w:ascii="NotoNaskhArabic-Bold" w:eastAsiaTheme="minorHAnsi" w:cs="NotoNaskhArabic-Bold" w:hint="cs"/>
                <w:bCs/>
                <w:color w:val="auto"/>
                <w:sz w:val="18"/>
                <w:szCs w:val="18"/>
                <w:rtl/>
              </w:rPr>
              <w:t>محى</w:t>
            </w:r>
            <w:r>
              <w:rPr>
                <w:rFonts w:ascii="NotoNaskhArabic-Bold" w:eastAsiaTheme="minorHAnsi" w:cs="NotoNaskhArabic-Bold"/>
                <w:bCs/>
                <w:color w:val="auto"/>
                <w:sz w:val="18"/>
                <w:szCs w:val="18"/>
                <w:rtl/>
              </w:rPr>
              <w:t xml:space="preserve"> </w:t>
            </w:r>
            <w:r>
              <w:rPr>
                <w:rFonts w:ascii="NotoNaskhArabic-Bold" w:eastAsiaTheme="minorHAnsi" w:cs="NotoNaskhArabic-Bold" w:hint="cs"/>
                <w:bCs/>
                <w:color w:val="auto"/>
                <w:sz w:val="18"/>
                <w:szCs w:val="18"/>
                <w:rtl/>
              </w:rPr>
              <w:t>الدين</w:t>
            </w:r>
            <w:r>
              <w:rPr>
                <w:rFonts w:ascii="NotoNaskhArabic-Bold" w:eastAsiaTheme="minorHAnsi" w:cs="NotoNaskhArabic-Bold"/>
                <w:bCs/>
                <w:color w:val="auto"/>
                <w:sz w:val="18"/>
                <w:szCs w:val="18"/>
                <w:rtl/>
              </w:rPr>
              <w:t xml:space="preserve"> </w:t>
            </w:r>
            <w:r>
              <w:rPr>
                <w:rFonts w:ascii="NotoNaskhArabic-Bold" w:eastAsiaTheme="minorHAnsi" w:cs="NotoNaskhArabic-Bold" w:hint="cs"/>
                <w:bCs/>
                <w:color w:val="auto"/>
                <w:sz w:val="18"/>
                <w:szCs w:val="18"/>
                <w:rtl/>
              </w:rPr>
              <w:t>ابوالفتوح</w:t>
            </w:r>
          </w:p>
        </w:tc>
        <w:tc>
          <w:tcPr>
            <w:tcW w:w="990" w:type="dxa"/>
            <w:vAlign w:val="center"/>
          </w:tcPr>
          <w:p w14:paraId="08272DE1" w14:textId="653C65BE" w:rsidR="00D95004" w:rsidRPr="00FB41A6" w:rsidRDefault="00BF0485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4</w:t>
            </w:r>
          </w:p>
        </w:tc>
        <w:tc>
          <w:tcPr>
            <w:tcW w:w="1170" w:type="dxa"/>
            <w:vAlign w:val="center"/>
          </w:tcPr>
          <w:p w14:paraId="458CC745" w14:textId="5F6AC785" w:rsidR="00D95004" w:rsidRPr="00FB41A6" w:rsidRDefault="00BF0485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 w:rsidRPr="00BF0485">
              <w:rPr>
                <w:rFonts w:asciiTheme="majorBidi" w:hAnsiTheme="majorBidi" w:cs="Times New Roman"/>
                <w:color w:val="auto"/>
                <w:szCs w:val="28"/>
                <w:rtl/>
                <w:lang w:bidi="ar-EG"/>
              </w:rPr>
              <w:t>أحمد كرد</w:t>
            </w:r>
          </w:p>
        </w:tc>
        <w:tc>
          <w:tcPr>
            <w:tcW w:w="720" w:type="dxa"/>
            <w:vAlign w:val="center"/>
          </w:tcPr>
          <w:p w14:paraId="2B54411D" w14:textId="77777777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  <w:vAlign w:val="center"/>
          </w:tcPr>
          <w:p w14:paraId="5A52C5DB" w14:textId="77777777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  <w:vAlign w:val="center"/>
          </w:tcPr>
          <w:p w14:paraId="08643B93" w14:textId="77777777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  <w:vAlign w:val="center"/>
          </w:tcPr>
          <w:p w14:paraId="084E2922" w14:textId="77777777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  <w:vAlign w:val="center"/>
          </w:tcPr>
          <w:p w14:paraId="31FAD859" w14:textId="77777777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</w:tcPr>
          <w:p w14:paraId="10CEB663" w14:textId="77777777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</w:tcPr>
          <w:p w14:paraId="6537AC9C" w14:textId="77777777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</w:tcPr>
          <w:p w14:paraId="23E5C2CD" w14:textId="77777777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</w:tcPr>
          <w:p w14:paraId="406EFC0D" w14:textId="77777777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810" w:type="dxa"/>
          </w:tcPr>
          <w:p w14:paraId="7CC866CB" w14:textId="77777777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95" w:type="dxa"/>
          </w:tcPr>
          <w:p w14:paraId="783F5429" w14:textId="77777777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</w:tr>
      <w:tr w:rsidR="00D95004" w:rsidRPr="00FB41A6" w14:paraId="1E30E625" w14:textId="308CA820" w:rsidTr="00D95004">
        <w:trPr>
          <w:trHeight w:val="504"/>
        </w:trPr>
        <w:tc>
          <w:tcPr>
            <w:tcW w:w="567" w:type="dxa"/>
            <w:vAlign w:val="center"/>
          </w:tcPr>
          <w:p w14:paraId="46227464" w14:textId="3007A966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rtl/>
                <w:lang w:bidi="ar-EG"/>
              </w:rPr>
            </w:pPr>
            <w:r w:rsidRPr="00FB41A6"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3</w:t>
            </w:r>
          </w:p>
        </w:tc>
        <w:tc>
          <w:tcPr>
            <w:tcW w:w="3101" w:type="dxa"/>
            <w:vAlign w:val="center"/>
          </w:tcPr>
          <w:p w14:paraId="32D80628" w14:textId="1C65B482" w:rsidR="00D95004" w:rsidRPr="00FB41A6" w:rsidRDefault="00BF0485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rtl/>
              </w:rPr>
            </w:pPr>
            <w:r>
              <w:rPr>
                <w:rFonts w:ascii="NotoNaskhArabic-Bold" w:eastAsiaTheme="minorHAnsi" w:cs="NotoNaskhArabic-Bold" w:hint="cs"/>
                <w:bCs/>
                <w:color w:val="auto"/>
                <w:sz w:val="18"/>
                <w:szCs w:val="18"/>
                <w:rtl/>
              </w:rPr>
              <w:t>عبدالله</w:t>
            </w:r>
            <w:r>
              <w:rPr>
                <w:rFonts w:ascii="NotoNaskhArabic-Bold" w:eastAsiaTheme="minorHAnsi" w:cs="NotoNaskhArabic-Bold"/>
                <w:bCs/>
                <w:color w:val="auto"/>
                <w:sz w:val="18"/>
                <w:szCs w:val="18"/>
                <w:rtl/>
              </w:rPr>
              <w:t xml:space="preserve"> </w:t>
            </w:r>
            <w:r>
              <w:rPr>
                <w:rFonts w:ascii="NotoNaskhArabic-Bold" w:eastAsiaTheme="minorHAnsi" w:cs="NotoNaskhArabic-Bold" w:hint="cs"/>
                <w:bCs/>
                <w:color w:val="auto"/>
                <w:sz w:val="18"/>
                <w:szCs w:val="18"/>
                <w:rtl/>
              </w:rPr>
              <w:t>ابراهيم</w:t>
            </w:r>
            <w:r>
              <w:rPr>
                <w:rFonts w:ascii="NotoNaskhArabic-Bold" w:eastAsiaTheme="minorHAnsi" w:cs="NotoNaskhArabic-Bold"/>
                <w:bCs/>
                <w:color w:val="auto"/>
                <w:sz w:val="18"/>
                <w:szCs w:val="18"/>
                <w:rtl/>
              </w:rPr>
              <w:t xml:space="preserve"> </w:t>
            </w:r>
            <w:r>
              <w:rPr>
                <w:rFonts w:ascii="NotoNaskhArabic-Bold" w:eastAsiaTheme="minorHAnsi" w:cs="NotoNaskhArabic-Bold" w:hint="cs"/>
                <w:bCs/>
                <w:color w:val="auto"/>
                <w:sz w:val="18"/>
                <w:szCs w:val="18"/>
                <w:rtl/>
              </w:rPr>
              <w:t>السيد</w:t>
            </w:r>
            <w:r>
              <w:rPr>
                <w:rFonts w:ascii="NotoNaskhArabic-Bold" w:eastAsiaTheme="minorHAnsi" w:cs="NotoNaskhArabic-Bold"/>
                <w:bCs/>
                <w:color w:val="auto"/>
                <w:sz w:val="18"/>
                <w:szCs w:val="18"/>
                <w:rtl/>
              </w:rPr>
              <w:t xml:space="preserve"> </w:t>
            </w:r>
            <w:r>
              <w:rPr>
                <w:rFonts w:ascii="NotoNaskhArabic-Bold" w:eastAsiaTheme="minorHAnsi" w:cs="NotoNaskhArabic-Bold" w:hint="cs"/>
                <w:bCs/>
                <w:color w:val="auto"/>
                <w:sz w:val="18"/>
                <w:szCs w:val="18"/>
                <w:rtl/>
              </w:rPr>
              <w:t>محمد</w:t>
            </w:r>
            <w:r>
              <w:rPr>
                <w:rFonts w:ascii="NotoNaskhArabic-Bold" w:eastAsiaTheme="minorHAnsi" w:cs="NotoNaskhArabic-Bold"/>
                <w:bCs/>
                <w:color w:val="auto"/>
                <w:sz w:val="18"/>
                <w:szCs w:val="18"/>
                <w:rtl/>
              </w:rPr>
              <w:t xml:space="preserve"> </w:t>
            </w:r>
            <w:r>
              <w:rPr>
                <w:rFonts w:ascii="NotoNaskhArabic-Bold" w:eastAsiaTheme="minorHAnsi" w:cs="NotoNaskhArabic-Bold" w:hint="cs"/>
                <w:bCs/>
                <w:color w:val="auto"/>
                <w:sz w:val="18"/>
                <w:szCs w:val="18"/>
                <w:rtl/>
              </w:rPr>
              <w:t>توفيق</w:t>
            </w:r>
          </w:p>
        </w:tc>
        <w:tc>
          <w:tcPr>
            <w:tcW w:w="990" w:type="dxa"/>
            <w:vAlign w:val="center"/>
          </w:tcPr>
          <w:p w14:paraId="2471009A" w14:textId="59180B0E" w:rsidR="00D95004" w:rsidRPr="00FB41A6" w:rsidRDefault="00BF0485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4</w:t>
            </w:r>
          </w:p>
        </w:tc>
        <w:tc>
          <w:tcPr>
            <w:tcW w:w="1170" w:type="dxa"/>
            <w:vAlign w:val="center"/>
          </w:tcPr>
          <w:p w14:paraId="674643EB" w14:textId="6CDAFE1D" w:rsidR="00D95004" w:rsidRPr="00FB41A6" w:rsidRDefault="00BF0485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 w:rsidRPr="00BF0485">
              <w:rPr>
                <w:rFonts w:asciiTheme="majorBidi" w:hAnsiTheme="majorBidi" w:cs="Times New Roman"/>
                <w:color w:val="auto"/>
                <w:szCs w:val="28"/>
                <w:rtl/>
                <w:lang w:bidi="ar-EG"/>
              </w:rPr>
              <w:t>أحمد كرد</w:t>
            </w:r>
          </w:p>
        </w:tc>
        <w:tc>
          <w:tcPr>
            <w:tcW w:w="720" w:type="dxa"/>
            <w:vAlign w:val="center"/>
          </w:tcPr>
          <w:p w14:paraId="47A4B722" w14:textId="77777777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  <w:vAlign w:val="center"/>
          </w:tcPr>
          <w:p w14:paraId="15127EBA" w14:textId="77777777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  <w:vAlign w:val="center"/>
          </w:tcPr>
          <w:p w14:paraId="653D68A0" w14:textId="77777777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  <w:vAlign w:val="center"/>
          </w:tcPr>
          <w:p w14:paraId="7FE3B2F7" w14:textId="77777777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  <w:vAlign w:val="center"/>
          </w:tcPr>
          <w:p w14:paraId="3536DBCF" w14:textId="77777777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</w:tcPr>
          <w:p w14:paraId="7436FD29" w14:textId="77777777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</w:tcPr>
          <w:p w14:paraId="7C9AFCEF" w14:textId="77777777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</w:tcPr>
          <w:p w14:paraId="60E66485" w14:textId="77777777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</w:tcPr>
          <w:p w14:paraId="01AB1A5C" w14:textId="77777777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810" w:type="dxa"/>
          </w:tcPr>
          <w:p w14:paraId="1C1EFF4F" w14:textId="77777777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95" w:type="dxa"/>
          </w:tcPr>
          <w:p w14:paraId="1F1A9796" w14:textId="77777777" w:rsidR="00D95004" w:rsidRPr="00FB41A6" w:rsidRDefault="00D95004" w:rsidP="00237CF9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</w:tr>
      <w:tr w:rsidR="008A041E" w:rsidRPr="00FB41A6" w14:paraId="477C7F28" w14:textId="5A3625AA" w:rsidTr="00D95004">
        <w:trPr>
          <w:trHeight w:val="504"/>
        </w:trPr>
        <w:tc>
          <w:tcPr>
            <w:tcW w:w="567" w:type="dxa"/>
            <w:vAlign w:val="center"/>
          </w:tcPr>
          <w:p w14:paraId="54F9D6E2" w14:textId="30FA857F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rtl/>
                <w:lang w:bidi="ar-EG"/>
              </w:rPr>
            </w:pPr>
            <w:r w:rsidRPr="00FB41A6"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4</w:t>
            </w:r>
          </w:p>
        </w:tc>
        <w:tc>
          <w:tcPr>
            <w:tcW w:w="3101" w:type="dxa"/>
            <w:vAlign w:val="center"/>
          </w:tcPr>
          <w:p w14:paraId="0FB573D9" w14:textId="43A15DFD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rtl/>
              </w:rPr>
            </w:pPr>
            <w:r>
              <w:rPr>
                <w:rFonts w:ascii="NotoNaskhArabic-Bold" w:eastAsiaTheme="minorHAnsi" w:cs="NotoNaskhArabic-Bold" w:hint="cs"/>
                <w:bCs/>
                <w:color w:val="auto"/>
                <w:sz w:val="18"/>
                <w:szCs w:val="18"/>
                <w:rtl/>
              </w:rPr>
              <w:t>شريف</w:t>
            </w:r>
            <w:r>
              <w:rPr>
                <w:rFonts w:ascii="NotoNaskhArabic-Bold" w:eastAsiaTheme="minorHAnsi" w:cs="NotoNaskhArabic-Bold"/>
                <w:bCs/>
                <w:color w:val="auto"/>
                <w:sz w:val="18"/>
                <w:szCs w:val="18"/>
                <w:rtl/>
              </w:rPr>
              <w:t xml:space="preserve"> </w:t>
            </w:r>
            <w:r>
              <w:rPr>
                <w:rFonts w:ascii="NotoNaskhArabic-Bold" w:eastAsiaTheme="minorHAnsi" w:cs="NotoNaskhArabic-Bold" w:hint="cs"/>
                <w:bCs/>
                <w:color w:val="auto"/>
                <w:sz w:val="18"/>
                <w:szCs w:val="18"/>
                <w:rtl/>
              </w:rPr>
              <w:t>محمد</w:t>
            </w:r>
            <w:r>
              <w:rPr>
                <w:rFonts w:ascii="NotoNaskhArabic-Bold" w:eastAsiaTheme="minorHAnsi" w:cs="NotoNaskhArabic-Bold"/>
                <w:bCs/>
                <w:color w:val="auto"/>
                <w:sz w:val="18"/>
                <w:szCs w:val="18"/>
                <w:rtl/>
              </w:rPr>
              <w:t xml:space="preserve"> </w:t>
            </w:r>
            <w:r>
              <w:rPr>
                <w:rFonts w:ascii="NotoNaskhArabic-Bold" w:eastAsiaTheme="minorHAnsi" w:cs="NotoNaskhArabic-Bold" w:hint="cs"/>
                <w:bCs/>
                <w:color w:val="auto"/>
                <w:sz w:val="18"/>
                <w:szCs w:val="18"/>
                <w:rtl/>
              </w:rPr>
              <w:t>محمد</w:t>
            </w:r>
            <w:r>
              <w:rPr>
                <w:rFonts w:ascii="NotoNaskhArabic-Bold" w:eastAsiaTheme="minorHAnsi" w:cs="NotoNaskhArabic-Bold"/>
                <w:bCs/>
                <w:color w:val="auto"/>
                <w:sz w:val="18"/>
                <w:szCs w:val="18"/>
                <w:rtl/>
              </w:rPr>
              <w:t xml:space="preserve"> </w:t>
            </w:r>
            <w:r>
              <w:rPr>
                <w:rFonts w:ascii="NotoNaskhArabic-Bold" w:eastAsiaTheme="minorHAnsi" w:cs="NotoNaskhArabic-Bold" w:hint="cs"/>
                <w:bCs/>
                <w:color w:val="auto"/>
                <w:sz w:val="18"/>
                <w:szCs w:val="18"/>
                <w:rtl/>
              </w:rPr>
              <w:t>عبدالرازق</w:t>
            </w:r>
          </w:p>
        </w:tc>
        <w:tc>
          <w:tcPr>
            <w:tcW w:w="990" w:type="dxa"/>
            <w:vAlign w:val="center"/>
          </w:tcPr>
          <w:p w14:paraId="3F29F3D8" w14:textId="21BF8C41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4</w:t>
            </w:r>
          </w:p>
        </w:tc>
        <w:tc>
          <w:tcPr>
            <w:tcW w:w="1170" w:type="dxa"/>
            <w:vAlign w:val="center"/>
          </w:tcPr>
          <w:p w14:paraId="117068C2" w14:textId="081C5C01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 w:rsidRPr="00BF0485">
              <w:rPr>
                <w:rFonts w:asciiTheme="majorBidi" w:hAnsiTheme="majorBidi" w:cs="Times New Roman"/>
                <w:color w:val="auto"/>
                <w:szCs w:val="28"/>
                <w:rtl/>
                <w:lang w:bidi="ar-EG"/>
              </w:rPr>
              <w:t>أحمد كرد</w:t>
            </w:r>
          </w:p>
        </w:tc>
        <w:tc>
          <w:tcPr>
            <w:tcW w:w="720" w:type="dxa"/>
            <w:vAlign w:val="center"/>
          </w:tcPr>
          <w:p w14:paraId="34D53FC3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  <w:vAlign w:val="center"/>
          </w:tcPr>
          <w:p w14:paraId="73FBF501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  <w:vAlign w:val="center"/>
          </w:tcPr>
          <w:p w14:paraId="38695951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  <w:vAlign w:val="center"/>
          </w:tcPr>
          <w:p w14:paraId="3C944D8B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  <w:vAlign w:val="center"/>
          </w:tcPr>
          <w:p w14:paraId="767A6892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</w:tcPr>
          <w:p w14:paraId="52549A84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</w:tcPr>
          <w:p w14:paraId="12B8AAE0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</w:tcPr>
          <w:p w14:paraId="517FFC96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</w:tcPr>
          <w:p w14:paraId="3609DC96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810" w:type="dxa"/>
          </w:tcPr>
          <w:p w14:paraId="33603505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95" w:type="dxa"/>
          </w:tcPr>
          <w:p w14:paraId="6A4FD23B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</w:tr>
      <w:tr w:rsidR="008A041E" w:rsidRPr="00FB41A6" w14:paraId="004F5876" w14:textId="13411BB8" w:rsidTr="00D95004">
        <w:trPr>
          <w:trHeight w:val="504"/>
        </w:trPr>
        <w:tc>
          <w:tcPr>
            <w:tcW w:w="567" w:type="dxa"/>
            <w:vAlign w:val="center"/>
          </w:tcPr>
          <w:p w14:paraId="0E270BA2" w14:textId="15E03201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rtl/>
                <w:lang w:bidi="ar-EG"/>
              </w:rPr>
            </w:pPr>
            <w:r w:rsidRPr="00FB41A6"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5</w:t>
            </w:r>
          </w:p>
        </w:tc>
        <w:tc>
          <w:tcPr>
            <w:tcW w:w="3101" w:type="dxa"/>
            <w:vAlign w:val="center"/>
          </w:tcPr>
          <w:p w14:paraId="0AF60120" w14:textId="34A985C4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rtl/>
                <w:lang w:bidi="ar-EG"/>
              </w:rPr>
            </w:pPr>
            <w:r>
              <w:rPr>
                <w:rFonts w:ascii="NotoNaskhArabic-Bold" w:eastAsiaTheme="minorHAnsi" w:cs="NotoNaskhArabic-Bold" w:hint="cs"/>
                <w:bCs/>
                <w:color w:val="auto"/>
                <w:sz w:val="18"/>
                <w:szCs w:val="18"/>
                <w:rtl/>
              </w:rPr>
              <w:t>محمد</w:t>
            </w:r>
            <w:r>
              <w:rPr>
                <w:rFonts w:ascii="NotoNaskhArabic-Bold" w:eastAsiaTheme="minorHAnsi" w:cs="NotoNaskhArabic-Bold"/>
                <w:bCs/>
                <w:color w:val="auto"/>
                <w:sz w:val="18"/>
                <w:szCs w:val="18"/>
                <w:rtl/>
              </w:rPr>
              <w:t xml:space="preserve"> </w:t>
            </w:r>
            <w:r>
              <w:rPr>
                <w:rFonts w:ascii="NotoNaskhArabic-Bold" w:eastAsiaTheme="minorHAnsi" w:cs="NotoNaskhArabic-Bold" w:hint="cs"/>
                <w:bCs/>
                <w:color w:val="auto"/>
                <w:sz w:val="18"/>
                <w:szCs w:val="18"/>
                <w:rtl/>
              </w:rPr>
              <w:t>على</w:t>
            </w:r>
            <w:r>
              <w:rPr>
                <w:rFonts w:ascii="NotoNaskhArabic-Bold" w:eastAsiaTheme="minorHAnsi" w:cs="NotoNaskhArabic-Bold"/>
                <w:bCs/>
                <w:color w:val="auto"/>
                <w:sz w:val="18"/>
                <w:szCs w:val="18"/>
                <w:rtl/>
              </w:rPr>
              <w:t xml:space="preserve"> </w:t>
            </w:r>
            <w:r>
              <w:rPr>
                <w:rFonts w:ascii="NotoNaskhArabic-Bold" w:eastAsiaTheme="minorHAnsi" w:cs="NotoNaskhArabic-Bold" w:hint="cs"/>
                <w:bCs/>
                <w:color w:val="auto"/>
                <w:sz w:val="18"/>
                <w:szCs w:val="18"/>
                <w:rtl/>
              </w:rPr>
              <w:t>محمد</w:t>
            </w:r>
            <w:r>
              <w:rPr>
                <w:rFonts w:ascii="NotoNaskhArabic-Bold" w:eastAsiaTheme="minorHAnsi" w:cs="NotoNaskhArabic-Bold"/>
                <w:bCs/>
                <w:color w:val="auto"/>
                <w:sz w:val="18"/>
                <w:szCs w:val="18"/>
                <w:rtl/>
              </w:rPr>
              <w:t xml:space="preserve"> </w:t>
            </w:r>
            <w:r>
              <w:rPr>
                <w:rFonts w:ascii="NotoNaskhArabic-Bold" w:eastAsiaTheme="minorHAnsi" w:cs="NotoNaskhArabic-Bold" w:hint="cs"/>
                <w:bCs/>
                <w:color w:val="auto"/>
                <w:sz w:val="18"/>
                <w:szCs w:val="18"/>
                <w:rtl/>
              </w:rPr>
              <w:t>على</w:t>
            </w:r>
            <w:r>
              <w:rPr>
                <w:rFonts w:ascii="NotoNaskhArabic-Bold" w:eastAsiaTheme="minorHAnsi" w:cs="NotoNaskhArabic-Bold"/>
                <w:bCs/>
                <w:color w:val="auto"/>
                <w:sz w:val="18"/>
                <w:szCs w:val="18"/>
                <w:rtl/>
              </w:rPr>
              <w:t xml:space="preserve"> </w:t>
            </w:r>
            <w:r>
              <w:rPr>
                <w:rFonts w:ascii="NotoNaskhArabic-Bold" w:eastAsiaTheme="minorHAnsi" w:cs="NotoNaskhArabic-Bold" w:hint="cs"/>
                <w:bCs/>
                <w:color w:val="auto"/>
                <w:sz w:val="18"/>
                <w:szCs w:val="18"/>
                <w:rtl/>
              </w:rPr>
              <w:t>النجدى</w:t>
            </w:r>
          </w:p>
        </w:tc>
        <w:tc>
          <w:tcPr>
            <w:tcW w:w="990" w:type="dxa"/>
            <w:vAlign w:val="center"/>
          </w:tcPr>
          <w:p w14:paraId="1A95CFBD" w14:textId="4C74649E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1170" w:type="dxa"/>
            <w:vAlign w:val="center"/>
          </w:tcPr>
          <w:p w14:paraId="72102209" w14:textId="2B12D425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  <w:r w:rsidRPr="00BF0485">
              <w:rPr>
                <w:rFonts w:asciiTheme="majorBidi" w:hAnsiTheme="majorBidi" w:cs="Times New Roman"/>
                <w:color w:val="auto"/>
                <w:szCs w:val="28"/>
                <w:rtl/>
                <w:lang w:bidi="ar-EG"/>
              </w:rPr>
              <w:t>رنا خطاب</w:t>
            </w:r>
          </w:p>
        </w:tc>
        <w:tc>
          <w:tcPr>
            <w:tcW w:w="720" w:type="dxa"/>
            <w:vAlign w:val="center"/>
          </w:tcPr>
          <w:p w14:paraId="3F1B6BBC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  <w:vAlign w:val="center"/>
          </w:tcPr>
          <w:p w14:paraId="1A00F433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  <w:vAlign w:val="center"/>
          </w:tcPr>
          <w:p w14:paraId="786D4926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  <w:vAlign w:val="center"/>
          </w:tcPr>
          <w:p w14:paraId="139C3A28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  <w:vAlign w:val="center"/>
          </w:tcPr>
          <w:p w14:paraId="35D1B2AD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</w:tcPr>
          <w:p w14:paraId="58C85B1F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</w:tcPr>
          <w:p w14:paraId="195C96A5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</w:tcPr>
          <w:p w14:paraId="100BFE61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</w:tcPr>
          <w:p w14:paraId="372A78D3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810" w:type="dxa"/>
          </w:tcPr>
          <w:p w14:paraId="736A0938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95" w:type="dxa"/>
          </w:tcPr>
          <w:p w14:paraId="43D1261B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</w:tr>
      <w:tr w:rsidR="008A041E" w:rsidRPr="00FB41A6" w14:paraId="2210BDFC" w14:textId="49AF9F7E" w:rsidTr="00D95004">
        <w:trPr>
          <w:trHeight w:val="504"/>
        </w:trPr>
        <w:tc>
          <w:tcPr>
            <w:tcW w:w="567" w:type="dxa"/>
            <w:vAlign w:val="center"/>
          </w:tcPr>
          <w:p w14:paraId="6F91E8DF" w14:textId="54EB142C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rtl/>
                <w:lang w:bidi="ar-EG"/>
              </w:rPr>
            </w:pPr>
            <w:r w:rsidRPr="00FB41A6"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6</w:t>
            </w:r>
          </w:p>
        </w:tc>
        <w:tc>
          <w:tcPr>
            <w:tcW w:w="3101" w:type="dxa"/>
            <w:vAlign w:val="center"/>
          </w:tcPr>
          <w:p w14:paraId="4B9FA2BB" w14:textId="2844D46C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rtl/>
                <w:lang w:bidi="ar-EG"/>
              </w:rPr>
            </w:pPr>
          </w:p>
        </w:tc>
        <w:tc>
          <w:tcPr>
            <w:tcW w:w="990" w:type="dxa"/>
            <w:vAlign w:val="center"/>
          </w:tcPr>
          <w:p w14:paraId="4632B32E" w14:textId="3FEA460D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1170" w:type="dxa"/>
            <w:vAlign w:val="center"/>
          </w:tcPr>
          <w:p w14:paraId="63DD56E5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  <w:vAlign w:val="center"/>
          </w:tcPr>
          <w:p w14:paraId="23197061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  <w:vAlign w:val="center"/>
          </w:tcPr>
          <w:p w14:paraId="21F9060B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  <w:vAlign w:val="center"/>
          </w:tcPr>
          <w:p w14:paraId="3C2676B9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  <w:vAlign w:val="center"/>
          </w:tcPr>
          <w:p w14:paraId="2AA5710C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  <w:vAlign w:val="center"/>
          </w:tcPr>
          <w:p w14:paraId="0BAD3147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</w:tcPr>
          <w:p w14:paraId="3D9C667C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</w:tcPr>
          <w:p w14:paraId="34147A44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</w:tcPr>
          <w:p w14:paraId="10A346AB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</w:tcPr>
          <w:p w14:paraId="62DAB7EE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810" w:type="dxa"/>
          </w:tcPr>
          <w:p w14:paraId="7BCF0CEF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95" w:type="dxa"/>
          </w:tcPr>
          <w:p w14:paraId="71867BC3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</w:tr>
      <w:tr w:rsidR="008A041E" w:rsidRPr="00FB41A6" w14:paraId="422C598B" w14:textId="4F46E39F" w:rsidTr="00D95004">
        <w:trPr>
          <w:trHeight w:val="504"/>
        </w:trPr>
        <w:tc>
          <w:tcPr>
            <w:tcW w:w="567" w:type="dxa"/>
            <w:vAlign w:val="center"/>
          </w:tcPr>
          <w:p w14:paraId="775530F4" w14:textId="5971C495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rtl/>
                <w:lang w:bidi="ar-EG"/>
              </w:rPr>
            </w:pPr>
            <w:r w:rsidRPr="00FB41A6">
              <w:rPr>
                <w:rFonts w:asciiTheme="majorBidi" w:hAnsiTheme="majorBidi" w:cstheme="majorBidi"/>
                <w:color w:val="auto"/>
                <w:szCs w:val="28"/>
                <w:lang w:bidi="ar-EG"/>
              </w:rPr>
              <w:t>7</w:t>
            </w:r>
          </w:p>
        </w:tc>
        <w:tc>
          <w:tcPr>
            <w:tcW w:w="3101" w:type="dxa"/>
            <w:vAlign w:val="center"/>
          </w:tcPr>
          <w:p w14:paraId="1A43FAA0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rtl/>
                <w:lang w:bidi="ar-EG"/>
              </w:rPr>
            </w:pPr>
          </w:p>
        </w:tc>
        <w:tc>
          <w:tcPr>
            <w:tcW w:w="990" w:type="dxa"/>
            <w:vAlign w:val="center"/>
          </w:tcPr>
          <w:p w14:paraId="3CF29AE0" w14:textId="198E334C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1170" w:type="dxa"/>
            <w:vAlign w:val="center"/>
          </w:tcPr>
          <w:p w14:paraId="7A3D4285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  <w:vAlign w:val="center"/>
          </w:tcPr>
          <w:p w14:paraId="118A529B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  <w:vAlign w:val="center"/>
          </w:tcPr>
          <w:p w14:paraId="028FB7B7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  <w:vAlign w:val="center"/>
          </w:tcPr>
          <w:p w14:paraId="0A242B4D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  <w:vAlign w:val="center"/>
          </w:tcPr>
          <w:p w14:paraId="289DD0D6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  <w:vAlign w:val="center"/>
          </w:tcPr>
          <w:p w14:paraId="0DF78E1C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</w:tcPr>
          <w:p w14:paraId="3F59216F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</w:tcPr>
          <w:p w14:paraId="59646502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</w:tcPr>
          <w:p w14:paraId="7B83D4B7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20" w:type="dxa"/>
          </w:tcPr>
          <w:p w14:paraId="0B846C44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810" w:type="dxa"/>
          </w:tcPr>
          <w:p w14:paraId="723A22E0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  <w:tc>
          <w:tcPr>
            <w:tcW w:w="795" w:type="dxa"/>
          </w:tcPr>
          <w:p w14:paraId="6D97274C" w14:textId="77777777" w:rsidR="008A041E" w:rsidRPr="00FB41A6" w:rsidRDefault="008A041E" w:rsidP="008A041E">
            <w:pPr>
              <w:jc w:val="center"/>
              <w:rPr>
                <w:rFonts w:asciiTheme="majorBidi" w:hAnsiTheme="majorBidi" w:cstheme="majorBidi"/>
                <w:color w:val="auto"/>
                <w:szCs w:val="28"/>
                <w:lang w:bidi="ar-EG"/>
              </w:rPr>
            </w:pPr>
          </w:p>
        </w:tc>
      </w:tr>
    </w:tbl>
    <w:p w14:paraId="5582A1E8" w14:textId="77777777" w:rsidR="00FB41A6" w:rsidRDefault="00FB41A6" w:rsidP="00FB41A6">
      <w:pPr>
        <w:rPr>
          <w:rtl/>
        </w:rPr>
      </w:pPr>
    </w:p>
    <w:sectPr w:rsidR="00FB41A6" w:rsidSect="00237CF9">
      <w:headerReference w:type="default" r:id="rId8"/>
      <w:footerReference w:type="default" r:id="rId9"/>
      <w:headerReference w:type="first" r:id="rId10"/>
      <w:pgSz w:w="15840" w:h="12240" w:orient="landscape"/>
      <w:pgMar w:top="1152" w:right="720" w:bottom="1152" w:left="1260" w:header="0" w:footer="288" w:gutter="0"/>
      <w:pgBorders w:offsetFrom="page">
        <w:top w:val="twistedLines1" w:sz="18" w:space="15" w:color="0F0D29" w:themeColor="text1"/>
        <w:left w:val="twistedLines1" w:sz="18" w:space="15" w:color="0F0D29" w:themeColor="text1"/>
        <w:bottom w:val="twistedLines1" w:sz="18" w:space="15" w:color="0F0D29" w:themeColor="text1"/>
        <w:right w:val="twistedLines1" w:sz="18" w:space="15" w:color="0F0D29" w:themeColor="text1"/>
      </w:pgBorders>
      <w:pgNumType w:start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19DDF" w14:textId="77777777" w:rsidR="009A5609" w:rsidRDefault="009A5609">
      <w:r>
        <w:separator/>
      </w:r>
    </w:p>
    <w:p w14:paraId="7EE24DEC" w14:textId="77777777" w:rsidR="009A5609" w:rsidRDefault="009A5609"/>
  </w:endnote>
  <w:endnote w:type="continuationSeparator" w:id="0">
    <w:p w14:paraId="4EEA0901" w14:textId="77777777" w:rsidR="009A5609" w:rsidRDefault="009A5609">
      <w:r>
        <w:continuationSeparator/>
      </w:r>
    </w:p>
    <w:p w14:paraId="036840EF" w14:textId="77777777" w:rsidR="009A5609" w:rsidRDefault="009A56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TE141B5D8T0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NaskhArabic-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2089188"/>
      <w:docPartObj>
        <w:docPartGallery w:val="Page Numbers (Bottom of Page)"/>
        <w:docPartUnique/>
      </w:docPartObj>
    </w:sdtPr>
    <w:sdtEndPr/>
    <w:sdtContent>
      <w:p w14:paraId="087E14F8" w14:textId="2CF78DE6" w:rsidR="00482ACE" w:rsidRDefault="00110C9C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0" allowOverlap="1" wp14:anchorId="253E581B" wp14:editId="188D06D2">
                  <wp:simplePos x="0" y="0"/>
                  <wp:positionH relativeFrom="margin">
                    <wp:posOffset>0</wp:posOffset>
                  </wp:positionH>
                  <wp:positionV relativeFrom="bottomMargin">
                    <wp:posOffset>98094</wp:posOffset>
                  </wp:positionV>
                  <wp:extent cx="419100" cy="321945"/>
                  <wp:effectExtent l="0" t="19050" r="0" b="40005"/>
                  <wp:wrapNone/>
                  <wp:docPr id="14" name="Group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9100" cy="321945"/>
                            <a:chOff x="1731" y="14550"/>
                            <a:chExt cx="660" cy="507"/>
                          </a:xfrm>
                        </wpg:grpSpPr>
                        <wps:wsp>
                          <wps:cNvPr id="15" name="AutoShap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93" y="14550"/>
                              <a:ext cx="536" cy="507"/>
                            </a:xfrm>
                            <a:prstGeom prst="diamond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48" y="14616"/>
                              <a:ext cx="427" cy="3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A5A5A5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" y="14639"/>
                              <a:ext cx="66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C6C8D1" w14:textId="77777777" w:rsidR="00110C9C" w:rsidRDefault="00110C9C">
                                <w:pPr>
                                  <w:spacing w:line="240" w:lineRule="auto"/>
                                  <w:jc w:val="center"/>
                                  <w:rPr>
                                    <w:color w:val="061F57" w:themeColor="text2" w:themeShade="BF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color w:val="auto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auto"/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061F57" w:themeColor="text2" w:themeShade="BF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061F57" w:themeColor="text2" w:themeShade="B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27432" rIns="0" bIns="0" anchor="t" anchorCtr="0" upright="1">
                            <a:noAutofit/>
                          </wps:bodyPr>
                        </wps:wsp>
                        <wpg:grpSp>
                          <wpg:cNvPr id="19" name="Group 91"/>
                          <wpg:cNvGrpSpPr>
                            <a:grpSpLocks/>
                          </wpg:cNvGrpSpPr>
                          <wpg:grpSpPr bwMode="auto">
                            <a:xfrm>
                              <a:off x="1775" y="14647"/>
                              <a:ext cx="571" cy="314"/>
                              <a:chOff x="1705" y="14935"/>
                              <a:chExt cx="682" cy="375"/>
                            </a:xfrm>
                          </wpg:grpSpPr>
                          <wps:wsp>
                            <wps:cNvPr id="20" name="AutoShape 92"/>
                            <wps:cNvSpPr>
                              <a:spLocks noChangeArrowheads="1"/>
                            </wps:cNvSpPr>
                            <wps:spPr bwMode="auto">
                              <a:xfrm rot="-5400000">
                                <a:off x="1782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AutoShape 93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1934" y="14858"/>
                                <a:ext cx="375" cy="530"/>
                              </a:xfrm>
                              <a:custGeom>
                                <a:avLst/>
                                <a:gdLst>
                                  <a:gd name="T0" fmla="*/ 328 w 21600"/>
                                  <a:gd name="T1" fmla="*/ 265 h 21600"/>
                                  <a:gd name="T2" fmla="*/ 188 w 21600"/>
                                  <a:gd name="T3" fmla="*/ 530 h 21600"/>
                                  <a:gd name="T4" fmla="*/ 47 w 21600"/>
                                  <a:gd name="T5" fmla="*/ 265 h 21600"/>
                                  <a:gd name="T6" fmla="*/ 188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93 w 21600"/>
                                  <a:gd name="T13" fmla="*/ 4483 h 21600"/>
                                  <a:gd name="T14" fmla="*/ 17107 w 21600"/>
                                  <a:gd name="T15" fmla="*/ 1711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  <w:pict>
                <v:group w14:anchorId="253E581B" id="Group 14" o:spid="_x0000_s1026" style="position:absolute;margin-left:0;margin-top:7.7pt;width:33pt;height:25.35pt;z-index:251662336;mso-position-horizontal-relative:margin;mso-position-vertical-relative:bottom-margin-area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" o:allowincell="f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8" o:spid="_x0000_s1027" type="#_x0000_t4" style="position:absolute;left:1793;top:14550;width:536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" filled="f" strokecolor="#a5a5a5"/>
                  <v:rect id="Rectangle 89" o:spid="_x0000_s1028" style="position:absolute;left:1848;top:14616;width:4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" filled="f" strokecolor="#a5a5a5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0" o:spid="_x0000_s1029" type="#_x0000_t202" style="position:absolute;left:1731;top:14639;width:6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" filled="f" stroked="f">
                    <v:textbox inset="0,2.16pt,0,0">
                      <w:txbxContent>
                        <w:p w14:paraId="63C6C8D1" w14:textId="77777777" w:rsidR="00110C9C" w:rsidRDefault="00110C9C">
                          <w:pPr>
                            <w:spacing w:line="240" w:lineRule="auto"/>
                            <w:jc w:val="center"/>
                            <w:rPr>
                              <w:color w:val="061F57" w:themeColor="text2" w:themeShade="BF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auto"/>
                              <w:sz w:val="22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color w:val="auto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61F57" w:themeColor="text2" w:themeShade="BF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noProof/>
                              <w:color w:val="061F57" w:themeColor="text2" w:themeShade="B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91" o:spid="_x0000_s1030" style="position:absolute;left:1775;top:14647;width:571;height:314" coordorigin="1705,14935" coordsize="682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AutoShape 92" o:spid="_x0000_s1031" style="position:absolute;left:1782;top:14858;width:375;height:530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  <v:shape id="AutoShape 93" o:spid="_x0000_s1032" style="position:absolute;left:1934;top:14858;width:375;height:530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" path="m,l5400,21600r10800,l21600,,,xe" filled="f" strokecolor="#a5a5a5">
                      <v:stroke joinstyle="miter"/>
                      <v:path o:connecttype="custom" o:connectlocs="6,7;3,13;1,7;3,0" o:connectangles="0,0,0,0" textboxrect="4493,4483,17107,17117"/>
                    </v:shape>
                  </v:group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39A55" w14:textId="77777777" w:rsidR="009A5609" w:rsidRDefault="009A5609">
      <w:r>
        <w:separator/>
      </w:r>
    </w:p>
    <w:p w14:paraId="4C049DEC" w14:textId="77777777" w:rsidR="009A5609" w:rsidRDefault="009A5609"/>
  </w:footnote>
  <w:footnote w:type="continuationSeparator" w:id="0">
    <w:p w14:paraId="5F72CC66" w14:textId="77777777" w:rsidR="009A5609" w:rsidRDefault="009A5609">
      <w:r>
        <w:continuationSeparator/>
      </w:r>
    </w:p>
    <w:p w14:paraId="52185093" w14:textId="77777777" w:rsidR="009A5609" w:rsidRDefault="009A56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482ACE" w14:paraId="773241FF" w14:textId="77777777" w:rsidTr="00154D41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  <w:shd w:val="clear" w:color="auto" w:fill="auto"/>
        </w:tcPr>
        <w:p w14:paraId="06FEC758" w14:textId="77777777" w:rsidR="00482ACE" w:rsidRDefault="00482ACE">
          <w:pPr>
            <w:pStyle w:val="Header"/>
          </w:pPr>
        </w:p>
      </w:tc>
    </w:tr>
  </w:tbl>
  <w:p w14:paraId="5E1ADB55" w14:textId="77777777" w:rsidR="00482ACE" w:rsidRDefault="00482ACE" w:rsidP="00D077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BD197" w14:textId="20D45BED" w:rsidR="00482ACE" w:rsidRDefault="00482ACE" w:rsidP="007D7A39">
    <w:pPr>
      <w:pStyle w:val="Header"/>
      <w:tabs>
        <w:tab w:val="left" w:pos="945"/>
        <w:tab w:val="left" w:pos="1658"/>
        <w:tab w:val="center" w:pos="4968"/>
        <w:tab w:val="right" w:pos="9936"/>
      </w:tabs>
      <w:rPr>
        <w:rtl/>
      </w:rPr>
    </w:pPr>
    <w:r>
      <w:t xml:space="preserve"> </w:t>
    </w:r>
  </w:p>
  <w:p w14:paraId="3F0AA972" w14:textId="69B7D3B1" w:rsidR="007D7A39" w:rsidRDefault="007D7A39" w:rsidP="007D7A39">
    <w:pPr>
      <w:pStyle w:val="Header"/>
      <w:tabs>
        <w:tab w:val="left" w:pos="945"/>
        <w:tab w:val="left" w:pos="1658"/>
        <w:tab w:val="center" w:pos="4968"/>
        <w:tab w:val="right" w:pos="9936"/>
      </w:tabs>
      <w:rPr>
        <w:rtl/>
      </w:rPr>
    </w:pPr>
  </w:p>
  <w:p w14:paraId="4A6EA68C" w14:textId="4C4114DA" w:rsidR="007D7A39" w:rsidRDefault="00DA062B" w:rsidP="007D7A39">
    <w:pPr>
      <w:pStyle w:val="Header"/>
      <w:tabs>
        <w:tab w:val="left" w:pos="945"/>
        <w:tab w:val="left" w:pos="1658"/>
        <w:tab w:val="center" w:pos="4968"/>
        <w:tab w:val="right" w:pos="9936"/>
      </w:tabs>
      <w:jc w:val="center"/>
    </w:pPr>
    <w:r w:rsidRPr="00C72B02">
      <w:rPr>
        <w:noProof/>
      </w:rPr>
      <w:drawing>
        <wp:anchor distT="0" distB="0" distL="114300" distR="114300" simplePos="0" relativeHeight="251659264" behindDoc="0" locked="0" layoutInCell="1" allowOverlap="1" wp14:anchorId="56F87E33" wp14:editId="5C67EDAE">
          <wp:simplePos x="0" y="0"/>
          <wp:positionH relativeFrom="column">
            <wp:posOffset>-146304</wp:posOffset>
          </wp:positionH>
          <wp:positionV relativeFrom="paragraph">
            <wp:posOffset>83971</wp:posOffset>
          </wp:positionV>
          <wp:extent cx="1285193" cy="1163117"/>
          <wp:effectExtent l="0" t="0" r="0" b="0"/>
          <wp:wrapNone/>
          <wp:docPr id="5" name="Picture 2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5D899F0-824C-83C7-DE27-246DD135660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Logo&#10;&#10;Description automatically generated">
                    <a:extLst>
                      <a:ext uri="{FF2B5EF4-FFF2-40B4-BE49-F238E27FC236}">
                        <a16:creationId xmlns:a16="http://schemas.microsoft.com/office/drawing/2014/main" id="{D5D899F0-824C-83C7-DE27-246DD135660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7642" cy="11653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72B02">
      <w:rPr>
        <w:noProof/>
      </w:rPr>
      <w:drawing>
        <wp:anchor distT="0" distB="0" distL="114300" distR="114300" simplePos="0" relativeHeight="251660288" behindDoc="0" locked="0" layoutInCell="1" allowOverlap="1" wp14:anchorId="3EC30067" wp14:editId="06B3EFB2">
          <wp:simplePos x="0" y="0"/>
          <wp:positionH relativeFrom="margin">
            <wp:align>right</wp:align>
          </wp:positionH>
          <wp:positionV relativeFrom="paragraph">
            <wp:posOffset>83489</wp:posOffset>
          </wp:positionV>
          <wp:extent cx="1450745" cy="1287475"/>
          <wp:effectExtent l="0" t="0" r="0" b="0"/>
          <wp:wrapNone/>
          <wp:docPr id="11" name="Picture 10" descr="Shape, arrow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118F965-EF09-08C1-CD37-F0B15FFA886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 descr="Shape, arrow&#10;&#10;Description automatically generated">
                    <a:extLst>
                      <a:ext uri="{FF2B5EF4-FFF2-40B4-BE49-F238E27FC236}">
                        <a16:creationId xmlns:a16="http://schemas.microsoft.com/office/drawing/2014/main" id="{5118F965-EF09-08C1-CD37-F0B15FFA886C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0745" cy="1287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8BBCA7E" w14:textId="0C170826" w:rsidR="00C72B02" w:rsidRDefault="00C72B02" w:rsidP="00C72B02">
    <w:pPr>
      <w:pStyle w:val="Header"/>
      <w:tabs>
        <w:tab w:val="left" w:pos="945"/>
        <w:tab w:val="left" w:pos="1658"/>
        <w:tab w:val="center" w:pos="4968"/>
        <w:tab w:val="right" w:pos="9936"/>
      </w:tabs>
      <w:jc w:val="center"/>
    </w:pPr>
  </w:p>
  <w:p w14:paraId="2ED4B584" w14:textId="77777777" w:rsidR="00DA062B" w:rsidRDefault="00DA062B" w:rsidP="00C72B02">
    <w:pPr>
      <w:pStyle w:val="Header"/>
      <w:tabs>
        <w:tab w:val="left" w:pos="945"/>
        <w:tab w:val="left" w:pos="1658"/>
        <w:tab w:val="center" w:pos="4968"/>
        <w:tab w:val="right" w:pos="9936"/>
      </w:tabs>
      <w:jc w:val="center"/>
    </w:pPr>
  </w:p>
  <w:p w14:paraId="316B3BC3" w14:textId="79E0668D" w:rsidR="00C72B02" w:rsidRDefault="00C72B02" w:rsidP="007D7A39">
    <w:pPr>
      <w:pStyle w:val="Header"/>
      <w:tabs>
        <w:tab w:val="left" w:pos="945"/>
        <w:tab w:val="left" w:pos="1658"/>
        <w:tab w:val="center" w:pos="4968"/>
        <w:tab w:val="right" w:pos="9936"/>
      </w:tabs>
      <w:jc w:val="center"/>
    </w:pPr>
  </w:p>
  <w:p w14:paraId="6DBED9A8" w14:textId="77777777" w:rsidR="00C72B02" w:rsidRDefault="00C72B02" w:rsidP="00FB41A6">
    <w:pPr>
      <w:pStyle w:val="Header"/>
      <w:tabs>
        <w:tab w:val="left" w:pos="945"/>
        <w:tab w:val="left" w:pos="1658"/>
        <w:tab w:val="center" w:pos="4968"/>
        <w:tab w:val="right" w:pos="9936"/>
      </w:tabs>
    </w:pPr>
  </w:p>
  <w:p w14:paraId="4252DAD5" w14:textId="77777777" w:rsidR="00FB41A6" w:rsidRDefault="00FB41A6" w:rsidP="00FB41A6">
    <w:pPr>
      <w:pStyle w:val="Header"/>
      <w:tabs>
        <w:tab w:val="left" w:pos="945"/>
        <w:tab w:val="left" w:pos="1658"/>
        <w:tab w:val="center" w:pos="4968"/>
        <w:tab w:val="right" w:pos="993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name w:val="WWNum14"/>
    <w:lvl w:ilvl="0">
      <w:start w:val="1"/>
      <w:numFmt w:val="bullet"/>
      <w:lvlText w:val="o"/>
      <w:lvlJc w:val="left"/>
      <w:pPr>
        <w:tabs>
          <w:tab w:val="num" w:pos="0"/>
        </w:tabs>
        <w:ind w:left="36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/>
      </w:rPr>
    </w:lvl>
  </w:abstractNum>
  <w:abstractNum w:abstractNumId="1" w15:restartNumberingAfterBreak="0">
    <w:nsid w:val="057B5DD5"/>
    <w:multiLevelType w:val="hybridMultilevel"/>
    <w:tmpl w:val="F54637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E6702E"/>
    <w:multiLevelType w:val="multilevel"/>
    <w:tmpl w:val="D296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E6917"/>
    <w:multiLevelType w:val="hybridMultilevel"/>
    <w:tmpl w:val="B9D6F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8705C"/>
    <w:multiLevelType w:val="hybridMultilevel"/>
    <w:tmpl w:val="8826A86E"/>
    <w:lvl w:ilvl="0" w:tplc="D3389CA2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A59F9"/>
    <w:multiLevelType w:val="hybridMultilevel"/>
    <w:tmpl w:val="EBC8E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03F82"/>
    <w:multiLevelType w:val="hybridMultilevel"/>
    <w:tmpl w:val="3C4454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C4101B"/>
    <w:multiLevelType w:val="hybridMultilevel"/>
    <w:tmpl w:val="F89C4214"/>
    <w:lvl w:ilvl="0" w:tplc="1F5ED464">
      <w:start w:val="1"/>
      <w:numFmt w:val="bullet"/>
      <w:pStyle w:val="ListBullet2"/>
      <w:lvlText w:val=""/>
      <w:lvlJc w:val="left"/>
      <w:pPr>
        <w:tabs>
          <w:tab w:val="num" w:pos="2203"/>
        </w:tabs>
        <w:ind w:left="22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E83703B"/>
    <w:multiLevelType w:val="hybridMultilevel"/>
    <w:tmpl w:val="8CBC8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AA669B"/>
    <w:multiLevelType w:val="hybridMultilevel"/>
    <w:tmpl w:val="0862E002"/>
    <w:lvl w:ilvl="0" w:tplc="14263F7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842B23"/>
    <w:multiLevelType w:val="hybridMultilevel"/>
    <w:tmpl w:val="575A9E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B12682"/>
    <w:multiLevelType w:val="hybridMultilevel"/>
    <w:tmpl w:val="69EE438E"/>
    <w:lvl w:ilvl="0" w:tplc="E5F694D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A77EB"/>
    <w:multiLevelType w:val="hybridMultilevel"/>
    <w:tmpl w:val="956A9B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0468A7"/>
    <w:multiLevelType w:val="hybridMultilevel"/>
    <w:tmpl w:val="34D421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1008B"/>
    <w:multiLevelType w:val="hybridMultilevel"/>
    <w:tmpl w:val="F38CFC44"/>
    <w:lvl w:ilvl="0" w:tplc="14263F7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31359"/>
    <w:multiLevelType w:val="hybridMultilevel"/>
    <w:tmpl w:val="FC32C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CA3CCA"/>
    <w:multiLevelType w:val="hybridMultilevel"/>
    <w:tmpl w:val="C25E36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F00E0C"/>
    <w:multiLevelType w:val="hybridMultilevel"/>
    <w:tmpl w:val="2390A3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68338E"/>
    <w:multiLevelType w:val="hybridMultilevel"/>
    <w:tmpl w:val="37CCD60A"/>
    <w:lvl w:ilvl="0" w:tplc="14263F7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EC477C"/>
    <w:multiLevelType w:val="multilevel"/>
    <w:tmpl w:val="C888BE6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color w:val="061F57" w:themeColor="text2" w:themeShade="BF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 w:val="0"/>
        <w:color w:val="061F57" w:themeColor="text2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color w:val="061F57" w:themeColor="text2" w:themeShade="BF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color w:val="061F57" w:themeColor="text2" w:themeShade="BF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61F57" w:themeColor="text2" w:themeShade="BF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061F57" w:themeColor="text2" w:themeShade="BF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color w:val="061F57" w:themeColor="text2" w:themeShade="BF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color w:val="061F57" w:themeColor="text2" w:themeShade="BF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color w:val="061F57" w:themeColor="text2" w:themeShade="BF"/>
      </w:rPr>
    </w:lvl>
  </w:abstractNum>
  <w:abstractNum w:abstractNumId="20" w15:restartNumberingAfterBreak="0">
    <w:nsid w:val="33835E80"/>
    <w:multiLevelType w:val="hybridMultilevel"/>
    <w:tmpl w:val="3B96731A"/>
    <w:lvl w:ilvl="0" w:tplc="0AF4A55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4E4FA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30785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30294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14091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B29E9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9E661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3432E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D4004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26AA1"/>
    <w:multiLevelType w:val="hybridMultilevel"/>
    <w:tmpl w:val="D0BC7704"/>
    <w:lvl w:ilvl="0" w:tplc="574C6270">
      <w:start w:val="1"/>
      <w:numFmt w:val="decimal"/>
      <w:lvlText w:val="%1"/>
      <w:lvlJc w:val="left"/>
      <w:pPr>
        <w:ind w:left="1080" w:hanging="360"/>
      </w:pPr>
      <w:rPr>
        <w:rFonts w:asciiTheme="majorBidi" w:hAnsi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5325AE"/>
    <w:multiLevelType w:val="hybridMultilevel"/>
    <w:tmpl w:val="0E425F76"/>
    <w:lvl w:ilvl="0" w:tplc="0FCED0D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1D32A6"/>
    <w:multiLevelType w:val="hybridMultilevel"/>
    <w:tmpl w:val="8ABCB10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4F51C54"/>
    <w:multiLevelType w:val="hybridMultilevel"/>
    <w:tmpl w:val="AB3CBCEA"/>
    <w:lvl w:ilvl="0" w:tplc="F1C6F38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31114"/>
    <w:multiLevelType w:val="hybridMultilevel"/>
    <w:tmpl w:val="BCEE7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C1306"/>
    <w:multiLevelType w:val="hybridMultilevel"/>
    <w:tmpl w:val="FA58A7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3D226F"/>
    <w:multiLevelType w:val="hybridMultilevel"/>
    <w:tmpl w:val="C1E050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074E4C"/>
    <w:multiLevelType w:val="hybridMultilevel"/>
    <w:tmpl w:val="931AEC7E"/>
    <w:lvl w:ilvl="0" w:tplc="4ADC318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1FA6846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A573B0"/>
    <w:multiLevelType w:val="multilevel"/>
    <w:tmpl w:val="DE9CA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674864"/>
    <w:multiLevelType w:val="hybridMultilevel"/>
    <w:tmpl w:val="B614D53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A885D17"/>
    <w:multiLevelType w:val="multilevel"/>
    <w:tmpl w:val="0DC218A0"/>
    <w:lvl w:ilvl="0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hint="default"/>
        <w:b/>
        <w:sz w:val="36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b/>
        <w:bCs w:val="0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2" w15:restartNumberingAfterBreak="0">
    <w:nsid w:val="5B231F4B"/>
    <w:multiLevelType w:val="hybridMultilevel"/>
    <w:tmpl w:val="2FC050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B57E41"/>
    <w:multiLevelType w:val="multilevel"/>
    <w:tmpl w:val="98DA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257022"/>
    <w:multiLevelType w:val="hybridMultilevel"/>
    <w:tmpl w:val="A9A6C63E"/>
    <w:lvl w:ilvl="0" w:tplc="D4C65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4D568A"/>
    <w:multiLevelType w:val="hybridMultilevel"/>
    <w:tmpl w:val="48961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A058F0"/>
    <w:multiLevelType w:val="hybridMultilevel"/>
    <w:tmpl w:val="F7AE69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9125A7"/>
    <w:multiLevelType w:val="multilevel"/>
    <w:tmpl w:val="65CE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CD2BB3"/>
    <w:multiLevelType w:val="hybridMultilevel"/>
    <w:tmpl w:val="8646D2D2"/>
    <w:lvl w:ilvl="0" w:tplc="65D63152">
      <w:start w:val="1"/>
      <w:numFmt w:val="decimal"/>
      <w:lvlText w:val="%1"/>
      <w:lvlJc w:val="left"/>
      <w:pPr>
        <w:ind w:left="720" w:hanging="360"/>
      </w:pPr>
      <w:rPr>
        <w:rFonts w:asciiTheme="majorBidi" w:hAnsi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E560F0"/>
    <w:multiLevelType w:val="hybridMultilevel"/>
    <w:tmpl w:val="3A8EA3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33"/>
  </w:num>
  <w:num w:numId="4">
    <w:abstractNumId w:val="2"/>
  </w:num>
  <w:num w:numId="5">
    <w:abstractNumId w:val="34"/>
  </w:num>
  <w:num w:numId="6">
    <w:abstractNumId w:val="31"/>
  </w:num>
  <w:num w:numId="7">
    <w:abstractNumId w:val="28"/>
  </w:num>
  <w:num w:numId="8">
    <w:abstractNumId w:val="32"/>
  </w:num>
  <w:num w:numId="9">
    <w:abstractNumId w:val="19"/>
  </w:num>
  <w:num w:numId="10">
    <w:abstractNumId w:val="4"/>
  </w:num>
  <w:num w:numId="11">
    <w:abstractNumId w:val="21"/>
  </w:num>
  <w:num w:numId="12">
    <w:abstractNumId w:val="38"/>
  </w:num>
  <w:num w:numId="13">
    <w:abstractNumId w:val="22"/>
  </w:num>
  <w:num w:numId="14">
    <w:abstractNumId w:val="26"/>
  </w:num>
  <w:num w:numId="15">
    <w:abstractNumId w:val="9"/>
  </w:num>
  <w:num w:numId="16">
    <w:abstractNumId w:val="14"/>
  </w:num>
  <w:num w:numId="17">
    <w:abstractNumId w:val="18"/>
  </w:num>
  <w:num w:numId="18">
    <w:abstractNumId w:val="12"/>
  </w:num>
  <w:num w:numId="19">
    <w:abstractNumId w:val="6"/>
  </w:num>
  <w:num w:numId="20">
    <w:abstractNumId w:val="8"/>
  </w:num>
  <w:num w:numId="21">
    <w:abstractNumId w:val="17"/>
  </w:num>
  <w:num w:numId="22">
    <w:abstractNumId w:val="24"/>
  </w:num>
  <w:num w:numId="23">
    <w:abstractNumId w:val="39"/>
  </w:num>
  <w:num w:numId="24">
    <w:abstractNumId w:val="27"/>
  </w:num>
  <w:num w:numId="25">
    <w:abstractNumId w:val="36"/>
  </w:num>
  <w:num w:numId="26">
    <w:abstractNumId w:val="35"/>
  </w:num>
  <w:num w:numId="27">
    <w:abstractNumId w:val="16"/>
  </w:num>
  <w:num w:numId="28">
    <w:abstractNumId w:val="10"/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11"/>
  </w:num>
  <w:num w:numId="33">
    <w:abstractNumId w:val="23"/>
  </w:num>
  <w:num w:numId="34">
    <w:abstractNumId w:val="30"/>
  </w:num>
  <w:num w:numId="35">
    <w:abstractNumId w:val="7"/>
  </w:num>
  <w:num w:numId="36">
    <w:abstractNumId w:val="1"/>
  </w:num>
  <w:num w:numId="37">
    <w:abstractNumId w:val="3"/>
  </w:num>
  <w:num w:numId="38">
    <w:abstractNumId w:val="20"/>
  </w:num>
  <w:num w:numId="39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763"/>
    <w:rsid w:val="00001080"/>
    <w:rsid w:val="000012DA"/>
    <w:rsid w:val="00001B1B"/>
    <w:rsid w:val="00001FED"/>
    <w:rsid w:val="00003A66"/>
    <w:rsid w:val="000052FA"/>
    <w:rsid w:val="000057D0"/>
    <w:rsid w:val="0000642B"/>
    <w:rsid w:val="00006F7E"/>
    <w:rsid w:val="00011C2A"/>
    <w:rsid w:val="00011E0B"/>
    <w:rsid w:val="0001389A"/>
    <w:rsid w:val="00013F2D"/>
    <w:rsid w:val="00013FBC"/>
    <w:rsid w:val="00014155"/>
    <w:rsid w:val="00014838"/>
    <w:rsid w:val="00015017"/>
    <w:rsid w:val="00017103"/>
    <w:rsid w:val="000173E3"/>
    <w:rsid w:val="00020C58"/>
    <w:rsid w:val="0002184B"/>
    <w:rsid w:val="000228A1"/>
    <w:rsid w:val="00023654"/>
    <w:rsid w:val="000236F8"/>
    <w:rsid w:val="00023CCE"/>
    <w:rsid w:val="0002462E"/>
    <w:rsid w:val="0002482E"/>
    <w:rsid w:val="00024EFB"/>
    <w:rsid w:val="000301A2"/>
    <w:rsid w:val="00030B42"/>
    <w:rsid w:val="00030C26"/>
    <w:rsid w:val="00030DCB"/>
    <w:rsid w:val="00031AFD"/>
    <w:rsid w:val="000328FC"/>
    <w:rsid w:val="000330A2"/>
    <w:rsid w:val="000336C3"/>
    <w:rsid w:val="0003386E"/>
    <w:rsid w:val="00034BCC"/>
    <w:rsid w:val="00036CDC"/>
    <w:rsid w:val="00037094"/>
    <w:rsid w:val="00040E71"/>
    <w:rsid w:val="00040F2C"/>
    <w:rsid w:val="00041679"/>
    <w:rsid w:val="000419D8"/>
    <w:rsid w:val="00041D13"/>
    <w:rsid w:val="00042036"/>
    <w:rsid w:val="00042B27"/>
    <w:rsid w:val="00042BD1"/>
    <w:rsid w:val="00042F65"/>
    <w:rsid w:val="00044679"/>
    <w:rsid w:val="000448A9"/>
    <w:rsid w:val="00044FA4"/>
    <w:rsid w:val="000472AB"/>
    <w:rsid w:val="000472DF"/>
    <w:rsid w:val="00047BD0"/>
    <w:rsid w:val="00050324"/>
    <w:rsid w:val="00050E29"/>
    <w:rsid w:val="00052CEA"/>
    <w:rsid w:val="000533C5"/>
    <w:rsid w:val="00053998"/>
    <w:rsid w:val="00054138"/>
    <w:rsid w:val="000550D2"/>
    <w:rsid w:val="00055A41"/>
    <w:rsid w:val="00055AE9"/>
    <w:rsid w:val="00057074"/>
    <w:rsid w:val="00057A72"/>
    <w:rsid w:val="000602CD"/>
    <w:rsid w:val="00062162"/>
    <w:rsid w:val="00062CF8"/>
    <w:rsid w:val="00062E7B"/>
    <w:rsid w:val="0006303F"/>
    <w:rsid w:val="000636B3"/>
    <w:rsid w:val="00063D42"/>
    <w:rsid w:val="000647B8"/>
    <w:rsid w:val="00065D01"/>
    <w:rsid w:val="000661C0"/>
    <w:rsid w:val="00067A2E"/>
    <w:rsid w:val="00067C9D"/>
    <w:rsid w:val="00067F56"/>
    <w:rsid w:val="00071911"/>
    <w:rsid w:val="00072144"/>
    <w:rsid w:val="000735C7"/>
    <w:rsid w:val="00073B59"/>
    <w:rsid w:val="00073BAB"/>
    <w:rsid w:val="00073E16"/>
    <w:rsid w:val="000754B7"/>
    <w:rsid w:val="0007592C"/>
    <w:rsid w:val="00076650"/>
    <w:rsid w:val="00076B56"/>
    <w:rsid w:val="00077462"/>
    <w:rsid w:val="00077A5E"/>
    <w:rsid w:val="00081ECB"/>
    <w:rsid w:val="00081F76"/>
    <w:rsid w:val="000823EC"/>
    <w:rsid w:val="00084192"/>
    <w:rsid w:val="000842E4"/>
    <w:rsid w:val="00084EAA"/>
    <w:rsid w:val="000864E5"/>
    <w:rsid w:val="00087022"/>
    <w:rsid w:val="00087EB8"/>
    <w:rsid w:val="00091416"/>
    <w:rsid w:val="00091C67"/>
    <w:rsid w:val="000920DC"/>
    <w:rsid w:val="00092E46"/>
    <w:rsid w:val="000959F1"/>
    <w:rsid w:val="00096657"/>
    <w:rsid w:val="00096925"/>
    <w:rsid w:val="00097C3B"/>
    <w:rsid w:val="00097FF5"/>
    <w:rsid w:val="000A0150"/>
    <w:rsid w:val="000A1F95"/>
    <w:rsid w:val="000A2764"/>
    <w:rsid w:val="000A2898"/>
    <w:rsid w:val="000A326A"/>
    <w:rsid w:val="000A68A7"/>
    <w:rsid w:val="000A6D15"/>
    <w:rsid w:val="000A6F8C"/>
    <w:rsid w:val="000B0EA3"/>
    <w:rsid w:val="000B4539"/>
    <w:rsid w:val="000B4D7D"/>
    <w:rsid w:val="000B4D86"/>
    <w:rsid w:val="000C04DD"/>
    <w:rsid w:val="000C0B37"/>
    <w:rsid w:val="000C1453"/>
    <w:rsid w:val="000C1D14"/>
    <w:rsid w:val="000C209F"/>
    <w:rsid w:val="000C43E6"/>
    <w:rsid w:val="000C4C67"/>
    <w:rsid w:val="000C5BED"/>
    <w:rsid w:val="000C635C"/>
    <w:rsid w:val="000C66EA"/>
    <w:rsid w:val="000C7397"/>
    <w:rsid w:val="000D0201"/>
    <w:rsid w:val="000D040C"/>
    <w:rsid w:val="000D262F"/>
    <w:rsid w:val="000D2D35"/>
    <w:rsid w:val="000D2D6F"/>
    <w:rsid w:val="000D48C5"/>
    <w:rsid w:val="000D5EF5"/>
    <w:rsid w:val="000D71B1"/>
    <w:rsid w:val="000D7F15"/>
    <w:rsid w:val="000E02DC"/>
    <w:rsid w:val="000E0D08"/>
    <w:rsid w:val="000E13F0"/>
    <w:rsid w:val="000E1938"/>
    <w:rsid w:val="000E2D15"/>
    <w:rsid w:val="000E3430"/>
    <w:rsid w:val="000E3ABE"/>
    <w:rsid w:val="000E5CEB"/>
    <w:rsid w:val="000E63C9"/>
    <w:rsid w:val="000E65D4"/>
    <w:rsid w:val="000E7A8E"/>
    <w:rsid w:val="000F058D"/>
    <w:rsid w:val="000F08D8"/>
    <w:rsid w:val="000F1EF2"/>
    <w:rsid w:val="000F27C3"/>
    <w:rsid w:val="000F38D5"/>
    <w:rsid w:val="000F42DA"/>
    <w:rsid w:val="000F4FC4"/>
    <w:rsid w:val="000F5E46"/>
    <w:rsid w:val="000F7FA6"/>
    <w:rsid w:val="001003DE"/>
    <w:rsid w:val="001012E9"/>
    <w:rsid w:val="00101C5B"/>
    <w:rsid w:val="00101E3D"/>
    <w:rsid w:val="0010278A"/>
    <w:rsid w:val="00105218"/>
    <w:rsid w:val="00105AD4"/>
    <w:rsid w:val="00107D18"/>
    <w:rsid w:val="001107AB"/>
    <w:rsid w:val="00110C9C"/>
    <w:rsid w:val="001118AC"/>
    <w:rsid w:val="00113C84"/>
    <w:rsid w:val="0011421D"/>
    <w:rsid w:val="00114515"/>
    <w:rsid w:val="001156E3"/>
    <w:rsid w:val="001177A4"/>
    <w:rsid w:val="00121A61"/>
    <w:rsid w:val="00122189"/>
    <w:rsid w:val="00123191"/>
    <w:rsid w:val="0012333D"/>
    <w:rsid w:val="00123CB5"/>
    <w:rsid w:val="00125525"/>
    <w:rsid w:val="001258BB"/>
    <w:rsid w:val="00125D81"/>
    <w:rsid w:val="00126940"/>
    <w:rsid w:val="00130E9D"/>
    <w:rsid w:val="001310E1"/>
    <w:rsid w:val="001311D1"/>
    <w:rsid w:val="001321A9"/>
    <w:rsid w:val="001357E4"/>
    <w:rsid w:val="00136F1B"/>
    <w:rsid w:val="00141107"/>
    <w:rsid w:val="00142C22"/>
    <w:rsid w:val="001435D0"/>
    <w:rsid w:val="00145AC2"/>
    <w:rsid w:val="00145AF7"/>
    <w:rsid w:val="00145D30"/>
    <w:rsid w:val="0014716A"/>
    <w:rsid w:val="001478E9"/>
    <w:rsid w:val="00147C43"/>
    <w:rsid w:val="001503F7"/>
    <w:rsid w:val="001508DA"/>
    <w:rsid w:val="0015090C"/>
    <w:rsid w:val="00150A6D"/>
    <w:rsid w:val="00150B9B"/>
    <w:rsid w:val="001514E5"/>
    <w:rsid w:val="00151CE4"/>
    <w:rsid w:val="0015386E"/>
    <w:rsid w:val="001538C1"/>
    <w:rsid w:val="001548CA"/>
    <w:rsid w:val="00154D41"/>
    <w:rsid w:val="00155009"/>
    <w:rsid w:val="001552B6"/>
    <w:rsid w:val="00155A1F"/>
    <w:rsid w:val="00157264"/>
    <w:rsid w:val="00157BB2"/>
    <w:rsid w:val="00160B2C"/>
    <w:rsid w:val="00161EEA"/>
    <w:rsid w:val="001631B4"/>
    <w:rsid w:val="001633CC"/>
    <w:rsid w:val="0016360A"/>
    <w:rsid w:val="0016488A"/>
    <w:rsid w:val="001648E8"/>
    <w:rsid w:val="00166119"/>
    <w:rsid w:val="00166605"/>
    <w:rsid w:val="00166D9A"/>
    <w:rsid w:val="001674CA"/>
    <w:rsid w:val="001700BE"/>
    <w:rsid w:val="001708E6"/>
    <w:rsid w:val="00171816"/>
    <w:rsid w:val="00171B8C"/>
    <w:rsid w:val="00172A67"/>
    <w:rsid w:val="0017377F"/>
    <w:rsid w:val="001763A9"/>
    <w:rsid w:val="001811D9"/>
    <w:rsid w:val="0018458B"/>
    <w:rsid w:val="00184648"/>
    <w:rsid w:val="001858DE"/>
    <w:rsid w:val="00185B35"/>
    <w:rsid w:val="00185E7B"/>
    <w:rsid w:val="00186083"/>
    <w:rsid w:val="00186894"/>
    <w:rsid w:val="001921C9"/>
    <w:rsid w:val="0019289B"/>
    <w:rsid w:val="0019374C"/>
    <w:rsid w:val="0019491C"/>
    <w:rsid w:val="00194B15"/>
    <w:rsid w:val="00194C18"/>
    <w:rsid w:val="0019515A"/>
    <w:rsid w:val="00195505"/>
    <w:rsid w:val="001959DB"/>
    <w:rsid w:val="001961B5"/>
    <w:rsid w:val="001969E1"/>
    <w:rsid w:val="001A0611"/>
    <w:rsid w:val="001A1CEF"/>
    <w:rsid w:val="001A4CED"/>
    <w:rsid w:val="001A507A"/>
    <w:rsid w:val="001A66B5"/>
    <w:rsid w:val="001A6B01"/>
    <w:rsid w:val="001A72C8"/>
    <w:rsid w:val="001A7E17"/>
    <w:rsid w:val="001A7FFA"/>
    <w:rsid w:val="001B03C4"/>
    <w:rsid w:val="001B0FEA"/>
    <w:rsid w:val="001B1842"/>
    <w:rsid w:val="001B22FB"/>
    <w:rsid w:val="001B4AFF"/>
    <w:rsid w:val="001B67C8"/>
    <w:rsid w:val="001B6FF3"/>
    <w:rsid w:val="001C1A6A"/>
    <w:rsid w:val="001C23DE"/>
    <w:rsid w:val="001C33B5"/>
    <w:rsid w:val="001C451D"/>
    <w:rsid w:val="001C56FD"/>
    <w:rsid w:val="001C5AF5"/>
    <w:rsid w:val="001C7E27"/>
    <w:rsid w:val="001D21F6"/>
    <w:rsid w:val="001D33C3"/>
    <w:rsid w:val="001D348E"/>
    <w:rsid w:val="001D4E9D"/>
    <w:rsid w:val="001D4FE2"/>
    <w:rsid w:val="001D5192"/>
    <w:rsid w:val="001D613E"/>
    <w:rsid w:val="001D6EBA"/>
    <w:rsid w:val="001D7E30"/>
    <w:rsid w:val="001E0B93"/>
    <w:rsid w:val="001E1C9C"/>
    <w:rsid w:val="001E303A"/>
    <w:rsid w:val="001E4FEA"/>
    <w:rsid w:val="001E51CD"/>
    <w:rsid w:val="001E577F"/>
    <w:rsid w:val="001F13B9"/>
    <w:rsid w:val="001F220B"/>
    <w:rsid w:val="001F2BC8"/>
    <w:rsid w:val="001F5F6B"/>
    <w:rsid w:val="001F6648"/>
    <w:rsid w:val="001F6A53"/>
    <w:rsid w:val="001F79A9"/>
    <w:rsid w:val="00200230"/>
    <w:rsid w:val="00201408"/>
    <w:rsid w:val="00201AD8"/>
    <w:rsid w:val="0020310F"/>
    <w:rsid w:val="00204D58"/>
    <w:rsid w:val="002059A5"/>
    <w:rsid w:val="002068E5"/>
    <w:rsid w:val="0020718A"/>
    <w:rsid w:val="00207F2F"/>
    <w:rsid w:val="002105B1"/>
    <w:rsid w:val="00210A3D"/>
    <w:rsid w:val="00210D37"/>
    <w:rsid w:val="0021328E"/>
    <w:rsid w:val="00213347"/>
    <w:rsid w:val="002140DE"/>
    <w:rsid w:val="0021432E"/>
    <w:rsid w:val="00215154"/>
    <w:rsid w:val="00215E6E"/>
    <w:rsid w:val="00215FD8"/>
    <w:rsid w:val="00216B39"/>
    <w:rsid w:val="00221E57"/>
    <w:rsid w:val="00222BD5"/>
    <w:rsid w:val="00222E7E"/>
    <w:rsid w:val="00224C11"/>
    <w:rsid w:val="00224C1E"/>
    <w:rsid w:val="00225398"/>
    <w:rsid w:val="00225B51"/>
    <w:rsid w:val="002270F3"/>
    <w:rsid w:val="00231F79"/>
    <w:rsid w:val="0023492C"/>
    <w:rsid w:val="00235961"/>
    <w:rsid w:val="002377A5"/>
    <w:rsid w:val="00237BED"/>
    <w:rsid w:val="00237CF9"/>
    <w:rsid w:val="00240495"/>
    <w:rsid w:val="002418FC"/>
    <w:rsid w:val="002425E0"/>
    <w:rsid w:val="00242A19"/>
    <w:rsid w:val="0024305D"/>
    <w:rsid w:val="00243860"/>
    <w:rsid w:val="00243EBC"/>
    <w:rsid w:val="002453CB"/>
    <w:rsid w:val="00246053"/>
    <w:rsid w:val="00246A35"/>
    <w:rsid w:val="00246E82"/>
    <w:rsid w:val="00246F0B"/>
    <w:rsid w:val="002504C2"/>
    <w:rsid w:val="00250AD6"/>
    <w:rsid w:val="002514BD"/>
    <w:rsid w:val="00252695"/>
    <w:rsid w:val="00252E67"/>
    <w:rsid w:val="00253DE2"/>
    <w:rsid w:val="00257BA2"/>
    <w:rsid w:val="00260989"/>
    <w:rsid w:val="00263C43"/>
    <w:rsid w:val="00264B92"/>
    <w:rsid w:val="00265737"/>
    <w:rsid w:val="002659A6"/>
    <w:rsid w:val="00265A7C"/>
    <w:rsid w:val="00266326"/>
    <w:rsid w:val="002663BB"/>
    <w:rsid w:val="00270CB7"/>
    <w:rsid w:val="00271D19"/>
    <w:rsid w:val="002729B3"/>
    <w:rsid w:val="00275BA4"/>
    <w:rsid w:val="00275D21"/>
    <w:rsid w:val="002763BE"/>
    <w:rsid w:val="00276C78"/>
    <w:rsid w:val="002800DE"/>
    <w:rsid w:val="00280F93"/>
    <w:rsid w:val="002818FB"/>
    <w:rsid w:val="00283C93"/>
    <w:rsid w:val="00284348"/>
    <w:rsid w:val="0028485A"/>
    <w:rsid w:val="00285B4C"/>
    <w:rsid w:val="00287D7D"/>
    <w:rsid w:val="00287F73"/>
    <w:rsid w:val="002909A7"/>
    <w:rsid w:val="0029107D"/>
    <w:rsid w:val="0029169A"/>
    <w:rsid w:val="00291817"/>
    <w:rsid w:val="002928C9"/>
    <w:rsid w:val="00292B19"/>
    <w:rsid w:val="00292D7E"/>
    <w:rsid w:val="00294341"/>
    <w:rsid w:val="00296640"/>
    <w:rsid w:val="00296732"/>
    <w:rsid w:val="00297589"/>
    <w:rsid w:val="002978B7"/>
    <w:rsid w:val="002A043D"/>
    <w:rsid w:val="002A2B29"/>
    <w:rsid w:val="002A2E05"/>
    <w:rsid w:val="002A3730"/>
    <w:rsid w:val="002A3CF5"/>
    <w:rsid w:val="002A3D0F"/>
    <w:rsid w:val="002A44D0"/>
    <w:rsid w:val="002A4B7C"/>
    <w:rsid w:val="002A5328"/>
    <w:rsid w:val="002B0464"/>
    <w:rsid w:val="002B0E97"/>
    <w:rsid w:val="002B0FCD"/>
    <w:rsid w:val="002B1135"/>
    <w:rsid w:val="002B1F3A"/>
    <w:rsid w:val="002B2771"/>
    <w:rsid w:val="002B28FA"/>
    <w:rsid w:val="002B2FC8"/>
    <w:rsid w:val="002B306D"/>
    <w:rsid w:val="002B3B9D"/>
    <w:rsid w:val="002B42F7"/>
    <w:rsid w:val="002B633E"/>
    <w:rsid w:val="002B764F"/>
    <w:rsid w:val="002B7E29"/>
    <w:rsid w:val="002C037D"/>
    <w:rsid w:val="002C2BBC"/>
    <w:rsid w:val="002C388A"/>
    <w:rsid w:val="002C51E8"/>
    <w:rsid w:val="002C5738"/>
    <w:rsid w:val="002C5B18"/>
    <w:rsid w:val="002C6C3B"/>
    <w:rsid w:val="002D0935"/>
    <w:rsid w:val="002D0DF7"/>
    <w:rsid w:val="002D1791"/>
    <w:rsid w:val="002D36A1"/>
    <w:rsid w:val="002D482B"/>
    <w:rsid w:val="002D4E72"/>
    <w:rsid w:val="002D4F09"/>
    <w:rsid w:val="002D5290"/>
    <w:rsid w:val="002D53AA"/>
    <w:rsid w:val="002D605F"/>
    <w:rsid w:val="002D72D2"/>
    <w:rsid w:val="002D7D4A"/>
    <w:rsid w:val="002E04C7"/>
    <w:rsid w:val="002E1479"/>
    <w:rsid w:val="002E38BF"/>
    <w:rsid w:val="002E3C09"/>
    <w:rsid w:val="002E5F65"/>
    <w:rsid w:val="002E62B7"/>
    <w:rsid w:val="002F16CD"/>
    <w:rsid w:val="002F3482"/>
    <w:rsid w:val="002F417D"/>
    <w:rsid w:val="002F46F1"/>
    <w:rsid w:val="002F4E77"/>
    <w:rsid w:val="002F51F5"/>
    <w:rsid w:val="002F60D8"/>
    <w:rsid w:val="002F6AFB"/>
    <w:rsid w:val="003002DD"/>
    <w:rsid w:val="00301957"/>
    <w:rsid w:val="00303351"/>
    <w:rsid w:val="00304645"/>
    <w:rsid w:val="00304CAF"/>
    <w:rsid w:val="00305653"/>
    <w:rsid w:val="003072CA"/>
    <w:rsid w:val="00307E49"/>
    <w:rsid w:val="003101FF"/>
    <w:rsid w:val="0031165F"/>
    <w:rsid w:val="00312137"/>
    <w:rsid w:val="00313860"/>
    <w:rsid w:val="00316065"/>
    <w:rsid w:val="00317B22"/>
    <w:rsid w:val="0032058C"/>
    <w:rsid w:val="0032214B"/>
    <w:rsid w:val="003238ED"/>
    <w:rsid w:val="00323C6A"/>
    <w:rsid w:val="00326A12"/>
    <w:rsid w:val="0032720B"/>
    <w:rsid w:val="00330359"/>
    <w:rsid w:val="003321A5"/>
    <w:rsid w:val="00333245"/>
    <w:rsid w:val="003348F2"/>
    <w:rsid w:val="0033509D"/>
    <w:rsid w:val="0033762F"/>
    <w:rsid w:val="0034044E"/>
    <w:rsid w:val="00342058"/>
    <w:rsid w:val="00342E16"/>
    <w:rsid w:val="003433A5"/>
    <w:rsid w:val="003436D4"/>
    <w:rsid w:val="00345737"/>
    <w:rsid w:val="003458A2"/>
    <w:rsid w:val="0034656D"/>
    <w:rsid w:val="0034725D"/>
    <w:rsid w:val="00353924"/>
    <w:rsid w:val="00353B5D"/>
    <w:rsid w:val="003554B2"/>
    <w:rsid w:val="00356F0A"/>
    <w:rsid w:val="00357347"/>
    <w:rsid w:val="0036068D"/>
    <w:rsid w:val="0036142C"/>
    <w:rsid w:val="003615AC"/>
    <w:rsid w:val="00362402"/>
    <w:rsid w:val="00363C5F"/>
    <w:rsid w:val="0036425A"/>
    <w:rsid w:val="003644D6"/>
    <w:rsid w:val="003648D7"/>
    <w:rsid w:val="00366C7E"/>
    <w:rsid w:val="00366D63"/>
    <w:rsid w:val="00367461"/>
    <w:rsid w:val="00373445"/>
    <w:rsid w:val="00375AEB"/>
    <w:rsid w:val="00375E0C"/>
    <w:rsid w:val="003764B0"/>
    <w:rsid w:val="00377365"/>
    <w:rsid w:val="003801AC"/>
    <w:rsid w:val="0038092C"/>
    <w:rsid w:val="00381454"/>
    <w:rsid w:val="00382617"/>
    <w:rsid w:val="00384EA3"/>
    <w:rsid w:val="00385A7C"/>
    <w:rsid w:val="00392D64"/>
    <w:rsid w:val="003943FB"/>
    <w:rsid w:val="00395C00"/>
    <w:rsid w:val="003969A7"/>
    <w:rsid w:val="003A39A1"/>
    <w:rsid w:val="003A4A70"/>
    <w:rsid w:val="003A55F5"/>
    <w:rsid w:val="003A5DC8"/>
    <w:rsid w:val="003A67B2"/>
    <w:rsid w:val="003A7A9F"/>
    <w:rsid w:val="003B165C"/>
    <w:rsid w:val="003B30A4"/>
    <w:rsid w:val="003B39B9"/>
    <w:rsid w:val="003B39C7"/>
    <w:rsid w:val="003B3F19"/>
    <w:rsid w:val="003B5C38"/>
    <w:rsid w:val="003B5E21"/>
    <w:rsid w:val="003B65BF"/>
    <w:rsid w:val="003B6A94"/>
    <w:rsid w:val="003B73D7"/>
    <w:rsid w:val="003B7893"/>
    <w:rsid w:val="003B78A8"/>
    <w:rsid w:val="003C0F18"/>
    <w:rsid w:val="003C1127"/>
    <w:rsid w:val="003C2191"/>
    <w:rsid w:val="003C2859"/>
    <w:rsid w:val="003C48F8"/>
    <w:rsid w:val="003C4A54"/>
    <w:rsid w:val="003C5A58"/>
    <w:rsid w:val="003C7DEE"/>
    <w:rsid w:val="003D029F"/>
    <w:rsid w:val="003D35C7"/>
    <w:rsid w:val="003D3863"/>
    <w:rsid w:val="003D3C6A"/>
    <w:rsid w:val="003D3F28"/>
    <w:rsid w:val="003D5ECD"/>
    <w:rsid w:val="003D61C2"/>
    <w:rsid w:val="003D7ABD"/>
    <w:rsid w:val="003E0988"/>
    <w:rsid w:val="003E1F73"/>
    <w:rsid w:val="003E2603"/>
    <w:rsid w:val="003E3555"/>
    <w:rsid w:val="003E3BD8"/>
    <w:rsid w:val="003E5369"/>
    <w:rsid w:val="003E5381"/>
    <w:rsid w:val="003E5F63"/>
    <w:rsid w:val="003E7A7F"/>
    <w:rsid w:val="003F0216"/>
    <w:rsid w:val="003F1568"/>
    <w:rsid w:val="003F4E60"/>
    <w:rsid w:val="0040185D"/>
    <w:rsid w:val="00403A7F"/>
    <w:rsid w:val="004044D5"/>
    <w:rsid w:val="00406B51"/>
    <w:rsid w:val="0041002D"/>
    <w:rsid w:val="00410552"/>
    <w:rsid w:val="004110AD"/>
    <w:rsid w:val="004110DE"/>
    <w:rsid w:val="004116AC"/>
    <w:rsid w:val="00412363"/>
    <w:rsid w:val="00412492"/>
    <w:rsid w:val="004128AF"/>
    <w:rsid w:val="00412D4C"/>
    <w:rsid w:val="00413A58"/>
    <w:rsid w:val="00413B2B"/>
    <w:rsid w:val="00416495"/>
    <w:rsid w:val="00416CB4"/>
    <w:rsid w:val="004173C0"/>
    <w:rsid w:val="004205A4"/>
    <w:rsid w:val="00421357"/>
    <w:rsid w:val="00422551"/>
    <w:rsid w:val="00422B8F"/>
    <w:rsid w:val="004242B5"/>
    <w:rsid w:val="00426E75"/>
    <w:rsid w:val="00427316"/>
    <w:rsid w:val="0042763A"/>
    <w:rsid w:val="00427CF5"/>
    <w:rsid w:val="00430862"/>
    <w:rsid w:val="0043099F"/>
    <w:rsid w:val="00431120"/>
    <w:rsid w:val="00431F68"/>
    <w:rsid w:val="004324B6"/>
    <w:rsid w:val="004332B9"/>
    <w:rsid w:val="004333F7"/>
    <w:rsid w:val="00433837"/>
    <w:rsid w:val="0043415D"/>
    <w:rsid w:val="00434188"/>
    <w:rsid w:val="00435034"/>
    <w:rsid w:val="00435DBB"/>
    <w:rsid w:val="00436AE3"/>
    <w:rsid w:val="0044085A"/>
    <w:rsid w:val="00441BCB"/>
    <w:rsid w:val="004427CA"/>
    <w:rsid w:val="00443C41"/>
    <w:rsid w:val="00443EF6"/>
    <w:rsid w:val="00446430"/>
    <w:rsid w:val="0045053F"/>
    <w:rsid w:val="00450971"/>
    <w:rsid w:val="00452B47"/>
    <w:rsid w:val="00452EE6"/>
    <w:rsid w:val="00455039"/>
    <w:rsid w:val="00456602"/>
    <w:rsid w:val="00460FD3"/>
    <w:rsid w:val="00461AA0"/>
    <w:rsid w:val="0046268B"/>
    <w:rsid w:val="00462B94"/>
    <w:rsid w:val="00462D01"/>
    <w:rsid w:val="0046364B"/>
    <w:rsid w:val="00464D07"/>
    <w:rsid w:val="00465CDB"/>
    <w:rsid w:val="0046632B"/>
    <w:rsid w:val="00467B55"/>
    <w:rsid w:val="00467D1B"/>
    <w:rsid w:val="004733AB"/>
    <w:rsid w:val="004751C7"/>
    <w:rsid w:val="0047724C"/>
    <w:rsid w:val="00477DFD"/>
    <w:rsid w:val="00482601"/>
    <w:rsid w:val="00482ACE"/>
    <w:rsid w:val="00483512"/>
    <w:rsid w:val="00483AA7"/>
    <w:rsid w:val="00483D78"/>
    <w:rsid w:val="00483FB5"/>
    <w:rsid w:val="004850AA"/>
    <w:rsid w:val="00485583"/>
    <w:rsid w:val="00485E11"/>
    <w:rsid w:val="00485EB9"/>
    <w:rsid w:val="00486EA4"/>
    <w:rsid w:val="00487628"/>
    <w:rsid w:val="0048769F"/>
    <w:rsid w:val="004901CB"/>
    <w:rsid w:val="00491B3D"/>
    <w:rsid w:val="00491CAE"/>
    <w:rsid w:val="00491DE7"/>
    <w:rsid w:val="004979F3"/>
    <w:rsid w:val="004A0F70"/>
    <w:rsid w:val="004A26EF"/>
    <w:rsid w:val="004A284D"/>
    <w:rsid w:val="004A2908"/>
    <w:rsid w:val="004A2E75"/>
    <w:rsid w:val="004A3E53"/>
    <w:rsid w:val="004A589F"/>
    <w:rsid w:val="004A6B20"/>
    <w:rsid w:val="004A7A86"/>
    <w:rsid w:val="004B0BDD"/>
    <w:rsid w:val="004B0D88"/>
    <w:rsid w:val="004B1EA0"/>
    <w:rsid w:val="004B21A5"/>
    <w:rsid w:val="004B2D5B"/>
    <w:rsid w:val="004B36D0"/>
    <w:rsid w:val="004B45F9"/>
    <w:rsid w:val="004B62C6"/>
    <w:rsid w:val="004B6994"/>
    <w:rsid w:val="004C15D9"/>
    <w:rsid w:val="004C160C"/>
    <w:rsid w:val="004C17CE"/>
    <w:rsid w:val="004C375B"/>
    <w:rsid w:val="004C3A33"/>
    <w:rsid w:val="004C3B46"/>
    <w:rsid w:val="004C4296"/>
    <w:rsid w:val="004C4419"/>
    <w:rsid w:val="004C6187"/>
    <w:rsid w:val="004C79D0"/>
    <w:rsid w:val="004D0D9D"/>
    <w:rsid w:val="004D10CC"/>
    <w:rsid w:val="004D1766"/>
    <w:rsid w:val="004D1F8E"/>
    <w:rsid w:val="004D4BB3"/>
    <w:rsid w:val="004D7740"/>
    <w:rsid w:val="004D79CD"/>
    <w:rsid w:val="004E0DB4"/>
    <w:rsid w:val="004E188F"/>
    <w:rsid w:val="004E4E8C"/>
    <w:rsid w:val="004E5D6E"/>
    <w:rsid w:val="004E5F22"/>
    <w:rsid w:val="004E65C6"/>
    <w:rsid w:val="004E73AC"/>
    <w:rsid w:val="004F29B3"/>
    <w:rsid w:val="004F42C0"/>
    <w:rsid w:val="004F4991"/>
    <w:rsid w:val="004F52D6"/>
    <w:rsid w:val="004F6E8A"/>
    <w:rsid w:val="004F7C8D"/>
    <w:rsid w:val="00500B5E"/>
    <w:rsid w:val="00501548"/>
    <w:rsid w:val="00501BF2"/>
    <w:rsid w:val="005030E5"/>
    <w:rsid w:val="005037F0"/>
    <w:rsid w:val="00503FC6"/>
    <w:rsid w:val="00504FA9"/>
    <w:rsid w:val="00505776"/>
    <w:rsid w:val="00506DD9"/>
    <w:rsid w:val="00506F1C"/>
    <w:rsid w:val="00507A37"/>
    <w:rsid w:val="005104E2"/>
    <w:rsid w:val="00510566"/>
    <w:rsid w:val="00510628"/>
    <w:rsid w:val="005106F0"/>
    <w:rsid w:val="00510A4D"/>
    <w:rsid w:val="0051350F"/>
    <w:rsid w:val="00513A08"/>
    <w:rsid w:val="00515641"/>
    <w:rsid w:val="00516A86"/>
    <w:rsid w:val="00521473"/>
    <w:rsid w:val="00523AEC"/>
    <w:rsid w:val="00525000"/>
    <w:rsid w:val="00525AD0"/>
    <w:rsid w:val="00526D96"/>
    <w:rsid w:val="005275F6"/>
    <w:rsid w:val="00527A83"/>
    <w:rsid w:val="00527FD4"/>
    <w:rsid w:val="0053012D"/>
    <w:rsid w:val="00530C65"/>
    <w:rsid w:val="00534BE2"/>
    <w:rsid w:val="00534D82"/>
    <w:rsid w:val="00534E02"/>
    <w:rsid w:val="00541ECB"/>
    <w:rsid w:val="00542F76"/>
    <w:rsid w:val="005434A4"/>
    <w:rsid w:val="00543C9B"/>
    <w:rsid w:val="00547F30"/>
    <w:rsid w:val="00547FE3"/>
    <w:rsid w:val="00550075"/>
    <w:rsid w:val="00551932"/>
    <w:rsid w:val="005522DD"/>
    <w:rsid w:val="00553492"/>
    <w:rsid w:val="00553FEB"/>
    <w:rsid w:val="00554545"/>
    <w:rsid w:val="0055501D"/>
    <w:rsid w:val="0055546C"/>
    <w:rsid w:val="0055578F"/>
    <w:rsid w:val="00555C5E"/>
    <w:rsid w:val="00556D1C"/>
    <w:rsid w:val="00557341"/>
    <w:rsid w:val="0055795B"/>
    <w:rsid w:val="00560371"/>
    <w:rsid w:val="0056058B"/>
    <w:rsid w:val="00561710"/>
    <w:rsid w:val="00562126"/>
    <w:rsid w:val="00562614"/>
    <w:rsid w:val="00562C17"/>
    <w:rsid w:val="00563C59"/>
    <w:rsid w:val="00564172"/>
    <w:rsid w:val="005643D9"/>
    <w:rsid w:val="005711A5"/>
    <w:rsid w:val="00572102"/>
    <w:rsid w:val="00572388"/>
    <w:rsid w:val="00572E6E"/>
    <w:rsid w:val="00575580"/>
    <w:rsid w:val="005756C0"/>
    <w:rsid w:val="005763B5"/>
    <w:rsid w:val="0058086F"/>
    <w:rsid w:val="005818DB"/>
    <w:rsid w:val="00581AAE"/>
    <w:rsid w:val="00581DCB"/>
    <w:rsid w:val="005828D3"/>
    <w:rsid w:val="005833A1"/>
    <w:rsid w:val="00584204"/>
    <w:rsid w:val="0058426E"/>
    <w:rsid w:val="005844F1"/>
    <w:rsid w:val="00584725"/>
    <w:rsid w:val="00585E34"/>
    <w:rsid w:val="00587385"/>
    <w:rsid w:val="0058790E"/>
    <w:rsid w:val="005906F9"/>
    <w:rsid w:val="00590F08"/>
    <w:rsid w:val="0059278F"/>
    <w:rsid w:val="00593433"/>
    <w:rsid w:val="00594F57"/>
    <w:rsid w:val="0059550C"/>
    <w:rsid w:val="00595A22"/>
    <w:rsid w:val="00595F63"/>
    <w:rsid w:val="005962A0"/>
    <w:rsid w:val="0059667D"/>
    <w:rsid w:val="005A205B"/>
    <w:rsid w:val="005A2CEA"/>
    <w:rsid w:val="005A3836"/>
    <w:rsid w:val="005A391D"/>
    <w:rsid w:val="005A5590"/>
    <w:rsid w:val="005A7037"/>
    <w:rsid w:val="005A7945"/>
    <w:rsid w:val="005A7B1C"/>
    <w:rsid w:val="005B0874"/>
    <w:rsid w:val="005B1630"/>
    <w:rsid w:val="005B206F"/>
    <w:rsid w:val="005B28CE"/>
    <w:rsid w:val="005B2E74"/>
    <w:rsid w:val="005B3AEE"/>
    <w:rsid w:val="005B3B17"/>
    <w:rsid w:val="005B4787"/>
    <w:rsid w:val="005B5612"/>
    <w:rsid w:val="005B65AC"/>
    <w:rsid w:val="005B6F52"/>
    <w:rsid w:val="005B7411"/>
    <w:rsid w:val="005C0B73"/>
    <w:rsid w:val="005C2300"/>
    <w:rsid w:val="005C2AB3"/>
    <w:rsid w:val="005C2FA1"/>
    <w:rsid w:val="005C36AC"/>
    <w:rsid w:val="005C3A4F"/>
    <w:rsid w:val="005C5139"/>
    <w:rsid w:val="005C5289"/>
    <w:rsid w:val="005C6757"/>
    <w:rsid w:val="005C6BB7"/>
    <w:rsid w:val="005C7BE4"/>
    <w:rsid w:val="005D0108"/>
    <w:rsid w:val="005D0A09"/>
    <w:rsid w:val="005D0ACC"/>
    <w:rsid w:val="005D20B7"/>
    <w:rsid w:val="005D24DE"/>
    <w:rsid w:val="005D55A4"/>
    <w:rsid w:val="005D5AA3"/>
    <w:rsid w:val="005D5F0B"/>
    <w:rsid w:val="005D61A6"/>
    <w:rsid w:val="005D6386"/>
    <w:rsid w:val="005D6E8A"/>
    <w:rsid w:val="005E21CA"/>
    <w:rsid w:val="005E2591"/>
    <w:rsid w:val="005E3144"/>
    <w:rsid w:val="005E3479"/>
    <w:rsid w:val="005E41BC"/>
    <w:rsid w:val="005E473E"/>
    <w:rsid w:val="005F1560"/>
    <w:rsid w:val="005F1BB0"/>
    <w:rsid w:val="005F1CDF"/>
    <w:rsid w:val="005F36AB"/>
    <w:rsid w:val="005F445C"/>
    <w:rsid w:val="005F4E35"/>
    <w:rsid w:val="005F6F57"/>
    <w:rsid w:val="00601011"/>
    <w:rsid w:val="00601920"/>
    <w:rsid w:val="00601AD3"/>
    <w:rsid w:val="00603082"/>
    <w:rsid w:val="00603EA2"/>
    <w:rsid w:val="00604D44"/>
    <w:rsid w:val="00605161"/>
    <w:rsid w:val="0060521D"/>
    <w:rsid w:val="006064BB"/>
    <w:rsid w:val="00606866"/>
    <w:rsid w:val="00606EE7"/>
    <w:rsid w:val="00611D1D"/>
    <w:rsid w:val="0061261A"/>
    <w:rsid w:val="00613708"/>
    <w:rsid w:val="00615F82"/>
    <w:rsid w:val="00616ABF"/>
    <w:rsid w:val="00621748"/>
    <w:rsid w:val="006228A1"/>
    <w:rsid w:val="00622F87"/>
    <w:rsid w:val="00623252"/>
    <w:rsid w:val="006234CC"/>
    <w:rsid w:val="00624CD3"/>
    <w:rsid w:val="00625F25"/>
    <w:rsid w:val="00626391"/>
    <w:rsid w:val="00626B26"/>
    <w:rsid w:val="00630B99"/>
    <w:rsid w:val="00632CF0"/>
    <w:rsid w:val="0063484E"/>
    <w:rsid w:val="0063555A"/>
    <w:rsid w:val="0063645E"/>
    <w:rsid w:val="0063685B"/>
    <w:rsid w:val="00636D2E"/>
    <w:rsid w:val="00640325"/>
    <w:rsid w:val="00642064"/>
    <w:rsid w:val="006421B1"/>
    <w:rsid w:val="0064264A"/>
    <w:rsid w:val="0064302C"/>
    <w:rsid w:val="00643206"/>
    <w:rsid w:val="00643ED0"/>
    <w:rsid w:val="006440FC"/>
    <w:rsid w:val="006441E3"/>
    <w:rsid w:val="00644BBB"/>
    <w:rsid w:val="006468A4"/>
    <w:rsid w:val="00647021"/>
    <w:rsid w:val="0065428F"/>
    <w:rsid w:val="006547B7"/>
    <w:rsid w:val="00655D25"/>
    <w:rsid w:val="006564AB"/>
    <w:rsid w:val="00656930"/>
    <w:rsid w:val="00656C4D"/>
    <w:rsid w:val="00657476"/>
    <w:rsid w:val="006615EF"/>
    <w:rsid w:val="00662F9D"/>
    <w:rsid w:val="00664B98"/>
    <w:rsid w:val="00665262"/>
    <w:rsid w:val="0066662E"/>
    <w:rsid w:val="00667A20"/>
    <w:rsid w:val="00667C01"/>
    <w:rsid w:val="006709D3"/>
    <w:rsid w:val="0067318A"/>
    <w:rsid w:val="00673FB1"/>
    <w:rsid w:val="006759AB"/>
    <w:rsid w:val="0067620E"/>
    <w:rsid w:val="00676A6D"/>
    <w:rsid w:val="0067703A"/>
    <w:rsid w:val="00680A03"/>
    <w:rsid w:val="00680B36"/>
    <w:rsid w:val="00682936"/>
    <w:rsid w:val="00684F6F"/>
    <w:rsid w:val="006854BF"/>
    <w:rsid w:val="00685519"/>
    <w:rsid w:val="0068624F"/>
    <w:rsid w:val="00692140"/>
    <w:rsid w:val="0069270F"/>
    <w:rsid w:val="006937C5"/>
    <w:rsid w:val="00693CC5"/>
    <w:rsid w:val="00695358"/>
    <w:rsid w:val="0069641D"/>
    <w:rsid w:val="0069774A"/>
    <w:rsid w:val="00697885"/>
    <w:rsid w:val="00697F7B"/>
    <w:rsid w:val="006A1179"/>
    <w:rsid w:val="006A1932"/>
    <w:rsid w:val="006A25C8"/>
    <w:rsid w:val="006A389A"/>
    <w:rsid w:val="006A49AA"/>
    <w:rsid w:val="006A5E4C"/>
    <w:rsid w:val="006A6DC9"/>
    <w:rsid w:val="006A7A30"/>
    <w:rsid w:val="006B14CB"/>
    <w:rsid w:val="006B168B"/>
    <w:rsid w:val="006B1DD5"/>
    <w:rsid w:val="006B1F81"/>
    <w:rsid w:val="006B1FBA"/>
    <w:rsid w:val="006B2734"/>
    <w:rsid w:val="006B6F40"/>
    <w:rsid w:val="006C0B0A"/>
    <w:rsid w:val="006C0EF7"/>
    <w:rsid w:val="006C1762"/>
    <w:rsid w:val="006C409A"/>
    <w:rsid w:val="006C4122"/>
    <w:rsid w:val="006C4E06"/>
    <w:rsid w:val="006C4F33"/>
    <w:rsid w:val="006C6521"/>
    <w:rsid w:val="006D0202"/>
    <w:rsid w:val="006D1899"/>
    <w:rsid w:val="006D1D92"/>
    <w:rsid w:val="006D3E24"/>
    <w:rsid w:val="006D4A4C"/>
    <w:rsid w:val="006D6DA8"/>
    <w:rsid w:val="006D7BF4"/>
    <w:rsid w:val="006E1DA8"/>
    <w:rsid w:val="006E293E"/>
    <w:rsid w:val="006E2F3D"/>
    <w:rsid w:val="006E36F8"/>
    <w:rsid w:val="006E37D6"/>
    <w:rsid w:val="006E3B40"/>
    <w:rsid w:val="006E4739"/>
    <w:rsid w:val="006E5716"/>
    <w:rsid w:val="006E7733"/>
    <w:rsid w:val="006E7941"/>
    <w:rsid w:val="006E7F13"/>
    <w:rsid w:val="006E7FF1"/>
    <w:rsid w:val="006F1F68"/>
    <w:rsid w:val="006F21D6"/>
    <w:rsid w:val="006F33DE"/>
    <w:rsid w:val="006F5E37"/>
    <w:rsid w:val="006F64B5"/>
    <w:rsid w:val="006F65C8"/>
    <w:rsid w:val="006F7139"/>
    <w:rsid w:val="007019BB"/>
    <w:rsid w:val="0070231D"/>
    <w:rsid w:val="00703392"/>
    <w:rsid w:val="00703C57"/>
    <w:rsid w:val="00704FDA"/>
    <w:rsid w:val="00705008"/>
    <w:rsid w:val="00705280"/>
    <w:rsid w:val="00705479"/>
    <w:rsid w:val="007100E5"/>
    <w:rsid w:val="00710C50"/>
    <w:rsid w:val="00711F84"/>
    <w:rsid w:val="0071256F"/>
    <w:rsid w:val="00712A6F"/>
    <w:rsid w:val="00713A95"/>
    <w:rsid w:val="0072082E"/>
    <w:rsid w:val="007209A0"/>
    <w:rsid w:val="0072250D"/>
    <w:rsid w:val="007225FC"/>
    <w:rsid w:val="00723637"/>
    <w:rsid w:val="007253AE"/>
    <w:rsid w:val="0072542F"/>
    <w:rsid w:val="00725B48"/>
    <w:rsid w:val="00726D28"/>
    <w:rsid w:val="00727EA4"/>
    <w:rsid w:val="0073000A"/>
    <w:rsid w:val="007302B3"/>
    <w:rsid w:val="00730338"/>
    <w:rsid w:val="007304CF"/>
    <w:rsid w:val="00730733"/>
    <w:rsid w:val="00730E3A"/>
    <w:rsid w:val="00732B09"/>
    <w:rsid w:val="00733E2B"/>
    <w:rsid w:val="00735616"/>
    <w:rsid w:val="00735EC5"/>
    <w:rsid w:val="00736AAF"/>
    <w:rsid w:val="00737688"/>
    <w:rsid w:val="007409AB"/>
    <w:rsid w:val="00740CBE"/>
    <w:rsid w:val="00740EB0"/>
    <w:rsid w:val="00740FD3"/>
    <w:rsid w:val="00741291"/>
    <w:rsid w:val="00742BEE"/>
    <w:rsid w:val="00743EDD"/>
    <w:rsid w:val="0074440B"/>
    <w:rsid w:val="00744FE7"/>
    <w:rsid w:val="00745C52"/>
    <w:rsid w:val="00745E6C"/>
    <w:rsid w:val="007472F6"/>
    <w:rsid w:val="007474EE"/>
    <w:rsid w:val="00747777"/>
    <w:rsid w:val="00747E61"/>
    <w:rsid w:val="007512B3"/>
    <w:rsid w:val="0075139F"/>
    <w:rsid w:val="007523CC"/>
    <w:rsid w:val="007551F5"/>
    <w:rsid w:val="00756EA7"/>
    <w:rsid w:val="007573D7"/>
    <w:rsid w:val="00760B8D"/>
    <w:rsid w:val="00761701"/>
    <w:rsid w:val="00761AB7"/>
    <w:rsid w:val="007635E9"/>
    <w:rsid w:val="00763A67"/>
    <w:rsid w:val="00765B2A"/>
    <w:rsid w:val="00765BBD"/>
    <w:rsid w:val="0076740C"/>
    <w:rsid w:val="00770167"/>
    <w:rsid w:val="007717A3"/>
    <w:rsid w:val="00772DF0"/>
    <w:rsid w:val="007739D5"/>
    <w:rsid w:val="00775992"/>
    <w:rsid w:val="0077686F"/>
    <w:rsid w:val="00777650"/>
    <w:rsid w:val="00781C24"/>
    <w:rsid w:val="00782675"/>
    <w:rsid w:val="00782ECC"/>
    <w:rsid w:val="007836D3"/>
    <w:rsid w:val="00783872"/>
    <w:rsid w:val="00783A34"/>
    <w:rsid w:val="007868A3"/>
    <w:rsid w:val="00786FA5"/>
    <w:rsid w:val="00787ECD"/>
    <w:rsid w:val="00790B2F"/>
    <w:rsid w:val="00792AC7"/>
    <w:rsid w:val="00792C95"/>
    <w:rsid w:val="00792DCB"/>
    <w:rsid w:val="00793031"/>
    <w:rsid w:val="00793F11"/>
    <w:rsid w:val="0079415D"/>
    <w:rsid w:val="00794257"/>
    <w:rsid w:val="0079448D"/>
    <w:rsid w:val="007945A6"/>
    <w:rsid w:val="00795A22"/>
    <w:rsid w:val="007A20B3"/>
    <w:rsid w:val="007A2216"/>
    <w:rsid w:val="007A39D2"/>
    <w:rsid w:val="007A4BC2"/>
    <w:rsid w:val="007A53E3"/>
    <w:rsid w:val="007A68E9"/>
    <w:rsid w:val="007A6BDB"/>
    <w:rsid w:val="007A73C9"/>
    <w:rsid w:val="007B0755"/>
    <w:rsid w:val="007B0FA8"/>
    <w:rsid w:val="007B19E9"/>
    <w:rsid w:val="007B206D"/>
    <w:rsid w:val="007B397A"/>
    <w:rsid w:val="007B4F48"/>
    <w:rsid w:val="007B525A"/>
    <w:rsid w:val="007B5578"/>
    <w:rsid w:val="007B5E52"/>
    <w:rsid w:val="007C1DAD"/>
    <w:rsid w:val="007C224E"/>
    <w:rsid w:val="007C2265"/>
    <w:rsid w:val="007C2FB1"/>
    <w:rsid w:val="007C36DF"/>
    <w:rsid w:val="007C5791"/>
    <w:rsid w:val="007C59EA"/>
    <w:rsid w:val="007C6B52"/>
    <w:rsid w:val="007C7A25"/>
    <w:rsid w:val="007D0A97"/>
    <w:rsid w:val="007D16C5"/>
    <w:rsid w:val="007D1FBF"/>
    <w:rsid w:val="007D2AD9"/>
    <w:rsid w:val="007D3D87"/>
    <w:rsid w:val="007D4458"/>
    <w:rsid w:val="007D711B"/>
    <w:rsid w:val="007D7A39"/>
    <w:rsid w:val="007D7B2E"/>
    <w:rsid w:val="007E3A06"/>
    <w:rsid w:val="007E4BC1"/>
    <w:rsid w:val="007E5C0D"/>
    <w:rsid w:val="007E6709"/>
    <w:rsid w:val="007E686A"/>
    <w:rsid w:val="007E6B6E"/>
    <w:rsid w:val="007E7310"/>
    <w:rsid w:val="007F1A98"/>
    <w:rsid w:val="007F2959"/>
    <w:rsid w:val="007F3045"/>
    <w:rsid w:val="0080003E"/>
    <w:rsid w:val="008012B1"/>
    <w:rsid w:val="00801603"/>
    <w:rsid w:val="00801CCD"/>
    <w:rsid w:val="00801FF0"/>
    <w:rsid w:val="008026DE"/>
    <w:rsid w:val="00802C42"/>
    <w:rsid w:val="008036B6"/>
    <w:rsid w:val="008047E6"/>
    <w:rsid w:val="00804997"/>
    <w:rsid w:val="00804B6F"/>
    <w:rsid w:val="00804CCC"/>
    <w:rsid w:val="008052F7"/>
    <w:rsid w:val="008111EB"/>
    <w:rsid w:val="008118FD"/>
    <w:rsid w:val="00816440"/>
    <w:rsid w:val="00816D90"/>
    <w:rsid w:val="00816EEE"/>
    <w:rsid w:val="00816F65"/>
    <w:rsid w:val="00816F6E"/>
    <w:rsid w:val="0081794B"/>
    <w:rsid w:val="00822F23"/>
    <w:rsid w:val="00822F24"/>
    <w:rsid w:val="008241AF"/>
    <w:rsid w:val="00824C15"/>
    <w:rsid w:val="008252AD"/>
    <w:rsid w:val="0082533E"/>
    <w:rsid w:val="00825DD2"/>
    <w:rsid w:val="00827630"/>
    <w:rsid w:val="008303AA"/>
    <w:rsid w:val="0083054B"/>
    <w:rsid w:val="008309C7"/>
    <w:rsid w:val="00833067"/>
    <w:rsid w:val="0083393A"/>
    <w:rsid w:val="008346DE"/>
    <w:rsid w:val="00834D85"/>
    <w:rsid w:val="00835010"/>
    <w:rsid w:val="00835702"/>
    <w:rsid w:val="008371E9"/>
    <w:rsid w:val="00837F6A"/>
    <w:rsid w:val="00840B2E"/>
    <w:rsid w:val="00840FAD"/>
    <w:rsid w:val="00841529"/>
    <w:rsid w:val="00842186"/>
    <w:rsid w:val="0084280C"/>
    <w:rsid w:val="0084440E"/>
    <w:rsid w:val="00844FE9"/>
    <w:rsid w:val="008466E8"/>
    <w:rsid w:val="0085007C"/>
    <w:rsid w:val="00852046"/>
    <w:rsid w:val="00853771"/>
    <w:rsid w:val="00853C4F"/>
    <w:rsid w:val="0085419A"/>
    <w:rsid w:val="008549AB"/>
    <w:rsid w:val="0085518A"/>
    <w:rsid w:val="00855AE7"/>
    <w:rsid w:val="00857A54"/>
    <w:rsid w:val="0086033B"/>
    <w:rsid w:val="0086092B"/>
    <w:rsid w:val="00862480"/>
    <w:rsid w:val="00862FE4"/>
    <w:rsid w:val="0086389A"/>
    <w:rsid w:val="00864108"/>
    <w:rsid w:val="00864A38"/>
    <w:rsid w:val="00865523"/>
    <w:rsid w:val="008657DD"/>
    <w:rsid w:val="00865857"/>
    <w:rsid w:val="00866D99"/>
    <w:rsid w:val="00870A9E"/>
    <w:rsid w:val="0087133E"/>
    <w:rsid w:val="00872918"/>
    <w:rsid w:val="00872ED1"/>
    <w:rsid w:val="00873264"/>
    <w:rsid w:val="00873E6B"/>
    <w:rsid w:val="00875AA0"/>
    <w:rsid w:val="0087605E"/>
    <w:rsid w:val="00877A47"/>
    <w:rsid w:val="00877D28"/>
    <w:rsid w:val="00880956"/>
    <w:rsid w:val="00881E09"/>
    <w:rsid w:val="008826D9"/>
    <w:rsid w:val="00883274"/>
    <w:rsid w:val="0088570E"/>
    <w:rsid w:val="00887533"/>
    <w:rsid w:val="008908C4"/>
    <w:rsid w:val="00891748"/>
    <w:rsid w:val="008930FB"/>
    <w:rsid w:val="00893EEE"/>
    <w:rsid w:val="00897DF1"/>
    <w:rsid w:val="00897FA0"/>
    <w:rsid w:val="00897FD8"/>
    <w:rsid w:val="008A041E"/>
    <w:rsid w:val="008A0D43"/>
    <w:rsid w:val="008A36F2"/>
    <w:rsid w:val="008A3A81"/>
    <w:rsid w:val="008A4FD3"/>
    <w:rsid w:val="008A509F"/>
    <w:rsid w:val="008A5CAC"/>
    <w:rsid w:val="008A5F73"/>
    <w:rsid w:val="008A767E"/>
    <w:rsid w:val="008A786B"/>
    <w:rsid w:val="008B14B9"/>
    <w:rsid w:val="008B1B43"/>
    <w:rsid w:val="008B1FEE"/>
    <w:rsid w:val="008B3579"/>
    <w:rsid w:val="008B3865"/>
    <w:rsid w:val="008B3AA9"/>
    <w:rsid w:val="008B3BA8"/>
    <w:rsid w:val="008B3BAE"/>
    <w:rsid w:val="008B5E32"/>
    <w:rsid w:val="008B681B"/>
    <w:rsid w:val="008B6EF5"/>
    <w:rsid w:val="008B7A7F"/>
    <w:rsid w:val="008C4AC9"/>
    <w:rsid w:val="008D05CC"/>
    <w:rsid w:val="008D13B5"/>
    <w:rsid w:val="008D2049"/>
    <w:rsid w:val="008D30BA"/>
    <w:rsid w:val="008D4C08"/>
    <w:rsid w:val="008D4ECA"/>
    <w:rsid w:val="008D5B44"/>
    <w:rsid w:val="008D7B6A"/>
    <w:rsid w:val="008D7CF4"/>
    <w:rsid w:val="008E0402"/>
    <w:rsid w:val="008E2979"/>
    <w:rsid w:val="008E2B2D"/>
    <w:rsid w:val="008E2DB0"/>
    <w:rsid w:val="008E3102"/>
    <w:rsid w:val="008E44AE"/>
    <w:rsid w:val="008E44D8"/>
    <w:rsid w:val="008E4A03"/>
    <w:rsid w:val="008E4AB7"/>
    <w:rsid w:val="008E55B8"/>
    <w:rsid w:val="008E6833"/>
    <w:rsid w:val="008E7654"/>
    <w:rsid w:val="008F0240"/>
    <w:rsid w:val="008F0C1E"/>
    <w:rsid w:val="008F0F2B"/>
    <w:rsid w:val="008F2936"/>
    <w:rsid w:val="008F4405"/>
    <w:rsid w:val="008F5CA1"/>
    <w:rsid w:val="008F7440"/>
    <w:rsid w:val="008F77BE"/>
    <w:rsid w:val="008F7B63"/>
    <w:rsid w:val="009008DB"/>
    <w:rsid w:val="00903BC7"/>
    <w:rsid w:val="00903C32"/>
    <w:rsid w:val="009050D9"/>
    <w:rsid w:val="00910045"/>
    <w:rsid w:val="009103D1"/>
    <w:rsid w:val="00911A75"/>
    <w:rsid w:val="00912BD5"/>
    <w:rsid w:val="0091363A"/>
    <w:rsid w:val="00914F80"/>
    <w:rsid w:val="00916261"/>
    <w:rsid w:val="009167E9"/>
    <w:rsid w:val="00916B16"/>
    <w:rsid w:val="009173B9"/>
    <w:rsid w:val="0092296B"/>
    <w:rsid w:val="0092338D"/>
    <w:rsid w:val="00924FE7"/>
    <w:rsid w:val="00925372"/>
    <w:rsid w:val="00925CBE"/>
    <w:rsid w:val="009271D4"/>
    <w:rsid w:val="0093335D"/>
    <w:rsid w:val="009342E4"/>
    <w:rsid w:val="00934C33"/>
    <w:rsid w:val="0093613E"/>
    <w:rsid w:val="00936333"/>
    <w:rsid w:val="00937486"/>
    <w:rsid w:val="0094014D"/>
    <w:rsid w:val="00941DB4"/>
    <w:rsid w:val="00943026"/>
    <w:rsid w:val="009442CE"/>
    <w:rsid w:val="0094503F"/>
    <w:rsid w:val="00945245"/>
    <w:rsid w:val="009522FA"/>
    <w:rsid w:val="00952DA2"/>
    <w:rsid w:val="00953F86"/>
    <w:rsid w:val="009545AB"/>
    <w:rsid w:val="00954A56"/>
    <w:rsid w:val="00956102"/>
    <w:rsid w:val="00957105"/>
    <w:rsid w:val="00960983"/>
    <w:rsid w:val="00960C35"/>
    <w:rsid w:val="00961157"/>
    <w:rsid w:val="00962884"/>
    <w:rsid w:val="00964316"/>
    <w:rsid w:val="009666FA"/>
    <w:rsid w:val="00966B81"/>
    <w:rsid w:val="00966DD0"/>
    <w:rsid w:val="009671DD"/>
    <w:rsid w:val="00967367"/>
    <w:rsid w:val="00970AEE"/>
    <w:rsid w:val="00970E2A"/>
    <w:rsid w:val="00971EB2"/>
    <w:rsid w:val="0097301E"/>
    <w:rsid w:val="009731BC"/>
    <w:rsid w:val="00973696"/>
    <w:rsid w:val="00973C90"/>
    <w:rsid w:val="009748DA"/>
    <w:rsid w:val="009762DC"/>
    <w:rsid w:val="00976B45"/>
    <w:rsid w:val="00981486"/>
    <w:rsid w:val="00981745"/>
    <w:rsid w:val="0098176F"/>
    <w:rsid w:val="00981FE9"/>
    <w:rsid w:val="009820FA"/>
    <w:rsid w:val="0098304E"/>
    <w:rsid w:val="00983D68"/>
    <w:rsid w:val="00984A53"/>
    <w:rsid w:val="00985226"/>
    <w:rsid w:val="009865EF"/>
    <w:rsid w:val="0098677F"/>
    <w:rsid w:val="00987135"/>
    <w:rsid w:val="00987465"/>
    <w:rsid w:val="00987BB2"/>
    <w:rsid w:val="009915C8"/>
    <w:rsid w:val="00991AD8"/>
    <w:rsid w:val="00993010"/>
    <w:rsid w:val="00994BF7"/>
    <w:rsid w:val="009955A6"/>
    <w:rsid w:val="0099573C"/>
    <w:rsid w:val="00996132"/>
    <w:rsid w:val="00996627"/>
    <w:rsid w:val="009A0775"/>
    <w:rsid w:val="009A169F"/>
    <w:rsid w:val="009A1E3D"/>
    <w:rsid w:val="009A224B"/>
    <w:rsid w:val="009A3A80"/>
    <w:rsid w:val="009A51C3"/>
    <w:rsid w:val="009A5609"/>
    <w:rsid w:val="009A58E1"/>
    <w:rsid w:val="009A61C1"/>
    <w:rsid w:val="009A7420"/>
    <w:rsid w:val="009B2118"/>
    <w:rsid w:val="009B22F8"/>
    <w:rsid w:val="009B2FEB"/>
    <w:rsid w:val="009B3A13"/>
    <w:rsid w:val="009B3B4D"/>
    <w:rsid w:val="009B3D7B"/>
    <w:rsid w:val="009B4615"/>
    <w:rsid w:val="009B6009"/>
    <w:rsid w:val="009B6794"/>
    <w:rsid w:val="009B6A0B"/>
    <w:rsid w:val="009B6CA3"/>
    <w:rsid w:val="009C05F0"/>
    <w:rsid w:val="009C06DD"/>
    <w:rsid w:val="009C0763"/>
    <w:rsid w:val="009C09DF"/>
    <w:rsid w:val="009C17DD"/>
    <w:rsid w:val="009C38ED"/>
    <w:rsid w:val="009C39A0"/>
    <w:rsid w:val="009C3BB6"/>
    <w:rsid w:val="009C47C7"/>
    <w:rsid w:val="009C4B31"/>
    <w:rsid w:val="009C6739"/>
    <w:rsid w:val="009C691D"/>
    <w:rsid w:val="009C7720"/>
    <w:rsid w:val="009D07BB"/>
    <w:rsid w:val="009D1C89"/>
    <w:rsid w:val="009D2BF8"/>
    <w:rsid w:val="009D7139"/>
    <w:rsid w:val="009E316A"/>
    <w:rsid w:val="009E5F33"/>
    <w:rsid w:val="009E75F6"/>
    <w:rsid w:val="009E7A85"/>
    <w:rsid w:val="009E7CCB"/>
    <w:rsid w:val="009F115F"/>
    <w:rsid w:val="009F15E4"/>
    <w:rsid w:val="009F290D"/>
    <w:rsid w:val="009F33BC"/>
    <w:rsid w:val="009F4626"/>
    <w:rsid w:val="009F490A"/>
    <w:rsid w:val="009F4D17"/>
    <w:rsid w:val="009F5490"/>
    <w:rsid w:val="009F645C"/>
    <w:rsid w:val="009F65CD"/>
    <w:rsid w:val="00A03DE3"/>
    <w:rsid w:val="00A04C9E"/>
    <w:rsid w:val="00A060EB"/>
    <w:rsid w:val="00A0744C"/>
    <w:rsid w:val="00A10A5D"/>
    <w:rsid w:val="00A11902"/>
    <w:rsid w:val="00A124A1"/>
    <w:rsid w:val="00A128AC"/>
    <w:rsid w:val="00A1296E"/>
    <w:rsid w:val="00A1594C"/>
    <w:rsid w:val="00A16071"/>
    <w:rsid w:val="00A217A1"/>
    <w:rsid w:val="00A21BCE"/>
    <w:rsid w:val="00A23AFA"/>
    <w:rsid w:val="00A24816"/>
    <w:rsid w:val="00A30EB9"/>
    <w:rsid w:val="00A31B3E"/>
    <w:rsid w:val="00A328A4"/>
    <w:rsid w:val="00A33ED4"/>
    <w:rsid w:val="00A34E66"/>
    <w:rsid w:val="00A356EE"/>
    <w:rsid w:val="00A36206"/>
    <w:rsid w:val="00A36E2A"/>
    <w:rsid w:val="00A3774B"/>
    <w:rsid w:val="00A37950"/>
    <w:rsid w:val="00A37AA4"/>
    <w:rsid w:val="00A407C1"/>
    <w:rsid w:val="00A40C58"/>
    <w:rsid w:val="00A415B5"/>
    <w:rsid w:val="00A41CE8"/>
    <w:rsid w:val="00A42F96"/>
    <w:rsid w:val="00A43E73"/>
    <w:rsid w:val="00A44832"/>
    <w:rsid w:val="00A44AF7"/>
    <w:rsid w:val="00A44E9D"/>
    <w:rsid w:val="00A464C3"/>
    <w:rsid w:val="00A47122"/>
    <w:rsid w:val="00A471BD"/>
    <w:rsid w:val="00A515AC"/>
    <w:rsid w:val="00A5162F"/>
    <w:rsid w:val="00A51A76"/>
    <w:rsid w:val="00A52E1D"/>
    <w:rsid w:val="00A532F3"/>
    <w:rsid w:val="00A5355C"/>
    <w:rsid w:val="00A53A18"/>
    <w:rsid w:val="00A53A43"/>
    <w:rsid w:val="00A53AE2"/>
    <w:rsid w:val="00A5512E"/>
    <w:rsid w:val="00A553EB"/>
    <w:rsid w:val="00A5611A"/>
    <w:rsid w:val="00A60DFF"/>
    <w:rsid w:val="00A61657"/>
    <w:rsid w:val="00A617A5"/>
    <w:rsid w:val="00A61FCE"/>
    <w:rsid w:val="00A62CE2"/>
    <w:rsid w:val="00A63932"/>
    <w:rsid w:val="00A63DBC"/>
    <w:rsid w:val="00A64167"/>
    <w:rsid w:val="00A64693"/>
    <w:rsid w:val="00A649CB"/>
    <w:rsid w:val="00A651CE"/>
    <w:rsid w:val="00A656C5"/>
    <w:rsid w:val="00A6758F"/>
    <w:rsid w:val="00A705F1"/>
    <w:rsid w:val="00A70753"/>
    <w:rsid w:val="00A70CB1"/>
    <w:rsid w:val="00A7103C"/>
    <w:rsid w:val="00A71051"/>
    <w:rsid w:val="00A71D60"/>
    <w:rsid w:val="00A71EC8"/>
    <w:rsid w:val="00A731C9"/>
    <w:rsid w:val="00A7359A"/>
    <w:rsid w:val="00A73A28"/>
    <w:rsid w:val="00A75680"/>
    <w:rsid w:val="00A75A79"/>
    <w:rsid w:val="00A76D04"/>
    <w:rsid w:val="00A801F3"/>
    <w:rsid w:val="00A81DC0"/>
    <w:rsid w:val="00A82EAE"/>
    <w:rsid w:val="00A83047"/>
    <w:rsid w:val="00A8489E"/>
    <w:rsid w:val="00A85327"/>
    <w:rsid w:val="00A85422"/>
    <w:rsid w:val="00A87351"/>
    <w:rsid w:val="00A8765C"/>
    <w:rsid w:val="00A9153E"/>
    <w:rsid w:val="00A92135"/>
    <w:rsid w:val="00A92334"/>
    <w:rsid w:val="00A93A55"/>
    <w:rsid w:val="00A9411C"/>
    <w:rsid w:val="00A95EF4"/>
    <w:rsid w:val="00A96F05"/>
    <w:rsid w:val="00A97280"/>
    <w:rsid w:val="00AA07E6"/>
    <w:rsid w:val="00AA0DFB"/>
    <w:rsid w:val="00AA1E74"/>
    <w:rsid w:val="00AA25C7"/>
    <w:rsid w:val="00AA38D3"/>
    <w:rsid w:val="00AA5FEC"/>
    <w:rsid w:val="00AA684D"/>
    <w:rsid w:val="00AA71D2"/>
    <w:rsid w:val="00AA7D14"/>
    <w:rsid w:val="00AB06A0"/>
    <w:rsid w:val="00AB17F4"/>
    <w:rsid w:val="00AB44AA"/>
    <w:rsid w:val="00AB4C9F"/>
    <w:rsid w:val="00AB660F"/>
    <w:rsid w:val="00AB6925"/>
    <w:rsid w:val="00AB7CD8"/>
    <w:rsid w:val="00AC076E"/>
    <w:rsid w:val="00AC1A5B"/>
    <w:rsid w:val="00AC29F3"/>
    <w:rsid w:val="00AC38C9"/>
    <w:rsid w:val="00AC4733"/>
    <w:rsid w:val="00AC62BF"/>
    <w:rsid w:val="00AC744B"/>
    <w:rsid w:val="00AC75DA"/>
    <w:rsid w:val="00AD324A"/>
    <w:rsid w:val="00AD324C"/>
    <w:rsid w:val="00AD3704"/>
    <w:rsid w:val="00AD53BE"/>
    <w:rsid w:val="00AD57F5"/>
    <w:rsid w:val="00AD7A1A"/>
    <w:rsid w:val="00AE1DDC"/>
    <w:rsid w:val="00AE2754"/>
    <w:rsid w:val="00AE37CF"/>
    <w:rsid w:val="00AE459B"/>
    <w:rsid w:val="00AE6761"/>
    <w:rsid w:val="00AF0CA9"/>
    <w:rsid w:val="00AF1B3A"/>
    <w:rsid w:val="00AF228A"/>
    <w:rsid w:val="00AF2C52"/>
    <w:rsid w:val="00AF2DCF"/>
    <w:rsid w:val="00AF3F9D"/>
    <w:rsid w:val="00AF3FC4"/>
    <w:rsid w:val="00AF459F"/>
    <w:rsid w:val="00AF48DF"/>
    <w:rsid w:val="00AF7F4E"/>
    <w:rsid w:val="00B000C4"/>
    <w:rsid w:val="00B011FF"/>
    <w:rsid w:val="00B02181"/>
    <w:rsid w:val="00B04F1C"/>
    <w:rsid w:val="00B1014D"/>
    <w:rsid w:val="00B10185"/>
    <w:rsid w:val="00B118D0"/>
    <w:rsid w:val="00B118FE"/>
    <w:rsid w:val="00B11D79"/>
    <w:rsid w:val="00B13901"/>
    <w:rsid w:val="00B13976"/>
    <w:rsid w:val="00B177DE"/>
    <w:rsid w:val="00B17DD4"/>
    <w:rsid w:val="00B20C19"/>
    <w:rsid w:val="00B214D2"/>
    <w:rsid w:val="00B231E5"/>
    <w:rsid w:val="00B24C4C"/>
    <w:rsid w:val="00B25360"/>
    <w:rsid w:val="00B256F7"/>
    <w:rsid w:val="00B26623"/>
    <w:rsid w:val="00B304A0"/>
    <w:rsid w:val="00B30AF6"/>
    <w:rsid w:val="00B30FA0"/>
    <w:rsid w:val="00B310DD"/>
    <w:rsid w:val="00B3171C"/>
    <w:rsid w:val="00B31BBF"/>
    <w:rsid w:val="00B32E97"/>
    <w:rsid w:val="00B33BBF"/>
    <w:rsid w:val="00B33C54"/>
    <w:rsid w:val="00B3423A"/>
    <w:rsid w:val="00B348F8"/>
    <w:rsid w:val="00B3549C"/>
    <w:rsid w:val="00B379C5"/>
    <w:rsid w:val="00B40823"/>
    <w:rsid w:val="00B41559"/>
    <w:rsid w:val="00B41BD9"/>
    <w:rsid w:val="00B44C47"/>
    <w:rsid w:val="00B45703"/>
    <w:rsid w:val="00B46551"/>
    <w:rsid w:val="00B46BCA"/>
    <w:rsid w:val="00B46F8E"/>
    <w:rsid w:val="00B47160"/>
    <w:rsid w:val="00B478F9"/>
    <w:rsid w:val="00B47D91"/>
    <w:rsid w:val="00B524BC"/>
    <w:rsid w:val="00B55E78"/>
    <w:rsid w:val="00B6065C"/>
    <w:rsid w:val="00B60998"/>
    <w:rsid w:val="00B619C1"/>
    <w:rsid w:val="00B62A2E"/>
    <w:rsid w:val="00B63903"/>
    <w:rsid w:val="00B655C1"/>
    <w:rsid w:val="00B665C9"/>
    <w:rsid w:val="00B66714"/>
    <w:rsid w:val="00B67B5C"/>
    <w:rsid w:val="00B67E86"/>
    <w:rsid w:val="00B70F0C"/>
    <w:rsid w:val="00B71176"/>
    <w:rsid w:val="00B7151F"/>
    <w:rsid w:val="00B72514"/>
    <w:rsid w:val="00B738EC"/>
    <w:rsid w:val="00B74CA9"/>
    <w:rsid w:val="00B75BE6"/>
    <w:rsid w:val="00B801FD"/>
    <w:rsid w:val="00B8193D"/>
    <w:rsid w:val="00B83467"/>
    <w:rsid w:val="00B837D7"/>
    <w:rsid w:val="00B8481E"/>
    <w:rsid w:val="00B84F84"/>
    <w:rsid w:val="00B851E6"/>
    <w:rsid w:val="00B85381"/>
    <w:rsid w:val="00B93B0F"/>
    <w:rsid w:val="00B947B3"/>
    <w:rsid w:val="00B95D74"/>
    <w:rsid w:val="00B96C70"/>
    <w:rsid w:val="00B97472"/>
    <w:rsid w:val="00BA33D6"/>
    <w:rsid w:val="00BA369F"/>
    <w:rsid w:val="00BA474F"/>
    <w:rsid w:val="00BA5879"/>
    <w:rsid w:val="00BA635B"/>
    <w:rsid w:val="00BA65E2"/>
    <w:rsid w:val="00BA6C65"/>
    <w:rsid w:val="00BA71E7"/>
    <w:rsid w:val="00BA7369"/>
    <w:rsid w:val="00BB0622"/>
    <w:rsid w:val="00BB062D"/>
    <w:rsid w:val="00BB19F0"/>
    <w:rsid w:val="00BB3155"/>
    <w:rsid w:val="00BB41D7"/>
    <w:rsid w:val="00BB71A0"/>
    <w:rsid w:val="00BB73C4"/>
    <w:rsid w:val="00BC01E8"/>
    <w:rsid w:val="00BC0B2C"/>
    <w:rsid w:val="00BC1605"/>
    <w:rsid w:val="00BC1A6E"/>
    <w:rsid w:val="00BC4A2E"/>
    <w:rsid w:val="00BC54D7"/>
    <w:rsid w:val="00BC69CC"/>
    <w:rsid w:val="00BC72F5"/>
    <w:rsid w:val="00BC7423"/>
    <w:rsid w:val="00BC77C1"/>
    <w:rsid w:val="00BC7B2F"/>
    <w:rsid w:val="00BD037A"/>
    <w:rsid w:val="00BD0B63"/>
    <w:rsid w:val="00BD2534"/>
    <w:rsid w:val="00BD27AF"/>
    <w:rsid w:val="00BD38FA"/>
    <w:rsid w:val="00BD39F8"/>
    <w:rsid w:val="00BD5DD5"/>
    <w:rsid w:val="00BD6618"/>
    <w:rsid w:val="00BE0B56"/>
    <w:rsid w:val="00BE119A"/>
    <w:rsid w:val="00BE1404"/>
    <w:rsid w:val="00BE1C34"/>
    <w:rsid w:val="00BE21E6"/>
    <w:rsid w:val="00BE2AEB"/>
    <w:rsid w:val="00BE2F80"/>
    <w:rsid w:val="00BE36F1"/>
    <w:rsid w:val="00BE5149"/>
    <w:rsid w:val="00BE565E"/>
    <w:rsid w:val="00BE5844"/>
    <w:rsid w:val="00BE6783"/>
    <w:rsid w:val="00BE7A48"/>
    <w:rsid w:val="00BF0485"/>
    <w:rsid w:val="00BF0E0B"/>
    <w:rsid w:val="00BF12B0"/>
    <w:rsid w:val="00BF354E"/>
    <w:rsid w:val="00BF3D03"/>
    <w:rsid w:val="00BF5939"/>
    <w:rsid w:val="00BF5CC0"/>
    <w:rsid w:val="00BF7D3D"/>
    <w:rsid w:val="00C00DEB"/>
    <w:rsid w:val="00C01FC3"/>
    <w:rsid w:val="00C02B87"/>
    <w:rsid w:val="00C02D3E"/>
    <w:rsid w:val="00C03A96"/>
    <w:rsid w:val="00C042A0"/>
    <w:rsid w:val="00C048A9"/>
    <w:rsid w:val="00C05AB0"/>
    <w:rsid w:val="00C06ACA"/>
    <w:rsid w:val="00C1055C"/>
    <w:rsid w:val="00C11CE7"/>
    <w:rsid w:val="00C1479B"/>
    <w:rsid w:val="00C170BB"/>
    <w:rsid w:val="00C1724B"/>
    <w:rsid w:val="00C174D7"/>
    <w:rsid w:val="00C20863"/>
    <w:rsid w:val="00C21447"/>
    <w:rsid w:val="00C23684"/>
    <w:rsid w:val="00C2396F"/>
    <w:rsid w:val="00C24B06"/>
    <w:rsid w:val="00C27C25"/>
    <w:rsid w:val="00C309BF"/>
    <w:rsid w:val="00C316D6"/>
    <w:rsid w:val="00C31E49"/>
    <w:rsid w:val="00C32017"/>
    <w:rsid w:val="00C33593"/>
    <w:rsid w:val="00C35312"/>
    <w:rsid w:val="00C4086D"/>
    <w:rsid w:val="00C43E69"/>
    <w:rsid w:val="00C43F12"/>
    <w:rsid w:val="00C447C2"/>
    <w:rsid w:val="00C52102"/>
    <w:rsid w:val="00C522E8"/>
    <w:rsid w:val="00C55052"/>
    <w:rsid w:val="00C555F2"/>
    <w:rsid w:val="00C60A82"/>
    <w:rsid w:val="00C61D20"/>
    <w:rsid w:val="00C629E9"/>
    <w:rsid w:val="00C63234"/>
    <w:rsid w:val="00C64DEA"/>
    <w:rsid w:val="00C66DDD"/>
    <w:rsid w:val="00C67CA7"/>
    <w:rsid w:val="00C71ED0"/>
    <w:rsid w:val="00C72B02"/>
    <w:rsid w:val="00C73F45"/>
    <w:rsid w:val="00C75A0A"/>
    <w:rsid w:val="00C75F88"/>
    <w:rsid w:val="00C76454"/>
    <w:rsid w:val="00C807B8"/>
    <w:rsid w:val="00C83B6D"/>
    <w:rsid w:val="00C83E08"/>
    <w:rsid w:val="00C84A38"/>
    <w:rsid w:val="00C85256"/>
    <w:rsid w:val="00C9075C"/>
    <w:rsid w:val="00C92E65"/>
    <w:rsid w:val="00C94452"/>
    <w:rsid w:val="00C951D8"/>
    <w:rsid w:val="00C9585D"/>
    <w:rsid w:val="00C964C9"/>
    <w:rsid w:val="00C96FF2"/>
    <w:rsid w:val="00CA04DA"/>
    <w:rsid w:val="00CA0E3C"/>
    <w:rsid w:val="00CA1896"/>
    <w:rsid w:val="00CA2D7A"/>
    <w:rsid w:val="00CA35BA"/>
    <w:rsid w:val="00CA4915"/>
    <w:rsid w:val="00CA4B94"/>
    <w:rsid w:val="00CA6528"/>
    <w:rsid w:val="00CA740C"/>
    <w:rsid w:val="00CB0EB6"/>
    <w:rsid w:val="00CB18C5"/>
    <w:rsid w:val="00CB19AC"/>
    <w:rsid w:val="00CB3DCC"/>
    <w:rsid w:val="00CB4E43"/>
    <w:rsid w:val="00CB53A5"/>
    <w:rsid w:val="00CB57CF"/>
    <w:rsid w:val="00CB5B28"/>
    <w:rsid w:val="00CB6CFA"/>
    <w:rsid w:val="00CB7865"/>
    <w:rsid w:val="00CC280F"/>
    <w:rsid w:val="00CC2872"/>
    <w:rsid w:val="00CC33F9"/>
    <w:rsid w:val="00CC5E8C"/>
    <w:rsid w:val="00CC7AF1"/>
    <w:rsid w:val="00CD2B1F"/>
    <w:rsid w:val="00CD49C1"/>
    <w:rsid w:val="00CD6442"/>
    <w:rsid w:val="00CD770C"/>
    <w:rsid w:val="00CE0411"/>
    <w:rsid w:val="00CE0E28"/>
    <w:rsid w:val="00CE2093"/>
    <w:rsid w:val="00CE2BF8"/>
    <w:rsid w:val="00CE363F"/>
    <w:rsid w:val="00CE38C1"/>
    <w:rsid w:val="00CE4264"/>
    <w:rsid w:val="00CE555D"/>
    <w:rsid w:val="00CE688A"/>
    <w:rsid w:val="00CF3F8E"/>
    <w:rsid w:val="00CF4864"/>
    <w:rsid w:val="00CF501B"/>
    <w:rsid w:val="00CF5371"/>
    <w:rsid w:val="00CF7177"/>
    <w:rsid w:val="00D00CC7"/>
    <w:rsid w:val="00D016AD"/>
    <w:rsid w:val="00D017D9"/>
    <w:rsid w:val="00D0258C"/>
    <w:rsid w:val="00D03005"/>
    <w:rsid w:val="00D0323A"/>
    <w:rsid w:val="00D041CF"/>
    <w:rsid w:val="00D04242"/>
    <w:rsid w:val="00D04A28"/>
    <w:rsid w:val="00D04E17"/>
    <w:rsid w:val="00D0559F"/>
    <w:rsid w:val="00D058F3"/>
    <w:rsid w:val="00D06807"/>
    <w:rsid w:val="00D0736F"/>
    <w:rsid w:val="00D077E9"/>
    <w:rsid w:val="00D11D7A"/>
    <w:rsid w:val="00D13C79"/>
    <w:rsid w:val="00D1432B"/>
    <w:rsid w:val="00D1589B"/>
    <w:rsid w:val="00D15CF5"/>
    <w:rsid w:val="00D15E99"/>
    <w:rsid w:val="00D16334"/>
    <w:rsid w:val="00D167BE"/>
    <w:rsid w:val="00D16BCC"/>
    <w:rsid w:val="00D16F3B"/>
    <w:rsid w:val="00D20FB7"/>
    <w:rsid w:val="00D21A77"/>
    <w:rsid w:val="00D22081"/>
    <w:rsid w:val="00D23352"/>
    <w:rsid w:val="00D2416C"/>
    <w:rsid w:val="00D24316"/>
    <w:rsid w:val="00D25569"/>
    <w:rsid w:val="00D26F21"/>
    <w:rsid w:val="00D300E5"/>
    <w:rsid w:val="00D3020F"/>
    <w:rsid w:val="00D343A7"/>
    <w:rsid w:val="00D37446"/>
    <w:rsid w:val="00D401D0"/>
    <w:rsid w:val="00D419C2"/>
    <w:rsid w:val="00D41D0B"/>
    <w:rsid w:val="00D42CB7"/>
    <w:rsid w:val="00D43034"/>
    <w:rsid w:val="00D44323"/>
    <w:rsid w:val="00D44956"/>
    <w:rsid w:val="00D450F7"/>
    <w:rsid w:val="00D45A59"/>
    <w:rsid w:val="00D45CD6"/>
    <w:rsid w:val="00D45F18"/>
    <w:rsid w:val="00D46C1B"/>
    <w:rsid w:val="00D4797D"/>
    <w:rsid w:val="00D47DC8"/>
    <w:rsid w:val="00D5128B"/>
    <w:rsid w:val="00D524C8"/>
    <w:rsid w:val="00D5274A"/>
    <w:rsid w:val="00D540BD"/>
    <w:rsid w:val="00D5413D"/>
    <w:rsid w:val="00D543AC"/>
    <w:rsid w:val="00D56151"/>
    <w:rsid w:val="00D570A9"/>
    <w:rsid w:val="00D5798B"/>
    <w:rsid w:val="00D60B66"/>
    <w:rsid w:val="00D615D3"/>
    <w:rsid w:val="00D616E9"/>
    <w:rsid w:val="00D638A9"/>
    <w:rsid w:val="00D648A7"/>
    <w:rsid w:val="00D65E5D"/>
    <w:rsid w:val="00D70831"/>
    <w:rsid w:val="00D70D02"/>
    <w:rsid w:val="00D73072"/>
    <w:rsid w:val="00D736E8"/>
    <w:rsid w:val="00D73BA5"/>
    <w:rsid w:val="00D73C08"/>
    <w:rsid w:val="00D74748"/>
    <w:rsid w:val="00D74A6E"/>
    <w:rsid w:val="00D750A1"/>
    <w:rsid w:val="00D75EB6"/>
    <w:rsid w:val="00D761D9"/>
    <w:rsid w:val="00D766C5"/>
    <w:rsid w:val="00D7676C"/>
    <w:rsid w:val="00D767DE"/>
    <w:rsid w:val="00D770C7"/>
    <w:rsid w:val="00D77B09"/>
    <w:rsid w:val="00D80442"/>
    <w:rsid w:val="00D80C40"/>
    <w:rsid w:val="00D82FDD"/>
    <w:rsid w:val="00D836AE"/>
    <w:rsid w:val="00D84483"/>
    <w:rsid w:val="00D8504C"/>
    <w:rsid w:val="00D8596B"/>
    <w:rsid w:val="00D85A37"/>
    <w:rsid w:val="00D866B1"/>
    <w:rsid w:val="00D86945"/>
    <w:rsid w:val="00D87B27"/>
    <w:rsid w:val="00D90290"/>
    <w:rsid w:val="00D91592"/>
    <w:rsid w:val="00D9185A"/>
    <w:rsid w:val="00D94965"/>
    <w:rsid w:val="00D95004"/>
    <w:rsid w:val="00D96187"/>
    <w:rsid w:val="00D964EC"/>
    <w:rsid w:val="00D96CBE"/>
    <w:rsid w:val="00D97DDE"/>
    <w:rsid w:val="00DA062B"/>
    <w:rsid w:val="00DA1B01"/>
    <w:rsid w:val="00DA2351"/>
    <w:rsid w:val="00DA3611"/>
    <w:rsid w:val="00DA63EA"/>
    <w:rsid w:val="00DA6A6B"/>
    <w:rsid w:val="00DB18CE"/>
    <w:rsid w:val="00DB19C2"/>
    <w:rsid w:val="00DB292F"/>
    <w:rsid w:val="00DB4E60"/>
    <w:rsid w:val="00DB4F5D"/>
    <w:rsid w:val="00DB50F6"/>
    <w:rsid w:val="00DB7BF0"/>
    <w:rsid w:val="00DB7D8B"/>
    <w:rsid w:val="00DC05AC"/>
    <w:rsid w:val="00DC085B"/>
    <w:rsid w:val="00DC104B"/>
    <w:rsid w:val="00DC1707"/>
    <w:rsid w:val="00DC2195"/>
    <w:rsid w:val="00DC26A4"/>
    <w:rsid w:val="00DC31BD"/>
    <w:rsid w:val="00DC3595"/>
    <w:rsid w:val="00DC3B73"/>
    <w:rsid w:val="00DC64BF"/>
    <w:rsid w:val="00DC69F6"/>
    <w:rsid w:val="00DC7E25"/>
    <w:rsid w:val="00DD152F"/>
    <w:rsid w:val="00DD1815"/>
    <w:rsid w:val="00DD18F5"/>
    <w:rsid w:val="00DD2A8D"/>
    <w:rsid w:val="00DD42F9"/>
    <w:rsid w:val="00DD441D"/>
    <w:rsid w:val="00DD6CCC"/>
    <w:rsid w:val="00DD71ED"/>
    <w:rsid w:val="00DD75CD"/>
    <w:rsid w:val="00DE090D"/>
    <w:rsid w:val="00DE0B07"/>
    <w:rsid w:val="00DE0BC5"/>
    <w:rsid w:val="00DE213F"/>
    <w:rsid w:val="00DE25E4"/>
    <w:rsid w:val="00DE4256"/>
    <w:rsid w:val="00DE4586"/>
    <w:rsid w:val="00DE4FFF"/>
    <w:rsid w:val="00DE5466"/>
    <w:rsid w:val="00DE56B2"/>
    <w:rsid w:val="00DE7478"/>
    <w:rsid w:val="00DF0022"/>
    <w:rsid w:val="00DF027C"/>
    <w:rsid w:val="00DF06D7"/>
    <w:rsid w:val="00DF0C5E"/>
    <w:rsid w:val="00DF1CB5"/>
    <w:rsid w:val="00DF2199"/>
    <w:rsid w:val="00DF314E"/>
    <w:rsid w:val="00DF3AD1"/>
    <w:rsid w:val="00DF4619"/>
    <w:rsid w:val="00DF52EC"/>
    <w:rsid w:val="00DF6610"/>
    <w:rsid w:val="00DF6AAD"/>
    <w:rsid w:val="00DF6EB6"/>
    <w:rsid w:val="00E00A32"/>
    <w:rsid w:val="00E00AA2"/>
    <w:rsid w:val="00E04B90"/>
    <w:rsid w:val="00E066A5"/>
    <w:rsid w:val="00E07B9B"/>
    <w:rsid w:val="00E12574"/>
    <w:rsid w:val="00E126C2"/>
    <w:rsid w:val="00E12891"/>
    <w:rsid w:val="00E142D5"/>
    <w:rsid w:val="00E14449"/>
    <w:rsid w:val="00E1467F"/>
    <w:rsid w:val="00E14CB4"/>
    <w:rsid w:val="00E14FDF"/>
    <w:rsid w:val="00E15F75"/>
    <w:rsid w:val="00E174AB"/>
    <w:rsid w:val="00E177C3"/>
    <w:rsid w:val="00E2040E"/>
    <w:rsid w:val="00E20F70"/>
    <w:rsid w:val="00E22ACD"/>
    <w:rsid w:val="00E2369D"/>
    <w:rsid w:val="00E2481E"/>
    <w:rsid w:val="00E24B57"/>
    <w:rsid w:val="00E25A8D"/>
    <w:rsid w:val="00E266BF"/>
    <w:rsid w:val="00E26FBC"/>
    <w:rsid w:val="00E30A33"/>
    <w:rsid w:val="00E33214"/>
    <w:rsid w:val="00E33C2C"/>
    <w:rsid w:val="00E34180"/>
    <w:rsid w:val="00E34520"/>
    <w:rsid w:val="00E3496F"/>
    <w:rsid w:val="00E349D1"/>
    <w:rsid w:val="00E35519"/>
    <w:rsid w:val="00E36895"/>
    <w:rsid w:val="00E36E45"/>
    <w:rsid w:val="00E37A70"/>
    <w:rsid w:val="00E40076"/>
    <w:rsid w:val="00E40E69"/>
    <w:rsid w:val="00E4153D"/>
    <w:rsid w:val="00E42EA4"/>
    <w:rsid w:val="00E44AE7"/>
    <w:rsid w:val="00E454F0"/>
    <w:rsid w:val="00E479CB"/>
    <w:rsid w:val="00E47C53"/>
    <w:rsid w:val="00E505D1"/>
    <w:rsid w:val="00E5073A"/>
    <w:rsid w:val="00E51C3E"/>
    <w:rsid w:val="00E52EE8"/>
    <w:rsid w:val="00E53217"/>
    <w:rsid w:val="00E53A44"/>
    <w:rsid w:val="00E53EF3"/>
    <w:rsid w:val="00E53F59"/>
    <w:rsid w:val="00E578D2"/>
    <w:rsid w:val="00E60B75"/>
    <w:rsid w:val="00E618D3"/>
    <w:rsid w:val="00E620B0"/>
    <w:rsid w:val="00E625CE"/>
    <w:rsid w:val="00E63CC2"/>
    <w:rsid w:val="00E64305"/>
    <w:rsid w:val="00E648D9"/>
    <w:rsid w:val="00E6726E"/>
    <w:rsid w:val="00E67FDC"/>
    <w:rsid w:val="00E721EB"/>
    <w:rsid w:val="00E73633"/>
    <w:rsid w:val="00E7374B"/>
    <w:rsid w:val="00E739BD"/>
    <w:rsid w:val="00E767B8"/>
    <w:rsid w:val="00E81089"/>
    <w:rsid w:val="00E81B40"/>
    <w:rsid w:val="00E823D6"/>
    <w:rsid w:val="00E82E2A"/>
    <w:rsid w:val="00E835E9"/>
    <w:rsid w:val="00E8450E"/>
    <w:rsid w:val="00E8661E"/>
    <w:rsid w:val="00E86678"/>
    <w:rsid w:val="00E8697E"/>
    <w:rsid w:val="00E86F98"/>
    <w:rsid w:val="00E94842"/>
    <w:rsid w:val="00E959F7"/>
    <w:rsid w:val="00E96730"/>
    <w:rsid w:val="00E97F8D"/>
    <w:rsid w:val="00EA074C"/>
    <w:rsid w:val="00EA27C8"/>
    <w:rsid w:val="00EA2F44"/>
    <w:rsid w:val="00EA3B33"/>
    <w:rsid w:val="00EA4404"/>
    <w:rsid w:val="00EA48BB"/>
    <w:rsid w:val="00EA612C"/>
    <w:rsid w:val="00EA63DD"/>
    <w:rsid w:val="00EA6507"/>
    <w:rsid w:val="00EA69BE"/>
    <w:rsid w:val="00EA6B8D"/>
    <w:rsid w:val="00EA7B19"/>
    <w:rsid w:val="00EA7D57"/>
    <w:rsid w:val="00EB1AFE"/>
    <w:rsid w:val="00EB1C32"/>
    <w:rsid w:val="00EB2BA4"/>
    <w:rsid w:val="00EB452C"/>
    <w:rsid w:val="00EB5243"/>
    <w:rsid w:val="00EB6765"/>
    <w:rsid w:val="00EB7A11"/>
    <w:rsid w:val="00EC005F"/>
    <w:rsid w:val="00EC08E3"/>
    <w:rsid w:val="00EC093A"/>
    <w:rsid w:val="00EC0A06"/>
    <w:rsid w:val="00EC232C"/>
    <w:rsid w:val="00EC3D7C"/>
    <w:rsid w:val="00EC6352"/>
    <w:rsid w:val="00ED205D"/>
    <w:rsid w:val="00ED39A8"/>
    <w:rsid w:val="00ED42C6"/>
    <w:rsid w:val="00ED4C42"/>
    <w:rsid w:val="00ED4E70"/>
    <w:rsid w:val="00ED5DBD"/>
    <w:rsid w:val="00ED6F67"/>
    <w:rsid w:val="00EE2265"/>
    <w:rsid w:val="00EE2489"/>
    <w:rsid w:val="00EE2C60"/>
    <w:rsid w:val="00EE3875"/>
    <w:rsid w:val="00EE42A3"/>
    <w:rsid w:val="00EE579C"/>
    <w:rsid w:val="00EE6559"/>
    <w:rsid w:val="00EF161A"/>
    <w:rsid w:val="00EF2DE6"/>
    <w:rsid w:val="00EF3EA5"/>
    <w:rsid w:val="00EF4D00"/>
    <w:rsid w:val="00EF555B"/>
    <w:rsid w:val="00EF73E9"/>
    <w:rsid w:val="00EF749B"/>
    <w:rsid w:val="00EF74B4"/>
    <w:rsid w:val="00EF7821"/>
    <w:rsid w:val="00F0084E"/>
    <w:rsid w:val="00F021B1"/>
    <w:rsid w:val="00F027BB"/>
    <w:rsid w:val="00F0466F"/>
    <w:rsid w:val="00F049A6"/>
    <w:rsid w:val="00F1127B"/>
    <w:rsid w:val="00F11DCF"/>
    <w:rsid w:val="00F12073"/>
    <w:rsid w:val="00F12AC7"/>
    <w:rsid w:val="00F14ABC"/>
    <w:rsid w:val="00F14CB3"/>
    <w:rsid w:val="00F1590E"/>
    <w:rsid w:val="00F15DEE"/>
    <w:rsid w:val="00F162EA"/>
    <w:rsid w:val="00F16719"/>
    <w:rsid w:val="00F16E43"/>
    <w:rsid w:val="00F2033C"/>
    <w:rsid w:val="00F212D7"/>
    <w:rsid w:val="00F23AE4"/>
    <w:rsid w:val="00F24AD6"/>
    <w:rsid w:val="00F27480"/>
    <w:rsid w:val="00F279EF"/>
    <w:rsid w:val="00F27B14"/>
    <w:rsid w:val="00F3045E"/>
    <w:rsid w:val="00F31659"/>
    <w:rsid w:val="00F31D5E"/>
    <w:rsid w:val="00F33489"/>
    <w:rsid w:val="00F34336"/>
    <w:rsid w:val="00F3451C"/>
    <w:rsid w:val="00F34B35"/>
    <w:rsid w:val="00F350CD"/>
    <w:rsid w:val="00F37A59"/>
    <w:rsid w:val="00F40E80"/>
    <w:rsid w:val="00F41207"/>
    <w:rsid w:val="00F41F16"/>
    <w:rsid w:val="00F44F97"/>
    <w:rsid w:val="00F45BDC"/>
    <w:rsid w:val="00F46AB9"/>
    <w:rsid w:val="00F502DA"/>
    <w:rsid w:val="00F52D27"/>
    <w:rsid w:val="00F552F7"/>
    <w:rsid w:val="00F572E3"/>
    <w:rsid w:val="00F61837"/>
    <w:rsid w:val="00F61F32"/>
    <w:rsid w:val="00F63922"/>
    <w:rsid w:val="00F64053"/>
    <w:rsid w:val="00F650FB"/>
    <w:rsid w:val="00F675A9"/>
    <w:rsid w:val="00F7083E"/>
    <w:rsid w:val="00F71151"/>
    <w:rsid w:val="00F73167"/>
    <w:rsid w:val="00F73E59"/>
    <w:rsid w:val="00F7518B"/>
    <w:rsid w:val="00F75368"/>
    <w:rsid w:val="00F75E1F"/>
    <w:rsid w:val="00F77B2B"/>
    <w:rsid w:val="00F805AC"/>
    <w:rsid w:val="00F82639"/>
    <w:rsid w:val="00F82E91"/>
    <w:rsid w:val="00F82F37"/>
    <w:rsid w:val="00F834F4"/>
    <w:rsid w:val="00F83527"/>
    <w:rsid w:val="00F83FC5"/>
    <w:rsid w:val="00F8685F"/>
    <w:rsid w:val="00F8784D"/>
    <w:rsid w:val="00F87B15"/>
    <w:rsid w:val="00F91172"/>
    <w:rsid w:val="00F914AD"/>
    <w:rsid w:val="00F92040"/>
    <w:rsid w:val="00F923C1"/>
    <w:rsid w:val="00F94613"/>
    <w:rsid w:val="00F9557F"/>
    <w:rsid w:val="00F9604B"/>
    <w:rsid w:val="00F97AA0"/>
    <w:rsid w:val="00FA138D"/>
    <w:rsid w:val="00FA1CA5"/>
    <w:rsid w:val="00FA4501"/>
    <w:rsid w:val="00FA5DD9"/>
    <w:rsid w:val="00FA6325"/>
    <w:rsid w:val="00FA7B3E"/>
    <w:rsid w:val="00FB031A"/>
    <w:rsid w:val="00FB0889"/>
    <w:rsid w:val="00FB1257"/>
    <w:rsid w:val="00FB15B3"/>
    <w:rsid w:val="00FB31F1"/>
    <w:rsid w:val="00FB4043"/>
    <w:rsid w:val="00FB412A"/>
    <w:rsid w:val="00FB41A6"/>
    <w:rsid w:val="00FB4BE4"/>
    <w:rsid w:val="00FB4FFB"/>
    <w:rsid w:val="00FB5C36"/>
    <w:rsid w:val="00FB5DB6"/>
    <w:rsid w:val="00FB74DF"/>
    <w:rsid w:val="00FC359B"/>
    <w:rsid w:val="00FC5D4D"/>
    <w:rsid w:val="00FC60F2"/>
    <w:rsid w:val="00FD1964"/>
    <w:rsid w:val="00FD1B21"/>
    <w:rsid w:val="00FD3FF7"/>
    <w:rsid w:val="00FD4841"/>
    <w:rsid w:val="00FD4E38"/>
    <w:rsid w:val="00FD4EB1"/>
    <w:rsid w:val="00FD583F"/>
    <w:rsid w:val="00FD5B66"/>
    <w:rsid w:val="00FD6145"/>
    <w:rsid w:val="00FD67B8"/>
    <w:rsid w:val="00FD7019"/>
    <w:rsid w:val="00FD72AD"/>
    <w:rsid w:val="00FD7488"/>
    <w:rsid w:val="00FD7E93"/>
    <w:rsid w:val="00FE178B"/>
    <w:rsid w:val="00FE18D3"/>
    <w:rsid w:val="00FE1ECB"/>
    <w:rsid w:val="00FE2EBC"/>
    <w:rsid w:val="00FE58B3"/>
    <w:rsid w:val="00FE659B"/>
    <w:rsid w:val="00FE66F1"/>
    <w:rsid w:val="00FE6DA5"/>
    <w:rsid w:val="00FE786E"/>
    <w:rsid w:val="00FF0926"/>
    <w:rsid w:val="00FF16B4"/>
    <w:rsid w:val="00FF1A74"/>
    <w:rsid w:val="00FF1AE7"/>
    <w:rsid w:val="00FF3042"/>
    <w:rsid w:val="00FF30F8"/>
    <w:rsid w:val="00FF5A89"/>
    <w:rsid w:val="00FF706F"/>
    <w:rsid w:val="00FF751A"/>
    <w:rsid w:val="00FF758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96A4A8"/>
  <w15:docId w15:val="{DD6C812D-C4BB-4F40-A9E3-A5800DE7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3348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3D02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3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fontstyle01">
    <w:name w:val="fontstyle01"/>
    <w:basedOn w:val="DefaultParagraphFont"/>
    <w:rsid w:val="00073E16"/>
    <w:rPr>
      <w:rFonts w:ascii="Bookman Old Style" w:hAnsi="Bookman Old Style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unhideWhenUsed/>
    <w:qFormat/>
    <w:rsid w:val="00483D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19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D7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DD75CD"/>
    <w:rPr>
      <w:b/>
      <w:bCs/>
    </w:rPr>
  </w:style>
  <w:style w:type="character" w:customStyle="1" w:styleId="attribute-caption">
    <w:name w:val="attribute-caption"/>
    <w:basedOn w:val="DefaultParagraphFont"/>
    <w:rsid w:val="00BE1C34"/>
  </w:style>
  <w:style w:type="character" w:styleId="Emphasis">
    <w:name w:val="Emphasis"/>
    <w:basedOn w:val="DefaultParagraphFont"/>
    <w:uiPriority w:val="20"/>
    <w:qFormat/>
    <w:rsid w:val="0035734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348F2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3D029F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  <w:style w:type="character" w:customStyle="1" w:styleId="mw-headline">
    <w:name w:val="mw-headline"/>
    <w:basedOn w:val="DefaultParagraphFont"/>
    <w:rsid w:val="00150B9B"/>
  </w:style>
  <w:style w:type="character" w:customStyle="1" w:styleId="mw-editsection">
    <w:name w:val="mw-editsection"/>
    <w:basedOn w:val="DefaultParagraphFont"/>
    <w:rsid w:val="00150B9B"/>
  </w:style>
  <w:style w:type="character" w:customStyle="1" w:styleId="mw-editsection-bracket">
    <w:name w:val="mw-editsection-bracket"/>
    <w:basedOn w:val="DefaultParagraphFont"/>
    <w:rsid w:val="00150B9B"/>
  </w:style>
  <w:style w:type="character" w:customStyle="1" w:styleId="hvr">
    <w:name w:val="hvr"/>
    <w:basedOn w:val="DefaultParagraphFont"/>
    <w:rsid w:val="006E7F13"/>
  </w:style>
  <w:style w:type="character" w:customStyle="1" w:styleId="fontstyle21">
    <w:name w:val="fontstyle21"/>
    <w:basedOn w:val="DefaultParagraphFont"/>
    <w:rsid w:val="006709D3"/>
    <w:rPr>
      <w:rFonts w:ascii="TTE141B5D8T00" w:hAnsi="TTE141B5D8T00" w:hint="default"/>
      <w:b w:val="0"/>
      <w:bCs w:val="0"/>
      <w:i w:val="0"/>
      <w:iCs w:val="0"/>
      <w:color w:val="24202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3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35C7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D7ABD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3D7ABD"/>
    <w:pPr>
      <w:spacing w:after="100"/>
      <w:ind w:left="560"/>
    </w:pPr>
  </w:style>
  <w:style w:type="character" w:customStyle="1" w:styleId="fontstyle11">
    <w:name w:val="fontstyle11"/>
    <w:basedOn w:val="DefaultParagraphFont"/>
    <w:rsid w:val="0001389A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styleId="NoSpacing">
    <w:name w:val="No Spacing"/>
    <w:link w:val="NoSpacingChar"/>
    <w:uiPriority w:val="1"/>
    <w:qFormat/>
    <w:rsid w:val="00F3045E"/>
    <w:pPr>
      <w:spacing w:after="0" w:line="240" w:lineRule="auto"/>
    </w:pPr>
    <w:rPr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69270F"/>
    <w:pPr>
      <w:spacing w:after="100"/>
      <w:ind w:left="280"/>
    </w:pPr>
  </w:style>
  <w:style w:type="paragraph" w:styleId="TOC1">
    <w:name w:val="toc 1"/>
    <w:basedOn w:val="Normal"/>
    <w:next w:val="Normal"/>
    <w:autoRedefine/>
    <w:uiPriority w:val="39"/>
    <w:unhideWhenUsed/>
    <w:rsid w:val="0069270F"/>
    <w:pPr>
      <w:spacing w:after="10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A0A"/>
    <w:pPr>
      <w:pBdr>
        <w:top w:val="single" w:sz="4" w:space="10" w:color="024F75" w:themeColor="accent1"/>
        <w:bottom w:val="single" w:sz="4" w:space="10" w:color="024F75" w:themeColor="accent1"/>
      </w:pBdr>
      <w:spacing w:before="360" w:after="360" w:line="259" w:lineRule="auto"/>
      <w:ind w:left="864" w:right="864"/>
      <w:jc w:val="center"/>
    </w:pPr>
    <w:rPr>
      <w:rFonts w:eastAsiaTheme="minorHAnsi"/>
      <w:b w:val="0"/>
      <w:i/>
      <w:iCs/>
      <w:color w:val="024F75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A0A"/>
    <w:rPr>
      <w:i/>
      <w:iCs/>
      <w:color w:val="024F75" w:themeColor="accent1"/>
      <w:sz w:val="22"/>
      <w:szCs w:val="22"/>
    </w:rPr>
  </w:style>
  <w:style w:type="paragraph" w:styleId="BodyText">
    <w:name w:val="Body Text"/>
    <w:basedOn w:val="Normal"/>
    <w:link w:val="BodyTextChar"/>
    <w:rsid w:val="00BF5CC0"/>
    <w:pPr>
      <w:spacing w:after="120" w:line="360" w:lineRule="auto"/>
      <w:jc w:val="both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F5CC0"/>
    <w:rPr>
      <w:rFonts w:ascii="Times New Roman" w:eastAsia="Times New Roman" w:hAnsi="Times New Roman" w:cs="Times New Roman"/>
    </w:rPr>
  </w:style>
  <w:style w:type="character" w:customStyle="1" w:styleId="fontstyle31">
    <w:name w:val="fontstyle31"/>
    <w:basedOn w:val="DefaultParagraphFont"/>
    <w:rsid w:val="00A8765C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A8765C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DefaultParagraphFont"/>
    <w:rsid w:val="00A8765C"/>
    <w:rPr>
      <w:rFonts w:ascii="Arial" w:hAnsi="Arial" w:cs="Aria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61">
    <w:name w:val="fontstyle61"/>
    <w:basedOn w:val="DefaultParagraphFont"/>
    <w:rsid w:val="00A8765C"/>
    <w:rPr>
      <w:rFonts w:ascii="Times New Roman" w:hAnsi="Times New Roman" w:cs="Times New Roman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NoSpacingChar">
    <w:name w:val="No Spacing Char"/>
    <w:basedOn w:val="DefaultParagraphFont"/>
    <w:link w:val="NoSpacing"/>
    <w:uiPriority w:val="1"/>
    <w:rsid w:val="00685519"/>
    <w:rPr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2A3CF5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A3CF5"/>
    <w:rPr>
      <w:rFonts w:ascii="Courier New" w:eastAsia="Times New Roman" w:hAnsi="Courier New" w:cs="Courier New"/>
      <w:sz w:val="20"/>
      <w:szCs w:val="20"/>
    </w:rPr>
  </w:style>
  <w:style w:type="character" w:customStyle="1" w:styleId="t">
    <w:name w:val="t"/>
    <w:basedOn w:val="DefaultParagraphFont"/>
    <w:rsid w:val="00770167"/>
  </w:style>
  <w:style w:type="character" w:customStyle="1" w:styleId="reference-text">
    <w:name w:val="reference-text"/>
    <w:basedOn w:val="DefaultParagraphFont"/>
    <w:rsid w:val="00D45A59"/>
  </w:style>
  <w:style w:type="paragraph" w:customStyle="1" w:styleId="InfoBlue">
    <w:name w:val="InfoBlue"/>
    <w:basedOn w:val="Normal"/>
    <w:next w:val="BodyText"/>
    <w:autoRedefine/>
    <w:rsid w:val="00110C9C"/>
    <w:pPr>
      <w:widowControl w:val="0"/>
      <w:tabs>
        <w:tab w:val="left" w:pos="1260"/>
      </w:tabs>
      <w:spacing w:after="120" w:line="240" w:lineRule="atLeast"/>
      <w:ind w:left="1260"/>
    </w:pPr>
    <w:rPr>
      <w:rFonts w:ascii="Times New Roman" w:eastAsia="Times New Roman" w:hAnsi="Times New Roman" w:cs="Times New Roman"/>
      <w:b w:val="0"/>
      <w:i/>
      <w:color w:val="0000FF"/>
      <w:sz w:val="20"/>
      <w:szCs w:val="20"/>
    </w:rPr>
  </w:style>
  <w:style w:type="paragraph" w:customStyle="1" w:styleId="template">
    <w:name w:val="template"/>
    <w:basedOn w:val="Normal"/>
    <w:rsid w:val="00110C9C"/>
    <w:pPr>
      <w:spacing w:line="240" w:lineRule="exact"/>
    </w:pPr>
    <w:rPr>
      <w:rFonts w:ascii="Arial" w:eastAsia="Times New Roman" w:hAnsi="Arial" w:cs="Times New Roman"/>
      <w:b w:val="0"/>
      <w:i/>
      <w:color w:val="auto"/>
      <w:sz w:val="22"/>
      <w:szCs w:val="20"/>
      <w:lang w:val="en-AU"/>
    </w:rPr>
  </w:style>
  <w:style w:type="paragraph" w:customStyle="1" w:styleId="Comment">
    <w:name w:val="Comment"/>
    <w:basedOn w:val="ListBullet2"/>
    <w:autoRedefine/>
    <w:rsid w:val="00110C9C"/>
    <w:pPr>
      <w:numPr>
        <w:numId w:val="0"/>
      </w:numPr>
      <w:spacing w:line="240" w:lineRule="auto"/>
      <w:ind w:left="1440"/>
      <w:contextualSpacing w:val="0"/>
    </w:pPr>
    <w:rPr>
      <w:rFonts w:ascii="Arial" w:eastAsia="Times New Roman" w:hAnsi="Arial" w:cs="Times New Roman"/>
      <w:b w:val="0"/>
      <w:color w:val="FF0000"/>
      <w:sz w:val="22"/>
      <w:szCs w:val="24"/>
    </w:rPr>
  </w:style>
  <w:style w:type="paragraph" w:styleId="ListBullet2">
    <w:name w:val="List Bullet 2"/>
    <w:basedOn w:val="Normal"/>
    <w:uiPriority w:val="99"/>
    <w:semiHidden/>
    <w:unhideWhenUsed/>
    <w:rsid w:val="00110C9C"/>
    <w:pPr>
      <w:numPr>
        <w:numId w:val="3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26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0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9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3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68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dotted" w:sz="6" w:space="8" w:color="888888"/>
            <w:right w:val="none" w:sz="0" w:space="0" w:color="auto"/>
          </w:divBdr>
        </w:div>
        <w:div w:id="5676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7455">
              <w:marLeft w:val="0"/>
              <w:marRight w:val="0"/>
              <w:marTop w:val="0"/>
              <w:marBottom w:val="375"/>
              <w:divBdr>
                <w:top w:val="single" w:sz="6" w:space="15" w:color="AFCDE3"/>
                <w:left w:val="single" w:sz="6" w:space="15" w:color="AFCDE3"/>
                <w:bottom w:val="single" w:sz="6" w:space="15" w:color="AFCDE3"/>
                <w:right w:val="single" w:sz="6" w:space="15" w:color="AFCDE3"/>
              </w:divBdr>
            </w:div>
            <w:div w:id="1225871073">
              <w:marLeft w:val="0"/>
              <w:marRight w:val="0"/>
              <w:marTop w:val="0"/>
              <w:marBottom w:val="375"/>
              <w:divBdr>
                <w:top w:val="single" w:sz="6" w:space="15" w:color="BDBDBD"/>
                <w:left w:val="single" w:sz="6" w:space="15" w:color="BDBDBD"/>
                <w:bottom w:val="single" w:sz="6" w:space="15" w:color="BDBDBD"/>
                <w:right w:val="single" w:sz="6" w:space="15" w:color="BDBDBD"/>
              </w:divBdr>
            </w:div>
          </w:divsChild>
        </w:div>
      </w:divsChild>
    </w:div>
    <w:div w:id="4824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8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2039">
          <w:marLeft w:val="2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6379">
          <w:marLeft w:val="2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0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06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46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82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56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73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50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45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90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6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3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71454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706190">
                      <w:marLeft w:val="15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641644">
                      <w:marLeft w:val="0"/>
                      <w:marRight w:val="0"/>
                      <w:marTop w:val="270"/>
                      <w:marBottom w:val="5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518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12" w:color="E5E5E5"/>
                            <w:left w:val="none" w:sz="0" w:space="0" w:color="auto"/>
                            <w:bottom w:val="single" w:sz="6" w:space="10" w:color="E5E5E5"/>
                            <w:right w:val="none" w:sz="0" w:space="0" w:color="auto"/>
                          </w:divBdr>
                          <w:divsChild>
                            <w:div w:id="208374820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64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384287">
                              <w:marLeft w:val="1530"/>
                              <w:marRight w:val="0"/>
                              <w:marTop w:val="13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7690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6974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21078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3" w:color="E5E5E5"/>
                                <w:right w:val="none" w:sz="0" w:space="0" w:color="auto"/>
                              </w:divBdr>
                              <w:divsChild>
                                <w:div w:id="829057347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541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97080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3" w:color="E5E5E5"/>
                                <w:right w:val="none" w:sz="0" w:space="0" w:color="auto"/>
                              </w:divBdr>
                              <w:divsChild>
                                <w:div w:id="1031876571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993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86312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3" w:color="E5E5E5"/>
                                <w:right w:val="none" w:sz="0" w:space="0" w:color="auto"/>
                              </w:divBdr>
                              <w:divsChild>
                                <w:div w:id="1686053636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963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7532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23" w:color="E5E5E5"/>
                                <w:right w:val="none" w:sz="0" w:space="0" w:color="auto"/>
                              </w:divBdr>
                              <w:divsChild>
                                <w:div w:id="1389719551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434935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single" w:sz="6" w:space="30" w:color="808184"/>
                <w:right w:val="none" w:sz="0" w:space="0" w:color="auto"/>
              </w:divBdr>
              <w:divsChild>
                <w:div w:id="43481207">
                  <w:marLeft w:val="45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7075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7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6557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59196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3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CCCCCC"/>
                        <w:right w:val="none" w:sz="0" w:space="0" w:color="auto"/>
                      </w:divBdr>
                    </w:div>
                    <w:div w:id="21335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CCCCCC"/>
                        <w:right w:val="none" w:sz="0" w:space="0" w:color="auto"/>
                      </w:divBdr>
                      <w:divsChild>
                        <w:div w:id="1673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29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CCCCCC"/>
                        <w:right w:val="none" w:sz="0" w:space="0" w:color="auto"/>
                      </w:divBdr>
                    </w:div>
                  </w:divsChild>
                </w:div>
                <w:div w:id="206972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CCCCCC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21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6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6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7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92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638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89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967533">
                              <w:marLeft w:val="23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23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9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1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48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14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63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976192">
          <w:marLeft w:val="0"/>
          <w:marRight w:val="0"/>
          <w:marTop w:val="9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6791">
              <w:marLeft w:val="0"/>
              <w:marRight w:val="0"/>
              <w:marTop w:val="0"/>
              <w:marBottom w:val="8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7679">
                      <w:marLeft w:val="112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5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7683">
                      <w:marLeft w:val="112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56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1850">
                      <w:marLeft w:val="112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0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7748">
                      <w:marLeft w:val="112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6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1270">
                      <w:marLeft w:val="1125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4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0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5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97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55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9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20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90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88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65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1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997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2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3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83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5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3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6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8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95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64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95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7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1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5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1686">
          <w:marLeft w:val="3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dya\AppData\Roaming\Microsoft\Templates\Report%20(Business%20design)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EA44A-25BB-476C-A029-278A0B769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(Business design).dotx</Template>
  <TotalTime>99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  <vt:variant>
        <vt:lpstr>عناوين</vt:lpstr>
      </vt:variant>
      <vt:variant>
        <vt:i4>3</vt:i4>
      </vt:variant>
    </vt:vector>
  </HeadingPairs>
  <TitlesOfParts>
    <vt:vector size="5" baseType="lpstr">
      <vt:lpstr/>
      <vt:lpstr/>
      <vt:lpstr>        Are generic for physical files (index cards, desk drawers, magnetic disk, magnet</vt:lpstr>
      <vt:lpstr>        Are named with an appropriate name, not to include the word "file", and numbered</vt:lpstr>
      <vt:lpstr>        Can be duplicated, one or more times, to avoid line crossing.</vt:lpstr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AHmed Kord</dc:creator>
  <cp:keywords/>
  <cp:lastModifiedBy>LAPTOP WORLD</cp:lastModifiedBy>
  <cp:revision>19</cp:revision>
  <cp:lastPrinted>2022-12-02T09:52:00Z</cp:lastPrinted>
  <dcterms:created xsi:type="dcterms:W3CDTF">2018-11-28T12:10:00Z</dcterms:created>
  <dcterms:modified xsi:type="dcterms:W3CDTF">2024-11-24T14:18:00Z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